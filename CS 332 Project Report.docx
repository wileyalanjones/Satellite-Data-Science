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A66FBE" w14:textId="7798D10D" w:rsidR="00A73A78" w:rsidRPr="008A11B3" w:rsidRDefault="008A11B3">
      <w:pPr>
        <w:pStyle w:val="Title"/>
        <w:rPr>
          <w:sz w:val="84"/>
          <w:szCs w:val="84"/>
        </w:rPr>
      </w:pPr>
      <w:r>
        <w:rPr>
          <w:sz w:val="84"/>
          <w:szCs w:val="84"/>
        </w:rPr>
        <w:t xml:space="preserve">Shaping </w:t>
      </w:r>
      <w:r w:rsidRPr="008A11B3">
        <w:rPr>
          <w:sz w:val="84"/>
          <w:szCs w:val="84"/>
        </w:rPr>
        <w:t xml:space="preserve">the </w:t>
      </w:r>
      <w:r w:rsidR="006F35F5" w:rsidRPr="008A11B3">
        <w:rPr>
          <w:sz w:val="84"/>
          <w:szCs w:val="84"/>
        </w:rPr>
        <w:t>FINAL FRONTIER</w:t>
      </w:r>
    </w:p>
    <w:p w14:paraId="5C1974A2" w14:textId="7451F462" w:rsidR="00A73A78" w:rsidRPr="006F35F5" w:rsidRDefault="006F35F5">
      <w:pPr>
        <w:pStyle w:val="Subtitle"/>
        <w:rPr>
          <w:color w:val="536BF0"/>
        </w:rPr>
      </w:pPr>
      <w:r w:rsidRPr="006F35F5">
        <w:rPr>
          <w:color w:val="536BF0"/>
        </w:rPr>
        <w:t>The future of orbital satellites</w:t>
      </w:r>
    </w:p>
    <w:p w14:paraId="579C616D" w14:textId="6FD42E5B" w:rsidR="00A73A78" w:rsidRDefault="006F35F5">
      <w:r>
        <w:fldChar w:fldCharType="begin"/>
      </w:r>
      <w:r>
        <w:instrText xml:space="preserve"> INCLUDEPICTURE "https://media.istockphoto.com/id/182062885/photo/space-station-in-earth-orbit.jpg?s=612x612&amp;w=0&amp;k=20&amp;c=F_P2YJ3QDbSW2n6dWkh6JNYeQGI1-2q-wOBk9-sw_Xo=" \* MERGEFORMATINET </w:instrText>
      </w:r>
      <w:r>
        <w:fldChar w:fldCharType="separate"/>
      </w:r>
      <w:r>
        <w:rPr>
          <w:noProof/>
        </w:rPr>
        <w:drawing>
          <wp:inline distT="0" distB="0" distL="0" distR="0" wp14:anchorId="14811581" wp14:editId="54522EA4">
            <wp:extent cx="5486400" cy="3085465"/>
            <wp:effectExtent l="0" t="0" r="0" b="635"/>
            <wp:docPr id="1100788190" name="Picture 1" descr="214,000+ Satellite Stock Photos, Pictures &amp; Royalty-Fr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14,000+ Satellite Stock Photos, Pictures &amp; Royalty-Free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085465"/>
                    </a:xfrm>
                    <a:prstGeom prst="rect">
                      <a:avLst/>
                    </a:prstGeom>
                    <a:noFill/>
                    <a:ln>
                      <a:noFill/>
                    </a:ln>
                  </pic:spPr>
                </pic:pic>
              </a:graphicData>
            </a:graphic>
          </wp:inline>
        </w:drawing>
      </w:r>
      <w:r>
        <w:fldChar w:fldCharType="end"/>
      </w:r>
    </w:p>
    <w:p w14:paraId="1117E1F3" w14:textId="468B13A9" w:rsidR="006F35F5" w:rsidRDefault="006F35F5">
      <w:pPr>
        <w:pStyle w:val="Author"/>
      </w:pPr>
      <w:r>
        <w:t>Wiley Jones</w:t>
      </w:r>
      <w:r w:rsidR="00523FBD">
        <w:t xml:space="preserve"> B.S. Computer Science </w:t>
      </w:r>
    </w:p>
    <w:p w14:paraId="3E8E31A7" w14:textId="77777777" w:rsidR="00BE4023" w:rsidRDefault="006F35F5" w:rsidP="006F35F5">
      <w:pPr>
        <w:pStyle w:val="Author"/>
      </w:pPr>
      <w:hyperlink r:id="rId13" w:history="1">
        <w:r w:rsidRPr="00F00CC7">
          <w:rPr>
            <w:rStyle w:val="Hyperlink"/>
          </w:rPr>
          <w:t>jonewile@oregonstate.edu</w:t>
        </w:r>
      </w:hyperlink>
      <w:r w:rsidR="00BE4023">
        <w:t xml:space="preserve"> </w:t>
      </w:r>
    </w:p>
    <w:p w14:paraId="65C939D9" w14:textId="01B1E1EB" w:rsidR="00A73A78" w:rsidRDefault="006F35F5" w:rsidP="006F35F5">
      <w:pPr>
        <w:pStyle w:val="Author"/>
      </w:pPr>
      <w:r>
        <w:t xml:space="preserve">CS 332 </w:t>
      </w:r>
      <w:r>
        <w:br w:type="page"/>
      </w:r>
    </w:p>
    <w:sdt>
      <w:sdtPr>
        <w:rPr>
          <w:rFonts w:asciiTheme="minorHAnsi" w:eastAsiaTheme="minorHAnsi" w:hAnsiTheme="minorHAnsi" w:cstheme="minorBidi"/>
          <w:b w:val="0"/>
          <w:caps w:val="0"/>
          <w:color w:val="5F5F5F" w:themeColor="text2" w:themeTint="BF"/>
          <w:sz w:val="24"/>
          <w:szCs w:val="24"/>
        </w:rPr>
        <w:id w:val="-1568100847"/>
        <w:docPartObj>
          <w:docPartGallery w:val="Table of Contents"/>
          <w:docPartUnique/>
        </w:docPartObj>
      </w:sdtPr>
      <w:sdtEndPr>
        <w:rPr>
          <w:bCs/>
          <w:noProof/>
        </w:rPr>
      </w:sdtEndPr>
      <w:sdtContent>
        <w:p w14:paraId="73BD35C3" w14:textId="77777777" w:rsidR="00A73A78" w:rsidRDefault="00000000">
          <w:pPr>
            <w:pStyle w:val="TOCHeading"/>
          </w:pPr>
          <w:r w:rsidRPr="00BE4023">
            <w:rPr>
              <w:rStyle w:val="Emphasis"/>
              <w:color w:val="536BF0"/>
            </w:rPr>
            <w:t>TAble of</w:t>
          </w:r>
          <w:r>
            <w:rPr>
              <w:rStyle w:val="Emphasis"/>
            </w:rPr>
            <w:br/>
          </w:r>
          <w:r>
            <w:t>Contents</w:t>
          </w:r>
        </w:p>
        <w:p w14:paraId="34A871C5" w14:textId="43AD0268" w:rsidR="00661CDB" w:rsidRDefault="00000000">
          <w:pPr>
            <w:pStyle w:val="TOC1"/>
            <w:tabs>
              <w:tab w:val="right" w:leader="dot" w:pos="8630"/>
            </w:tabs>
            <w:rPr>
              <w:rFonts w:eastAsiaTheme="minorEastAsia"/>
              <w:b w:val="0"/>
              <w:bCs w:val="0"/>
              <w:noProof/>
              <w:color w:val="auto"/>
              <w:kern w:val="2"/>
              <w:sz w:val="24"/>
              <w:szCs w:val="24"/>
              <w:lang w:eastAsia="en-US"/>
              <w14:ligatures w14:val="standardContextual"/>
            </w:rPr>
          </w:pPr>
          <w:r>
            <w:rPr>
              <w:noProof/>
            </w:rPr>
            <w:fldChar w:fldCharType="begin"/>
          </w:r>
          <w:r>
            <w:instrText xml:space="preserve"> TOC \o "1-3" \u </w:instrText>
          </w:r>
          <w:r>
            <w:rPr>
              <w:noProof/>
            </w:rPr>
            <w:fldChar w:fldCharType="separate"/>
          </w:r>
          <w:r w:rsidR="00661CDB">
            <w:rPr>
              <w:noProof/>
            </w:rPr>
            <w:t>INTRODUCTION</w:t>
          </w:r>
          <w:r w:rsidR="00661CDB">
            <w:rPr>
              <w:noProof/>
            </w:rPr>
            <w:tab/>
          </w:r>
          <w:r w:rsidR="00661CDB">
            <w:rPr>
              <w:noProof/>
            </w:rPr>
            <w:fldChar w:fldCharType="begin"/>
          </w:r>
          <w:r w:rsidR="00661CDB">
            <w:rPr>
              <w:noProof/>
            </w:rPr>
            <w:instrText xml:space="preserve"> PAGEREF _Toc187588708 \h </w:instrText>
          </w:r>
          <w:r w:rsidR="00661CDB">
            <w:rPr>
              <w:noProof/>
            </w:rPr>
          </w:r>
          <w:r w:rsidR="00661CDB">
            <w:rPr>
              <w:noProof/>
            </w:rPr>
            <w:fldChar w:fldCharType="separate"/>
          </w:r>
          <w:r w:rsidR="000F69CC">
            <w:rPr>
              <w:noProof/>
            </w:rPr>
            <w:t>1</w:t>
          </w:r>
          <w:r w:rsidR="00661CDB">
            <w:rPr>
              <w:noProof/>
            </w:rPr>
            <w:fldChar w:fldCharType="end"/>
          </w:r>
        </w:p>
        <w:p w14:paraId="3D215208" w14:textId="08352B15" w:rsidR="00661CDB" w:rsidRDefault="00661CDB">
          <w:pPr>
            <w:pStyle w:val="TOC2"/>
            <w:tabs>
              <w:tab w:val="right" w:leader="dot" w:pos="8630"/>
            </w:tabs>
            <w:rPr>
              <w:rFonts w:eastAsiaTheme="minorEastAsia"/>
              <w:i w:val="0"/>
              <w:iCs w:val="0"/>
              <w:noProof/>
              <w:color w:val="auto"/>
              <w:kern w:val="2"/>
              <w:sz w:val="24"/>
              <w:szCs w:val="24"/>
              <w:lang w:eastAsia="en-US"/>
              <w14:ligatures w14:val="standardContextual"/>
            </w:rPr>
          </w:pPr>
          <w:r>
            <w:rPr>
              <w:noProof/>
            </w:rPr>
            <w:t>Topic Information</w:t>
          </w:r>
          <w:r>
            <w:rPr>
              <w:noProof/>
            </w:rPr>
            <w:tab/>
          </w:r>
          <w:r>
            <w:rPr>
              <w:noProof/>
            </w:rPr>
            <w:fldChar w:fldCharType="begin"/>
          </w:r>
          <w:r>
            <w:rPr>
              <w:noProof/>
            </w:rPr>
            <w:instrText xml:space="preserve"> PAGEREF _Toc187588709 \h </w:instrText>
          </w:r>
          <w:r>
            <w:rPr>
              <w:noProof/>
            </w:rPr>
          </w:r>
          <w:r>
            <w:rPr>
              <w:noProof/>
            </w:rPr>
            <w:fldChar w:fldCharType="separate"/>
          </w:r>
          <w:r w:rsidR="000F69CC">
            <w:rPr>
              <w:noProof/>
            </w:rPr>
            <w:t>1</w:t>
          </w:r>
          <w:r>
            <w:rPr>
              <w:noProof/>
            </w:rPr>
            <w:fldChar w:fldCharType="end"/>
          </w:r>
        </w:p>
        <w:p w14:paraId="4254D0FA" w14:textId="148BB2B2" w:rsidR="00661CDB" w:rsidRDefault="00661CDB">
          <w:pPr>
            <w:pStyle w:val="TOC2"/>
            <w:tabs>
              <w:tab w:val="right" w:leader="dot" w:pos="8630"/>
            </w:tabs>
            <w:rPr>
              <w:rFonts w:eastAsiaTheme="minorEastAsia"/>
              <w:i w:val="0"/>
              <w:iCs w:val="0"/>
              <w:noProof/>
              <w:color w:val="auto"/>
              <w:kern w:val="2"/>
              <w:sz w:val="24"/>
              <w:szCs w:val="24"/>
              <w:lang w:eastAsia="en-US"/>
              <w14:ligatures w14:val="standardContextual"/>
            </w:rPr>
          </w:pPr>
          <w:r>
            <w:rPr>
              <w:noProof/>
            </w:rPr>
            <w:t>Questions</w:t>
          </w:r>
          <w:r>
            <w:rPr>
              <w:noProof/>
            </w:rPr>
            <w:tab/>
          </w:r>
          <w:r>
            <w:rPr>
              <w:noProof/>
            </w:rPr>
            <w:fldChar w:fldCharType="begin"/>
          </w:r>
          <w:r>
            <w:rPr>
              <w:noProof/>
            </w:rPr>
            <w:instrText xml:space="preserve"> PAGEREF _Toc187588710 \h </w:instrText>
          </w:r>
          <w:r>
            <w:rPr>
              <w:noProof/>
            </w:rPr>
          </w:r>
          <w:r>
            <w:rPr>
              <w:noProof/>
            </w:rPr>
            <w:fldChar w:fldCharType="separate"/>
          </w:r>
          <w:r w:rsidR="000F69CC">
            <w:rPr>
              <w:noProof/>
            </w:rPr>
            <w:t>3</w:t>
          </w:r>
          <w:r>
            <w:rPr>
              <w:noProof/>
            </w:rPr>
            <w:fldChar w:fldCharType="end"/>
          </w:r>
        </w:p>
        <w:p w14:paraId="02484801" w14:textId="6342D28A" w:rsidR="00416504" w:rsidRPr="00416504" w:rsidRDefault="00416504" w:rsidP="00416504">
          <w:pPr>
            <w:pStyle w:val="TOC1"/>
            <w:tabs>
              <w:tab w:val="right" w:leader="dot" w:pos="8630"/>
            </w:tabs>
            <w:rPr>
              <w:noProof/>
            </w:rPr>
          </w:pPr>
          <w:r>
            <w:rPr>
              <w:noProof/>
            </w:rPr>
            <w:t>DATA GATHERING</w:t>
          </w:r>
          <w:r>
            <w:rPr>
              <w:noProof/>
            </w:rPr>
            <w:tab/>
          </w:r>
          <w:r>
            <w:rPr>
              <w:noProof/>
            </w:rPr>
            <w:fldChar w:fldCharType="begin"/>
          </w:r>
          <w:r>
            <w:rPr>
              <w:noProof/>
            </w:rPr>
            <w:instrText xml:space="preserve"> PAGEREF _Toc187588711 \h </w:instrText>
          </w:r>
          <w:r>
            <w:rPr>
              <w:noProof/>
            </w:rPr>
          </w:r>
          <w:r>
            <w:rPr>
              <w:noProof/>
            </w:rPr>
            <w:fldChar w:fldCharType="separate"/>
          </w:r>
          <w:r w:rsidR="000F69CC">
            <w:rPr>
              <w:noProof/>
            </w:rPr>
            <w:t>5</w:t>
          </w:r>
          <w:r>
            <w:rPr>
              <w:noProof/>
            </w:rPr>
            <w:fldChar w:fldCharType="end"/>
          </w:r>
        </w:p>
        <w:p w14:paraId="79C3C2DA" w14:textId="67B39809" w:rsidR="00416504" w:rsidRPr="00416504" w:rsidRDefault="00416504" w:rsidP="00416504">
          <w:pPr>
            <w:pStyle w:val="TOC1"/>
            <w:tabs>
              <w:tab w:val="right" w:leader="dot" w:pos="8630"/>
            </w:tabs>
            <w:rPr>
              <w:noProof/>
            </w:rPr>
          </w:pPr>
          <w:r>
            <w:rPr>
              <w:noProof/>
            </w:rPr>
            <w:t>Direct Data Downloads</w:t>
          </w:r>
          <w:r w:rsidR="00661CDB">
            <w:rPr>
              <w:noProof/>
            </w:rPr>
            <w:tab/>
          </w:r>
          <w:r w:rsidR="00661CDB">
            <w:rPr>
              <w:noProof/>
            </w:rPr>
            <w:fldChar w:fldCharType="begin"/>
          </w:r>
          <w:r w:rsidR="00661CDB">
            <w:rPr>
              <w:noProof/>
            </w:rPr>
            <w:instrText xml:space="preserve"> PAGEREF _Toc187588711 \h </w:instrText>
          </w:r>
          <w:r w:rsidR="00661CDB">
            <w:rPr>
              <w:noProof/>
            </w:rPr>
          </w:r>
          <w:r w:rsidR="00661CDB">
            <w:rPr>
              <w:noProof/>
            </w:rPr>
            <w:fldChar w:fldCharType="separate"/>
          </w:r>
          <w:r w:rsidR="000F69CC">
            <w:rPr>
              <w:noProof/>
            </w:rPr>
            <w:t>5</w:t>
          </w:r>
          <w:r w:rsidR="00661CDB">
            <w:rPr>
              <w:noProof/>
            </w:rPr>
            <w:fldChar w:fldCharType="end"/>
          </w:r>
        </w:p>
        <w:p w14:paraId="554F5242" w14:textId="775353D7" w:rsidR="00661CDB" w:rsidRDefault="00661CDB">
          <w:pPr>
            <w:pStyle w:val="TOC2"/>
            <w:tabs>
              <w:tab w:val="right" w:leader="dot" w:pos="8630"/>
            </w:tabs>
            <w:rPr>
              <w:noProof/>
            </w:rPr>
          </w:pPr>
          <w:r>
            <w:rPr>
              <w:noProof/>
            </w:rPr>
            <w:t>UCS Sate</w:t>
          </w:r>
          <w:r w:rsidR="00D01804">
            <w:rPr>
              <w:noProof/>
            </w:rPr>
            <w:t>ll</w:t>
          </w:r>
          <w:r>
            <w:rPr>
              <w:noProof/>
            </w:rPr>
            <w:t>ite DataBase</w:t>
          </w:r>
          <w:r>
            <w:rPr>
              <w:noProof/>
            </w:rPr>
            <w:tab/>
          </w:r>
          <w:r>
            <w:rPr>
              <w:noProof/>
            </w:rPr>
            <w:fldChar w:fldCharType="begin"/>
          </w:r>
          <w:r>
            <w:rPr>
              <w:noProof/>
            </w:rPr>
            <w:instrText xml:space="preserve"> PAGEREF _Toc187588712 \h </w:instrText>
          </w:r>
          <w:r>
            <w:rPr>
              <w:noProof/>
            </w:rPr>
          </w:r>
          <w:r>
            <w:rPr>
              <w:noProof/>
            </w:rPr>
            <w:fldChar w:fldCharType="separate"/>
          </w:r>
          <w:r w:rsidR="000F69CC">
            <w:rPr>
              <w:noProof/>
            </w:rPr>
            <w:t>5</w:t>
          </w:r>
          <w:r>
            <w:rPr>
              <w:noProof/>
            </w:rPr>
            <w:fldChar w:fldCharType="end"/>
          </w:r>
        </w:p>
        <w:p w14:paraId="3ACCF11E" w14:textId="3173FF85" w:rsidR="009C2A8D" w:rsidRDefault="009927E6" w:rsidP="009C2A8D">
          <w:pPr>
            <w:pStyle w:val="TOC2"/>
            <w:tabs>
              <w:tab w:val="right" w:leader="dot" w:pos="8630"/>
            </w:tabs>
            <w:rPr>
              <w:noProof/>
            </w:rPr>
          </w:pPr>
          <w:r>
            <w:rPr>
              <w:noProof/>
            </w:rPr>
            <w:t>Space Exploration and Econ</w:t>
          </w:r>
          <w:r w:rsidR="001E32CE">
            <w:rPr>
              <w:noProof/>
            </w:rPr>
            <w:t>o</w:t>
          </w:r>
          <w:r>
            <w:rPr>
              <w:noProof/>
            </w:rPr>
            <w:t>mic Growth: New Issues and Horizons</w:t>
          </w:r>
          <w:r>
            <w:rPr>
              <w:noProof/>
            </w:rPr>
            <w:tab/>
            <w:t>5</w:t>
          </w:r>
          <w:r w:rsidR="009C2A8D" w:rsidRPr="009C2A8D">
            <w:rPr>
              <w:noProof/>
            </w:rPr>
            <w:t xml:space="preserve"> </w:t>
          </w:r>
        </w:p>
        <w:p w14:paraId="5E51CEBE" w14:textId="697BD904" w:rsidR="009C2A8D" w:rsidRDefault="002520B5" w:rsidP="002520B5">
          <w:pPr>
            <w:pStyle w:val="TOC2"/>
            <w:tabs>
              <w:tab w:val="right" w:leader="dot" w:pos="8630"/>
            </w:tabs>
            <w:rPr>
              <w:noProof/>
            </w:rPr>
          </w:pPr>
          <w:r>
            <w:rPr>
              <w:noProof/>
            </w:rPr>
            <w:t>Rocket Emissions Impact Dataset</w:t>
          </w:r>
          <w:r w:rsidR="009C2A8D">
            <w:rPr>
              <w:noProof/>
            </w:rPr>
            <w:tab/>
          </w:r>
          <w:r w:rsidR="00153D3B">
            <w:rPr>
              <w:noProof/>
            </w:rPr>
            <w:t>6</w:t>
          </w:r>
        </w:p>
        <w:p w14:paraId="46A4D6EA" w14:textId="7E9C232E" w:rsidR="00F202ED" w:rsidRPr="00F202ED" w:rsidRDefault="00F72DAD" w:rsidP="00F202ED">
          <w:pPr>
            <w:pStyle w:val="TOC2"/>
            <w:tabs>
              <w:tab w:val="right" w:leader="dot" w:pos="8630"/>
            </w:tabs>
            <w:rPr>
              <w:noProof/>
            </w:rPr>
          </w:pPr>
          <w:r>
            <w:rPr>
              <w:noProof/>
            </w:rPr>
            <w:t>Global 3D Rocket Launch and Re-Entry Air Pollutant</w:t>
          </w:r>
          <w:r w:rsidR="00F202ED">
            <w:rPr>
              <w:noProof/>
            </w:rPr>
            <w:tab/>
          </w:r>
          <w:r w:rsidR="0007785B">
            <w:rPr>
              <w:noProof/>
            </w:rPr>
            <w:t>7</w:t>
          </w:r>
        </w:p>
        <w:p w14:paraId="67960A66" w14:textId="2DF8910E" w:rsidR="00416504" w:rsidRPr="00416504" w:rsidRDefault="00416504" w:rsidP="00416504">
          <w:pPr>
            <w:pStyle w:val="TOC1"/>
            <w:tabs>
              <w:tab w:val="right" w:leader="dot" w:pos="8630"/>
            </w:tabs>
            <w:rPr>
              <w:noProof/>
            </w:rPr>
          </w:pPr>
          <w:r>
            <w:rPr>
              <w:noProof/>
            </w:rPr>
            <w:t>Data Gathering Using an API</w:t>
          </w:r>
          <w:r>
            <w:rPr>
              <w:noProof/>
            </w:rPr>
            <w:tab/>
          </w:r>
          <w:r w:rsidR="0007785B">
            <w:rPr>
              <w:noProof/>
            </w:rPr>
            <w:t>8</w:t>
          </w:r>
        </w:p>
        <w:p w14:paraId="54FF2E53" w14:textId="6CF5AFFD" w:rsidR="00AE5BFF" w:rsidRDefault="009927E6" w:rsidP="00AE5BFF">
          <w:pPr>
            <w:pStyle w:val="TOC2"/>
            <w:tabs>
              <w:tab w:val="right" w:leader="dot" w:pos="8630"/>
            </w:tabs>
            <w:rPr>
              <w:noProof/>
            </w:rPr>
          </w:pPr>
          <w:r>
            <w:rPr>
              <w:noProof/>
            </w:rPr>
            <w:t xml:space="preserve">Kaggle: </w:t>
          </w:r>
          <w:r w:rsidR="00416504">
            <w:rPr>
              <w:noProof/>
            </w:rPr>
            <w:t xml:space="preserve">Mission </w:t>
          </w:r>
          <w:r>
            <w:rPr>
              <w:noProof/>
            </w:rPr>
            <w:t>L</w:t>
          </w:r>
          <w:r w:rsidR="00416504">
            <w:rPr>
              <w:noProof/>
            </w:rPr>
            <w:t>aunches</w:t>
          </w:r>
          <w:r w:rsidR="00416504">
            <w:rPr>
              <w:noProof/>
            </w:rPr>
            <w:tab/>
          </w:r>
          <w:r w:rsidR="0007785B">
            <w:rPr>
              <w:noProof/>
            </w:rPr>
            <w:t>8</w:t>
          </w:r>
        </w:p>
        <w:p w14:paraId="454E0426" w14:textId="0A93BCA7" w:rsidR="008861C1" w:rsidRPr="00416504" w:rsidRDefault="008861C1" w:rsidP="008861C1">
          <w:pPr>
            <w:pStyle w:val="TOC1"/>
            <w:tabs>
              <w:tab w:val="right" w:leader="dot" w:pos="8630"/>
            </w:tabs>
            <w:rPr>
              <w:noProof/>
            </w:rPr>
          </w:pPr>
          <w:r>
            <w:rPr>
              <w:noProof/>
            </w:rPr>
            <w:t>DATA CLEANING</w:t>
          </w:r>
          <w:r>
            <w:rPr>
              <w:noProof/>
            </w:rPr>
            <w:tab/>
          </w:r>
          <w:r w:rsidR="00153D3B">
            <w:rPr>
              <w:noProof/>
            </w:rPr>
            <w:t>1</w:t>
          </w:r>
          <w:r w:rsidR="0007785B">
            <w:rPr>
              <w:noProof/>
            </w:rPr>
            <w:t>2</w:t>
          </w:r>
        </w:p>
        <w:p w14:paraId="728C259C" w14:textId="1E9A8CD5" w:rsidR="008861C1" w:rsidRDefault="008861C1" w:rsidP="008861C1">
          <w:pPr>
            <w:pStyle w:val="TOC2"/>
            <w:tabs>
              <w:tab w:val="right" w:leader="dot" w:pos="8630"/>
            </w:tabs>
            <w:rPr>
              <w:noProof/>
            </w:rPr>
          </w:pPr>
          <w:r>
            <w:rPr>
              <w:noProof/>
            </w:rPr>
            <w:t>UCS Sate</w:t>
          </w:r>
          <w:r w:rsidR="00D01804">
            <w:rPr>
              <w:noProof/>
            </w:rPr>
            <w:t>lli</w:t>
          </w:r>
          <w:r>
            <w:rPr>
              <w:noProof/>
            </w:rPr>
            <w:t>te Data</w:t>
          </w:r>
          <w:r w:rsidR="00E1099C">
            <w:rPr>
              <w:noProof/>
            </w:rPr>
            <w:t>b</w:t>
          </w:r>
          <w:r>
            <w:rPr>
              <w:noProof/>
            </w:rPr>
            <w:t>ase</w:t>
          </w:r>
          <w:r>
            <w:rPr>
              <w:noProof/>
            </w:rPr>
            <w:tab/>
          </w:r>
          <w:r w:rsidR="00153D3B">
            <w:rPr>
              <w:noProof/>
            </w:rPr>
            <w:t>1</w:t>
          </w:r>
          <w:r w:rsidR="0007785B">
            <w:rPr>
              <w:noProof/>
            </w:rPr>
            <w:t>2</w:t>
          </w:r>
        </w:p>
        <w:p w14:paraId="058BC118" w14:textId="0980AC0C" w:rsidR="008861C1" w:rsidRPr="009927E6" w:rsidRDefault="008861C1" w:rsidP="008861C1">
          <w:pPr>
            <w:pStyle w:val="TOC2"/>
            <w:tabs>
              <w:tab w:val="right" w:leader="dot" w:pos="8630"/>
            </w:tabs>
            <w:rPr>
              <w:rFonts w:eastAsiaTheme="minorEastAsia"/>
              <w:i w:val="0"/>
              <w:iCs w:val="0"/>
              <w:noProof/>
              <w:color w:val="auto"/>
              <w:kern w:val="2"/>
              <w:sz w:val="24"/>
              <w:szCs w:val="24"/>
              <w:lang w:eastAsia="en-US"/>
              <w14:ligatures w14:val="standardContextual"/>
            </w:rPr>
          </w:pPr>
          <w:r>
            <w:rPr>
              <w:noProof/>
            </w:rPr>
            <w:t>Space Exploration and Econ</w:t>
          </w:r>
          <w:r w:rsidR="001E32CE">
            <w:rPr>
              <w:noProof/>
            </w:rPr>
            <w:t>o</w:t>
          </w:r>
          <w:r>
            <w:rPr>
              <w:noProof/>
            </w:rPr>
            <w:t>mic Growth: New Issues and Horizons</w:t>
          </w:r>
          <w:r>
            <w:rPr>
              <w:noProof/>
            </w:rPr>
            <w:tab/>
          </w:r>
          <w:r w:rsidR="00153D3B">
            <w:rPr>
              <w:noProof/>
            </w:rPr>
            <w:t>2</w:t>
          </w:r>
          <w:r w:rsidR="0007785B">
            <w:rPr>
              <w:noProof/>
            </w:rPr>
            <w:t>3</w:t>
          </w:r>
        </w:p>
        <w:p w14:paraId="2F50AEC8" w14:textId="5F2F5521" w:rsidR="008861C1" w:rsidRDefault="00153D3B" w:rsidP="00153D3B">
          <w:pPr>
            <w:pStyle w:val="TOC2"/>
            <w:tabs>
              <w:tab w:val="right" w:leader="dot" w:pos="8630"/>
            </w:tabs>
            <w:rPr>
              <w:noProof/>
            </w:rPr>
          </w:pPr>
          <w:r>
            <w:rPr>
              <w:noProof/>
            </w:rPr>
            <w:t>Rocket Emissions Impact Dataset</w:t>
          </w:r>
          <w:r>
            <w:rPr>
              <w:noProof/>
            </w:rPr>
            <w:tab/>
          </w:r>
          <w:r w:rsidR="0007785B">
            <w:rPr>
              <w:noProof/>
            </w:rPr>
            <w:t>30</w:t>
          </w:r>
        </w:p>
        <w:p w14:paraId="7B5CDE99" w14:textId="2978D740" w:rsidR="0007785B" w:rsidRDefault="0007785B" w:rsidP="0007785B">
          <w:pPr>
            <w:pStyle w:val="TOC2"/>
            <w:tabs>
              <w:tab w:val="right" w:leader="dot" w:pos="8630"/>
            </w:tabs>
            <w:rPr>
              <w:noProof/>
            </w:rPr>
          </w:pPr>
          <w:r>
            <w:rPr>
              <w:noProof/>
            </w:rPr>
            <w:t>Global 3D Rocket Launch and Re-Entry Air Pollutant</w:t>
          </w:r>
          <w:r>
            <w:rPr>
              <w:noProof/>
            </w:rPr>
            <w:tab/>
            <w:t>36</w:t>
          </w:r>
        </w:p>
        <w:p w14:paraId="2BDA5A16" w14:textId="77777777" w:rsidR="00EF472E" w:rsidRDefault="00EF472E" w:rsidP="00E1099C">
          <w:pPr>
            <w:pStyle w:val="TOC1"/>
            <w:tabs>
              <w:tab w:val="right" w:leader="dot" w:pos="8630"/>
            </w:tabs>
            <w:rPr>
              <w:noProof/>
            </w:rPr>
          </w:pPr>
        </w:p>
        <w:p w14:paraId="09205F43" w14:textId="617A4C9F" w:rsidR="00E1099C" w:rsidRPr="00416504" w:rsidRDefault="00E1099C" w:rsidP="00E1099C">
          <w:pPr>
            <w:pStyle w:val="TOC1"/>
            <w:tabs>
              <w:tab w:val="right" w:leader="dot" w:pos="8630"/>
            </w:tabs>
            <w:rPr>
              <w:noProof/>
            </w:rPr>
          </w:pPr>
          <w:r>
            <w:rPr>
              <w:noProof/>
            </w:rPr>
            <w:lastRenderedPageBreak/>
            <w:t>UNSUPERVISED LEARNING WITH KMEANS</w:t>
          </w:r>
          <w:r>
            <w:rPr>
              <w:noProof/>
            </w:rPr>
            <w:tab/>
          </w:r>
          <w:r w:rsidR="00F10C88">
            <w:rPr>
              <w:noProof/>
            </w:rPr>
            <w:t>39</w:t>
          </w:r>
        </w:p>
        <w:p w14:paraId="39F33C8C" w14:textId="33845BF1" w:rsidR="00E1099C" w:rsidRDefault="00E1099C" w:rsidP="00E1099C">
          <w:pPr>
            <w:pStyle w:val="TOC2"/>
            <w:tabs>
              <w:tab w:val="right" w:leader="dot" w:pos="8630"/>
            </w:tabs>
            <w:rPr>
              <w:noProof/>
            </w:rPr>
          </w:pPr>
          <w:r>
            <w:rPr>
              <w:noProof/>
            </w:rPr>
            <w:t>UCS Satel</w:t>
          </w:r>
          <w:r w:rsidR="00D01804">
            <w:rPr>
              <w:noProof/>
            </w:rPr>
            <w:t>l</w:t>
          </w:r>
          <w:r>
            <w:rPr>
              <w:noProof/>
            </w:rPr>
            <w:t>ite Database</w:t>
          </w:r>
          <w:r>
            <w:rPr>
              <w:noProof/>
            </w:rPr>
            <w:tab/>
          </w:r>
          <w:r w:rsidR="00F10C88">
            <w:rPr>
              <w:noProof/>
            </w:rPr>
            <w:t>39</w:t>
          </w:r>
        </w:p>
        <w:p w14:paraId="43668AF8" w14:textId="3E5240E6" w:rsidR="00E1099C" w:rsidRPr="009927E6" w:rsidRDefault="00E1099C" w:rsidP="00E1099C">
          <w:pPr>
            <w:pStyle w:val="TOC2"/>
            <w:tabs>
              <w:tab w:val="right" w:leader="dot" w:pos="8630"/>
            </w:tabs>
            <w:rPr>
              <w:rFonts w:eastAsiaTheme="minorEastAsia"/>
              <w:i w:val="0"/>
              <w:iCs w:val="0"/>
              <w:noProof/>
              <w:color w:val="auto"/>
              <w:kern w:val="2"/>
              <w:sz w:val="24"/>
              <w:szCs w:val="24"/>
              <w:lang w:eastAsia="en-US"/>
              <w14:ligatures w14:val="standardContextual"/>
            </w:rPr>
          </w:pPr>
          <w:r>
            <w:rPr>
              <w:noProof/>
            </w:rPr>
            <w:t>Space Exploration and Econ</w:t>
          </w:r>
          <w:r w:rsidR="001E32CE">
            <w:rPr>
              <w:noProof/>
            </w:rPr>
            <w:t>o</w:t>
          </w:r>
          <w:r>
            <w:rPr>
              <w:noProof/>
            </w:rPr>
            <w:t>mic Growth: New Issues and Horizons</w:t>
          </w:r>
          <w:r>
            <w:rPr>
              <w:noProof/>
            </w:rPr>
            <w:tab/>
          </w:r>
          <w:r w:rsidR="00F10C88">
            <w:rPr>
              <w:noProof/>
            </w:rPr>
            <w:t>49</w:t>
          </w:r>
        </w:p>
        <w:p w14:paraId="30C0CF62" w14:textId="2C8386AA" w:rsidR="0007785B" w:rsidRDefault="00E1099C" w:rsidP="00A83A44">
          <w:pPr>
            <w:pStyle w:val="TOC2"/>
            <w:tabs>
              <w:tab w:val="right" w:leader="dot" w:pos="8630"/>
            </w:tabs>
            <w:rPr>
              <w:noProof/>
            </w:rPr>
          </w:pPr>
          <w:r>
            <w:rPr>
              <w:noProof/>
            </w:rPr>
            <w:t>Global 3D Rocket Launch and Re-Entry Air Pollutant</w:t>
          </w:r>
          <w:r>
            <w:rPr>
              <w:noProof/>
            </w:rPr>
            <w:tab/>
          </w:r>
          <w:r w:rsidR="00F10C88">
            <w:rPr>
              <w:noProof/>
            </w:rPr>
            <w:t>61</w:t>
          </w:r>
        </w:p>
        <w:p w14:paraId="66EB45FB" w14:textId="28B890D0" w:rsidR="00812918" w:rsidRPr="00416504" w:rsidRDefault="00812918" w:rsidP="00812918">
          <w:pPr>
            <w:pStyle w:val="TOC1"/>
            <w:tabs>
              <w:tab w:val="right" w:leader="dot" w:pos="8630"/>
            </w:tabs>
            <w:rPr>
              <w:noProof/>
            </w:rPr>
          </w:pPr>
          <w:r>
            <w:rPr>
              <w:noProof/>
            </w:rPr>
            <w:t>SUPERVISED LEARNING WITH DECISION TREES</w:t>
          </w:r>
          <w:r>
            <w:rPr>
              <w:noProof/>
            </w:rPr>
            <w:tab/>
            <w:t>73</w:t>
          </w:r>
        </w:p>
        <w:p w14:paraId="6AE8A611" w14:textId="4C3783B4" w:rsidR="00812918" w:rsidRDefault="00812918" w:rsidP="00812918">
          <w:pPr>
            <w:pStyle w:val="TOC2"/>
            <w:tabs>
              <w:tab w:val="right" w:leader="dot" w:pos="8630"/>
            </w:tabs>
            <w:rPr>
              <w:noProof/>
            </w:rPr>
          </w:pPr>
          <w:r>
            <w:rPr>
              <w:noProof/>
            </w:rPr>
            <w:t>UCS Satel</w:t>
          </w:r>
          <w:r w:rsidR="00D01804">
            <w:rPr>
              <w:noProof/>
            </w:rPr>
            <w:t>l</w:t>
          </w:r>
          <w:r>
            <w:rPr>
              <w:noProof/>
            </w:rPr>
            <w:t>ite Database</w:t>
          </w:r>
          <w:r>
            <w:rPr>
              <w:noProof/>
            </w:rPr>
            <w:tab/>
          </w:r>
          <w:r w:rsidR="00C24DA2">
            <w:rPr>
              <w:noProof/>
            </w:rPr>
            <w:t>73</w:t>
          </w:r>
        </w:p>
        <w:p w14:paraId="7A37CBFD" w14:textId="5EFAB62A" w:rsidR="00812918" w:rsidRPr="009927E6" w:rsidRDefault="00812918" w:rsidP="00812918">
          <w:pPr>
            <w:pStyle w:val="TOC2"/>
            <w:tabs>
              <w:tab w:val="right" w:leader="dot" w:pos="8630"/>
            </w:tabs>
            <w:rPr>
              <w:rFonts w:eastAsiaTheme="minorEastAsia"/>
              <w:i w:val="0"/>
              <w:iCs w:val="0"/>
              <w:noProof/>
              <w:color w:val="auto"/>
              <w:kern w:val="2"/>
              <w:sz w:val="24"/>
              <w:szCs w:val="24"/>
              <w:lang w:eastAsia="en-US"/>
              <w14:ligatures w14:val="standardContextual"/>
            </w:rPr>
          </w:pPr>
          <w:r>
            <w:rPr>
              <w:noProof/>
            </w:rPr>
            <w:t>Space Exploration and Econ</w:t>
          </w:r>
          <w:r w:rsidR="001E32CE">
            <w:rPr>
              <w:noProof/>
            </w:rPr>
            <w:t>o</w:t>
          </w:r>
          <w:r>
            <w:rPr>
              <w:noProof/>
            </w:rPr>
            <w:t>mic Growth: New Issues and Horizons</w:t>
          </w:r>
          <w:r>
            <w:rPr>
              <w:noProof/>
            </w:rPr>
            <w:tab/>
          </w:r>
          <w:r w:rsidR="00C24DA2">
            <w:rPr>
              <w:noProof/>
            </w:rPr>
            <w:t>83</w:t>
          </w:r>
        </w:p>
        <w:p w14:paraId="646A8E8B" w14:textId="7BB669B0" w:rsidR="00812918" w:rsidRPr="00812918" w:rsidRDefault="00812918" w:rsidP="000C3182">
          <w:pPr>
            <w:pStyle w:val="TOC2"/>
            <w:tabs>
              <w:tab w:val="right" w:leader="dot" w:pos="8630"/>
            </w:tabs>
            <w:rPr>
              <w:noProof/>
            </w:rPr>
          </w:pPr>
          <w:r>
            <w:rPr>
              <w:noProof/>
            </w:rPr>
            <w:t>Global 3D Rocket Launch and Re-Entry Air Pollutant</w:t>
          </w:r>
          <w:r>
            <w:rPr>
              <w:noProof/>
            </w:rPr>
            <w:tab/>
          </w:r>
          <w:r w:rsidR="00C24DA2">
            <w:rPr>
              <w:noProof/>
            </w:rPr>
            <w:t>9</w:t>
          </w:r>
          <w:r w:rsidR="00622E1D">
            <w:rPr>
              <w:noProof/>
            </w:rPr>
            <w:t>1</w:t>
          </w:r>
        </w:p>
        <w:p w14:paraId="55A0501E" w14:textId="1F1ECFEA" w:rsidR="0084230D" w:rsidRDefault="00354DF3" w:rsidP="0084230D">
          <w:pPr>
            <w:pStyle w:val="TOC1"/>
            <w:tabs>
              <w:tab w:val="right" w:leader="dot" w:pos="8630"/>
            </w:tabs>
            <w:rPr>
              <w:rFonts w:eastAsiaTheme="minorEastAsia"/>
              <w:b w:val="0"/>
              <w:bCs w:val="0"/>
              <w:noProof/>
              <w:color w:val="auto"/>
              <w:kern w:val="2"/>
              <w:sz w:val="24"/>
              <w:szCs w:val="24"/>
              <w:lang w:eastAsia="en-US"/>
              <w14:ligatures w14:val="standardContextual"/>
            </w:rPr>
          </w:pPr>
          <w:r>
            <w:rPr>
              <w:noProof/>
            </w:rPr>
            <w:t>CONCLUSIONS</w:t>
          </w:r>
          <w:r w:rsidR="0084230D">
            <w:rPr>
              <w:noProof/>
            </w:rPr>
            <w:tab/>
          </w:r>
          <w:r w:rsidR="00622E1D">
            <w:rPr>
              <w:noProof/>
            </w:rPr>
            <w:t>99</w:t>
          </w:r>
        </w:p>
        <w:p w14:paraId="60398EBF" w14:textId="1E7931DD" w:rsidR="0084230D" w:rsidRPr="0084230D" w:rsidRDefault="0084230D" w:rsidP="0084230D">
          <w:pPr>
            <w:rPr>
              <w:noProof/>
            </w:rPr>
          </w:pPr>
        </w:p>
        <w:p w14:paraId="19CEB5F3" w14:textId="0AFDB239" w:rsidR="00A73A78" w:rsidRDefault="00000000">
          <w:pPr>
            <w:sectPr w:rsidR="00A73A78">
              <w:footerReference w:type="even" r:id="rId14"/>
              <w:footerReference w:type="first" r:id="rId15"/>
              <w:pgSz w:w="12240" w:h="15840"/>
              <w:pgMar w:top="2520" w:right="1800" w:bottom="1728" w:left="1800" w:header="720" w:footer="720" w:gutter="0"/>
              <w:pgNumType w:fmt="lowerRoman" w:start="1"/>
              <w:cols w:space="720"/>
              <w:titlePg/>
              <w:docGrid w:linePitch="360"/>
            </w:sectPr>
          </w:pPr>
          <w:r>
            <w:rPr>
              <w:rFonts w:asciiTheme="majorHAnsi" w:hAnsiTheme="majorHAnsi"/>
              <w:b/>
              <w:bCs/>
              <w:caps/>
              <w:color w:val="2A2A2A" w:themeColor="text2"/>
              <w:sz w:val="28"/>
            </w:rPr>
            <w:fldChar w:fldCharType="end"/>
          </w:r>
        </w:p>
      </w:sdtContent>
    </w:sdt>
    <w:p w14:paraId="4146CD09" w14:textId="3EE5156D" w:rsidR="00224191" w:rsidRDefault="006F35F5" w:rsidP="00A00AE2">
      <w:pPr>
        <w:pStyle w:val="Heading1"/>
        <w:spacing w:after="360"/>
      </w:pPr>
      <w:bookmarkStart w:id="0" w:name="_Toc187588708"/>
      <w:r>
        <w:lastRenderedPageBreak/>
        <w:t>INTRODUCTION</w:t>
      </w:r>
      <w:bookmarkEnd w:id="0"/>
      <w:r w:rsidR="00224191">
        <w:fldChar w:fldCharType="begin"/>
      </w:r>
      <w:r w:rsidR="00224191">
        <w:instrText xml:space="preserve"> INCLUDEPICTURE "https://mundogeo.com/wp-content/uploads/2024/06/26102843/NASA-launches-new-GOES-U-satellite-aboard-SpaceX-rocket-774x400.jpg" \* MERGEFORMATINET </w:instrText>
      </w:r>
      <w:r w:rsidR="00224191">
        <w:fldChar w:fldCharType="separate"/>
      </w:r>
      <w:r w:rsidR="00224191">
        <w:fldChar w:fldCharType="end"/>
      </w:r>
    </w:p>
    <w:p w14:paraId="57CA24C9" w14:textId="77777777" w:rsidR="00405155" w:rsidRDefault="00405155">
      <w:pPr>
        <w:pStyle w:val="Heading2"/>
      </w:pPr>
    </w:p>
    <w:p w14:paraId="283D332E" w14:textId="74796362" w:rsidR="00762418" w:rsidRPr="00762418" w:rsidRDefault="00BE4023" w:rsidP="00762418">
      <w:pPr>
        <w:pStyle w:val="Heading2"/>
      </w:pPr>
      <w:bookmarkStart w:id="1" w:name="_Toc187588709"/>
      <w:r>
        <w:t>Topic Information</w:t>
      </w:r>
      <w:bookmarkEnd w:id="1"/>
    </w:p>
    <w:p w14:paraId="6DF6E608" w14:textId="05CA06E4" w:rsidR="00A00AE2" w:rsidRPr="00817A60" w:rsidRDefault="00523FBD" w:rsidP="0059379A">
      <w:pPr>
        <w:jc w:val="both"/>
      </w:pPr>
      <w:r w:rsidRPr="00817A60">
        <w:t xml:space="preserve">Whether it’s cutting-edge research into the depths of space or enabling </w:t>
      </w:r>
      <w:r w:rsidR="00762418" w:rsidRPr="00817A60">
        <w:t xml:space="preserve">the </w:t>
      </w:r>
      <w:r w:rsidRPr="00817A60">
        <w:t>internet so you can look up the best burrito place on your cell phone, almost every facet of modern life is dependent on satellites and the technology they enable.</w:t>
      </w:r>
      <w:r w:rsidR="004A29BA" w:rsidRPr="00817A60">
        <w:t xml:space="preserve"> </w:t>
      </w:r>
      <w:r w:rsidRPr="00817A60">
        <w:t>The rise of orbital satellites has gone hand in hand w</w:t>
      </w:r>
      <w:r w:rsidR="00762418" w:rsidRPr="00817A60">
        <w:t>ith</w:t>
      </w:r>
      <w:r w:rsidRPr="00817A60">
        <w:t xml:space="preserve"> the advancements of the 20</w:t>
      </w:r>
      <w:r w:rsidRPr="00817A60">
        <w:rPr>
          <w:vertAlign w:val="superscript"/>
        </w:rPr>
        <w:t>th</w:t>
      </w:r>
      <w:r w:rsidRPr="00817A60">
        <w:t xml:space="preserve"> and 21</w:t>
      </w:r>
      <w:r w:rsidRPr="00817A60">
        <w:rPr>
          <w:vertAlign w:val="superscript"/>
        </w:rPr>
        <w:t>st</w:t>
      </w:r>
      <w:r w:rsidRPr="00817A60">
        <w:t xml:space="preserve"> centur</w:t>
      </w:r>
      <w:r w:rsidR="00762418" w:rsidRPr="00817A60">
        <w:t>ies</w:t>
      </w:r>
      <w:r w:rsidRPr="00817A60">
        <w:t>, and there is no sign of that trend slowing down. In fact, the space and satellite industr</w:t>
      </w:r>
      <w:r w:rsidR="00BF33F6" w:rsidRPr="00817A60">
        <w:t>ies</w:t>
      </w:r>
      <w:r w:rsidRPr="00817A60">
        <w:t xml:space="preserve"> </w:t>
      </w:r>
      <w:r w:rsidR="00BF33F6" w:rsidRPr="00817A60">
        <w:t xml:space="preserve">are only </w:t>
      </w:r>
      <w:r w:rsidRPr="00817A60">
        <w:t xml:space="preserve">growing </w:t>
      </w:r>
      <w:r w:rsidR="00BF33F6" w:rsidRPr="00817A60">
        <w:t>larger and more integrated in</w:t>
      </w:r>
      <w:r w:rsidR="00762418" w:rsidRPr="00817A60">
        <w:t>to</w:t>
      </w:r>
      <w:r w:rsidR="00BF33F6" w:rsidRPr="00817A60">
        <w:t xml:space="preserve"> society</w:t>
      </w:r>
      <w:r w:rsidRPr="00817A60">
        <w:t xml:space="preserve"> with the rise of civilian companies in t</w:t>
      </w:r>
      <w:r w:rsidR="00A573DC" w:rsidRPr="00817A60">
        <w:t>he industry</w:t>
      </w:r>
      <w:r w:rsidR="00BF33F6" w:rsidRPr="00817A60">
        <w:t xml:space="preserve">. </w:t>
      </w:r>
      <w:r w:rsidR="00C22E3C" w:rsidRPr="00817A60">
        <w:t>Therefore, a</w:t>
      </w:r>
      <w:r w:rsidR="008A11B3" w:rsidRPr="00817A60">
        <w:t xml:space="preserve"> thorough understanding of the satellite market is needed to allow government and business interests to make the best decisions on </w:t>
      </w:r>
      <w:r w:rsidR="00C22E3C" w:rsidRPr="00817A60">
        <w:t>continued launch</w:t>
      </w:r>
      <w:r w:rsidR="00A573DC" w:rsidRPr="00817A60">
        <w:t>es</w:t>
      </w:r>
      <w:r w:rsidR="00C22E3C" w:rsidRPr="00817A60">
        <w:t xml:space="preserve"> of satellites into orbit. </w:t>
      </w:r>
    </w:p>
    <w:p w14:paraId="60963991" w14:textId="1DE43405" w:rsidR="00BF33F6" w:rsidRDefault="0059379A" w:rsidP="0059379A">
      <w:pPr>
        <w:jc w:val="both"/>
      </w:pPr>
      <w:r w:rsidRPr="00817A60">
        <w:rPr>
          <w:noProof/>
        </w:rPr>
        <mc:AlternateContent>
          <mc:Choice Requires="wps">
            <w:drawing>
              <wp:anchor distT="0" distB="0" distL="114300" distR="114300" simplePos="0" relativeHeight="251662336" behindDoc="1" locked="0" layoutInCell="1" allowOverlap="1" wp14:anchorId="40A1C2EF" wp14:editId="155E1322">
                <wp:simplePos x="0" y="0"/>
                <wp:positionH relativeFrom="column">
                  <wp:posOffset>3686810</wp:posOffset>
                </wp:positionH>
                <wp:positionV relativeFrom="paragraph">
                  <wp:posOffset>2033270</wp:posOffset>
                </wp:positionV>
                <wp:extent cx="1797050" cy="171450"/>
                <wp:effectExtent l="0" t="0" r="6350" b="6350"/>
                <wp:wrapTight wrapText="bothSides">
                  <wp:wrapPolygon edited="0">
                    <wp:start x="0" y="0"/>
                    <wp:lineTo x="0" y="20800"/>
                    <wp:lineTo x="21524" y="20800"/>
                    <wp:lineTo x="21524" y="0"/>
                    <wp:lineTo x="0" y="0"/>
                  </wp:wrapPolygon>
                </wp:wrapTight>
                <wp:docPr id="1181589995" name="Text Box 1"/>
                <wp:cNvGraphicFramePr/>
                <a:graphic xmlns:a="http://schemas.openxmlformats.org/drawingml/2006/main">
                  <a:graphicData uri="http://schemas.microsoft.com/office/word/2010/wordprocessingShape">
                    <wps:wsp>
                      <wps:cNvSpPr txBox="1"/>
                      <wps:spPr>
                        <a:xfrm>
                          <a:off x="0" y="0"/>
                          <a:ext cx="1797050" cy="171450"/>
                        </a:xfrm>
                        <a:prstGeom prst="rect">
                          <a:avLst/>
                        </a:prstGeom>
                        <a:solidFill>
                          <a:prstClr val="white"/>
                        </a:solidFill>
                        <a:ln>
                          <a:noFill/>
                        </a:ln>
                      </wps:spPr>
                      <wps:txbx>
                        <w:txbxContent>
                          <w:p w14:paraId="12ED33CA" w14:textId="479187C2" w:rsidR="00A00AE2" w:rsidRPr="00A00AE2" w:rsidRDefault="00A00AE2" w:rsidP="00A00AE2">
                            <w:pPr>
                              <w:pStyle w:val="Caption"/>
                              <w:rPr>
                                <w:noProof/>
                                <w:sz w:val="16"/>
                                <w:szCs w:val="16"/>
                              </w:rPr>
                            </w:pPr>
                            <w:r w:rsidRPr="00A00AE2">
                              <w:rPr>
                                <w:sz w:val="16"/>
                                <w:szCs w:val="16"/>
                              </w:rPr>
                              <w:t>Nasa Launches GOES-U Satellite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A1C2EF" id="_x0000_t202" coordsize="21600,21600" o:spt="202" path="m,l,21600r21600,l21600,xe">
                <v:stroke joinstyle="miter"/>
                <v:path gradientshapeok="t" o:connecttype="rect"/>
              </v:shapetype>
              <v:shape id="Text Box 1" o:spid="_x0000_s1026" type="#_x0000_t202" style="position:absolute;left:0;text-align:left;margin-left:290.3pt;margin-top:160.1pt;width:141.5pt;height:1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" stroked="f">
                <v:textbox inset="0,0,0,0">
                  <w:txbxContent>
                    <w:p w14:paraId="12ED33CA" w14:textId="479187C2" w:rsidR="00A00AE2" w:rsidRPr="00A00AE2" w:rsidRDefault="00A00AE2" w:rsidP="00A00AE2">
                      <w:pPr>
                        <w:pStyle w:val="Caption"/>
                        <w:rPr>
                          <w:noProof/>
                          <w:sz w:val="16"/>
                          <w:szCs w:val="16"/>
                        </w:rPr>
                      </w:pPr>
                      <w:r w:rsidRPr="00A00AE2">
                        <w:rPr>
                          <w:sz w:val="16"/>
                          <w:szCs w:val="16"/>
                        </w:rPr>
                        <w:t>Nasa Launches GOES-U Satellite</w:t>
                      </w:r>
                    </w:p>
                  </w:txbxContent>
                </v:textbox>
                <w10:wrap type="tight"/>
              </v:shape>
            </w:pict>
          </mc:Fallback>
        </mc:AlternateContent>
      </w:r>
      <w:r w:rsidRPr="00817A60">
        <w:rPr>
          <w:noProof/>
        </w:rPr>
        <w:drawing>
          <wp:anchor distT="0" distB="0" distL="114300" distR="114300" simplePos="0" relativeHeight="251660288" behindDoc="1" locked="0" layoutInCell="1" allowOverlap="1" wp14:anchorId="067AA295" wp14:editId="2D754038">
            <wp:simplePos x="0" y="0"/>
            <wp:positionH relativeFrom="column">
              <wp:posOffset>3686175</wp:posOffset>
            </wp:positionH>
            <wp:positionV relativeFrom="paragraph">
              <wp:posOffset>74246</wp:posOffset>
            </wp:positionV>
            <wp:extent cx="1797050" cy="1958975"/>
            <wp:effectExtent l="0" t="0" r="6350" b="0"/>
            <wp:wrapTight wrapText="bothSides">
              <wp:wrapPolygon edited="1">
                <wp:start x="-564" y="0"/>
                <wp:lineTo x="-470" y="11547"/>
                <wp:lineTo x="-470" y="21630"/>
                <wp:lineTo x="10970" y="21600"/>
                <wp:lineTo x="21600" y="21600"/>
                <wp:lineTo x="21545" y="0"/>
                <wp:lineTo x="-564" y="0"/>
              </wp:wrapPolygon>
            </wp:wrapTight>
            <wp:docPr id="327255446" name="Picture 2" descr="NASA launches new GOES-U satellite aboard SpaceX rocket - MundoG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SA launches new GOES-U satellite aboard SpaceX rocket - MundoGEO"/>
                    <pic:cNvPicPr>
                      <a:picLocks noChangeAspect="1" noChangeArrowheads="1"/>
                    </pic:cNvPicPr>
                  </pic:nvPicPr>
                  <pic:blipFill rotWithShape="1">
                    <a:blip r:embed="rId16">
                      <a:extLst>
                        <a:ext uri="{28A0092B-C50C-407E-A947-70E740481C1C}">
                          <a14:useLocalDpi xmlns:a14="http://schemas.microsoft.com/office/drawing/2010/main" val="0"/>
                        </a:ext>
                      </a:extLst>
                    </a:blip>
                    <a:srcRect l="13785" t="3358" r="40489" b="132"/>
                    <a:stretch/>
                  </pic:blipFill>
                  <pic:spPr bwMode="auto">
                    <a:xfrm>
                      <a:off x="0" y="0"/>
                      <a:ext cx="1797050" cy="1958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2E3C" w:rsidRPr="00817A60">
        <w:t>As this grow</w:t>
      </w:r>
      <w:r w:rsidR="00762418" w:rsidRPr="00817A60">
        <w:t>th</w:t>
      </w:r>
      <w:r w:rsidR="00C22E3C" w:rsidRPr="00817A60">
        <w:t xml:space="preserve"> </w:t>
      </w:r>
      <w:r w:rsidR="00762418" w:rsidRPr="00817A60">
        <w:t>continues</w:t>
      </w:r>
      <w:r w:rsidR="00C22E3C" w:rsidRPr="00817A60">
        <w:t>,</w:t>
      </w:r>
      <w:r w:rsidR="00C22E3C" w:rsidRPr="00817A60">
        <w:rPr>
          <w:noProof/>
        </w:rPr>
        <w:t xml:space="preserve"> </w:t>
      </w:r>
      <w:r w:rsidR="00C22E3C" w:rsidRPr="00817A60">
        <w:t>th</w:t>
      </w:r>
      <w:r w:rsidR="00BF33F6" w:rsidRPr="00817A60">
        <w:t xml:space="preserve">is report seeks to answer </w:t>
      </w:r>
      <w:r w:rsidR="008A11B3" w:rsidRPr="00817A60">
        <w:t>those</w:t>
      </w:r>
      <w:r w:rsidR="00BF33F6" w:rsidRPr="00817A60">
        <w:t xml:space="preserve"> fundamental question</w:t>
      </w:r>
      <w:r w:rsidRPr="00817A60">
        <w:t>s</w:t>
      </w:r>
      <w:r w:rsidR="00BF33F6" w:rsidRPr="00817A60">
        <w:t xml:space="preserve"> </w:t>
      </w:r>
      <w:r w:rsidR="00762418" w:rsidRPr="00817A60">
        <w:t>about</w:t>
      </w:r>
      <w:r w:rsidR="00BF33F6" w:rsidRPr="00817A60">
        <w:t xml:space="preserve"> the present and future of satellite</w:t>
      </w:r>
      <w:r w:rsidR="00C22E3C" w:rsidRPr="00817A60">
        <w:t>s.</w:t>
      </w:r>
      <w:r w:rsidR="008A11B3" w:rsidRPr="00817A60">
        <w:t xml:space="preserve"> </w:t>
      </w:r>
      <w:r w:rsidR="00BF33F6" w:rsidRPr="00817A60">
        <w:t>There are currently over six</w:t>
      </w:r>
      <w:r w:rsidR="00762418" w:rsidRPr="00817A60">
        <w:t xml:space="preserve"> </w:t>
      </w:r>
      <w:r w:rsidR="00BF33F6" w:rsidRPr="00817A60">
        <w:t>thousand active satellites in orbit—all in various capacities, sizes, lifespans, and costs</w:t>
      </w:r>
      <w:r w:rsidRPr="00817A60">
        <w:t xml:space="preserve">. I aim to illustrate the recent advances </w:t>
      </w:r>
      <w:r w:rsidR="00762418" w:rsidRPr="00817A60">
        <w:t>in</w:t>
      </w:r>
      <w:r w:rsidRPr="00817A60">
        <w:t xml:space="preserve"> the industry and illuminate where it is going in the future. </w:t>
      </w:r>
      <w:r w:rsidR="00C22E3C" w:rsidRPr="00817A60">
        <w:t>These marvels of modern engineering are the backbone o</w:t>
      </w:r>
      <w:r w:rsidR="00762418" w:rsidRPr="00817A60">
        <w:t>f</w:t>
      </w:r>
      <w:r w:rsidR="00C22E3C" w:rsidRPr="00817A60">
        <w:t xml:space="preserve"> the technological world and d</w:t>
      </w:r>
      <w:r w:rsidR="00BF33F6" w:rsidRPr="00817A60">
        <w:t xml:space="preserve">iscovering the trends in the spread of these </w:t>
      </w:r>
      <w:r w:rsidR="00C22E3C" w:rsidRPr="00817A60">
        <w:t xml:space="preserve">machines </w:t>
      </w:r>
      <w:r w:rsidR="00BF33F6" w:rsidRPr="00817A60">
        <w:t xml:space="preserve">will </w:t>
      </w:r>
      <w:r w:rsidRPr="00817A60">
        <w:t>reveal</w:t>
      </w:r>
      <w:r w:rsidR="00BF33F6" w:rsidRPr="00817A60">
        <w:t xml:space="preserve"> what </w:t>
      </w:r>
      <w:r w:rsidR="00C22E3C" w:rsidRPr="00817A60">
        <w:t xml:space="preserve">we can expect from </w:t>
      </w:r>
      <w:r w:rsidR="00BF33F6" w:rsidRPr="00817A60">
        <w:t xml:space="preserve">the </w:t>
      </w:r>
      <w:r w:rsidRPr="00817A60">
        <w:t>world of tomorrow</w:t>
      </w:r>
      <w:r w:rsidR="00C22E3C" w:rsidRPr="00817A60">
        <w:t xml:space="preserve">. As the </w:t>
      </w:r>
      <w:r w:rsidRPr="00817A60">
        <w:t>planet</w:t>
      </w:r>
      <w:r w:rsidR="00C22E3C" w:rsidRPr="00817A60">
        <w:t xml:space="preserve"> </w:t>
      </w:r>
      <w:r w:rsidRPr="00817A60">
        <w:t xml:space="preserve">continues to blast its destiny out of the atmosphere the potential for business and market growth is out of this world. </w:t>
      </w:r>
    </w:p>
    <w:p w14:paraId="0BD1730D" w14:textId="163CBF5B" w:rsidR="00817A60" w:rsidRPr="00817A60" w:rsidRDefault="00817A60" w:rsidP="0059379A">
      <w:pPr>
        <w:jc w:val="both"/>
      </w:pPr>
      <w:r w:rsidRPr="00817A60">
        <w:lastRenderedPageBreak/>
        <w:t>As satellites continue to revolutionize industries and expand their presence in orbit, it is crucial to consider the environmental impact of their launches. Every rocket launch releases emissions into the atmosphere, including carbon dioxide, black carbon, and other pollutants that can affect both air quality and climate patterns. The growing number of satellite launches, especially with the rise of commercial space companies, raises concerns about the long-term effects of these emissions on the planet. Additionally, discarded rocket stages and defunct satellites contribute to the issue of space debris, which poses a risk to both existing satellites and future missions. Understanding these environmental impacts is essential for developing sustainable practices in the satellite industry, such as cleaner propulsion systems, reusable rockets, and responsible satellite deorbiting strategies. While the benefits of satellites are undeniable, ensuring that their growth does not come at the cost of environmental harm will be a key challenge in the years ahead.</w:t>
      </w:r>
    </w:p>
    <w:p w14:paraId="3DA910A0" w14:textId="45189345" w:rsidR="00224191" w:rsidRPr="00817A60" w:rsidRDefault="00817A60" w:rsidP="006368C9">
      <w:pPr>
        <w:jc w:val="both"/>
      </w:pPr>
      <w:r>
        <w:t>This topic was chosen because</w:t>
      </w:r>
      <w:r w:rsidR="00BF33F6" w:rsidRPr="00817A60">
        <w:t xml:space="preserve"> </w:t>
      </w:r>
      <w:r w:rsidR="00C556EC">
        <w:t xml:space="preserve">many </w:t>
      </w:r>
      <w:r w:rsidR="00C556EC" w:rsidRPr="00817A60">
        <w:t>people</w:t>
      </w:r>
      <w:r w:rsidR="00BF33F6" w:rsidRPr="00817A60">
        <w:t xml:space="preserve"> are unaware of the impact that satellite technology has on their daily lives and the future of the world. As the number of launches only increases, I believe that developing an understanding of the industry is paramount </w:t>
      </w:r>
      <w:r w:rsidR="00224191" w:rsidRPr="00817A60">
        <w:t>to</w:t>
      </w:r>
      <w:r w:rsidR="008A11B3" w:rsidRPr="00817A60">
        <w:t xml:space="preserve"> shaping a future where satellite technology is utilized to its greate</w:t>
      </w:r>
      <w:r w:rsidR="0059379A" w:rsidRPr="00817A60">
        <w:t xml:space="preserve">st effect. </w:t>
      </w:r>
      <w:r w:rsidR="000F7204" w:rsidRPr="00817A60">
        <w:t xml:space="preserve">It might be the difference </w:t>
      </w:r>
      <w:r w:rsidR="00762418" w:rsidRPr="00817A60">
        <w:t>i</w:t>
      </w:r>
      <w:r w:rsidR="000F7204" w:rsidRPr="00817A60">
        <w:t xml:space="preserve">n whether humanity’s meteoric economic and technological rise continues or fizzles out. </w:t>
      </w:r>
    </w:p>
    <w:p w14:paraId="19EA0746" w14:textId="77777777" w:rsidR="00817A60" w:rsidRDefault="00817A60">
      <w:pPr>
        <w:rPr>
          <w:rFonts w:asciiTheme="majorHAnsi" w:hAnsiTheme="majorHAnsi" w:cstheme="majorBidi"/>
          <w:b/>
          <w:caps/>
          <w:color w:val="2A2A2A" w:themeColor="text2"/>
          <w:sz w:val="28"/>
          <w:szCs w:val="26"/>
        </w:rPr>
      </w:pPr>
      <w:bookmarkStart w:id="2" w:name="_Toc187588710"/>
      <w:r>
        <w:br w:type="page"/>
      </w:r>
    </w:p>
    <w:p w14:paraId="07D72896" w14:textId="062D7B90" w:rsidR="00596EF3" w:rsidRPr="00596EF3" w:rsidRDefault="00224191" w:rsidP="00596EF3">
      <w:pPr>
        <w:pStyle w:val="Heading2"/>
      </w:pPr>
      <w:r>
        <w:lastRenderedPageBreak/>
        <w:t>Questions</w:t>
      </w:r>
      <w:bookmarkEnd w:id="2"/>
    </w:p>
    <w:p w14:paraId="08528F24" w14:textId="77777777" w:rsidR="0070318C" w:rsidRDefault="0070318C" w:rsidP="00596EF3">
      <w:pPr>
        <w:contextualSpacing/>
        <w:rPr>
          <w:iCs/>
        </w:rPr>
      </w:pPr>
    </w:p>
    <w:p w14:paraId="2A825A20" w14:textId="3FE9D30E" w:rsidR="00224191" w:rsidRPr="00596EF3" w:rsidRDefault="00E416A9" w:rsidP="0059379A">
      <w:pPr>
        <w:contextualSpacing/>
        <w:rPr>
          <w:iCs/>
        </w:rPr>
      </w:pPr>
      <w:r w:rsidRPr="00596EF3">
        <w:rPr>
          <w:iCs/>
        </w:rPr>
        <w:t>What is the expected rate of growth in satellite launches? And when would the theoretical limit for low earth orbit be met?</w:t>
      </w:r>
    </w:p>
    <w:p w14:paraId="05D35727" w14:textId="731AE44F" w:rsidR="00596EF3" w:rsidRPr="00596EF3" w:rsidRDefault="00596EF3" w:rsidP="0059379A">
      <w:pPr>
        <w:pStyle w:val="ListParagraph"/>
        <w:numPr>
          <w:ilvl w:val="0"/>
          <w:numId w:val="17"/>
        </w:numPr>
        <w:rPr>
          <w:sz w:val="20"/>
          <w:szCs w:val="20"/>
        </w:rPr>
      </w:pPr>
      <w:r w:rsidRPr="00596EF3">
        <w:rPr>
          <w:sz w:val="20"/>
          <w:szCs w:val="20"/>
        </w:rPr>
        <w:t>I would track the rate of increase in launches and</w:t>
      </w:r>
      <w:r w:rsidR="001337EC">
        <w:rPr>
          <w:sz w:val="20"/>
          <w:szCs w:val="20"/>
        </w:rPr>
        <w:t xml:space="preserve"> project that into the future with the machine learning model. Then I would</w:t>
      </w:r>
      <w:r w:rsidRPr="00596EF3">
        <w:rPr>
          <w:sz w:val="20"/>
          <w:szCs w:val="20"/>
        </w:rPr>
        <w:t xml:space="preserve"> check that against the suspected limit of orbits possible</w:t>
      </w:r>
      <w:r w:rsidR="001337EC">
        <w:rPr>
          <w:sz w:val="20"/>
          <w:szCs w:val="20"/>
        </w:rPr>
        <w:t xml:space="preserve">. </w:t>
      </w:r>
    </w:p>
    <w:p w14:paraId="09AA955C" w14:textId="029642A9" w:rsidR="00E416A9" w:rsidRDefault="00E416A9" w:rsidP="0059379A">
      <w:pPr>
        <w:contextualSpacing/>
        <w:rPr>
          <w:iCs/>
        </w:rPr>
      </w:pPr>
      <w:r w:rsidRPr="00596EF3">
        <w:rPr>
          <w:iCs/>
        </w:rPr>
        <w:t>How has the utility of satellites changed over time and what trends to expect in the future?</w:t>
      </w:r>
    </w:p>
    <w:p w14:paraId="6B992022" w14:textId="543D9DFA" w:rsidR="00596EF3" w:rsidRPr="00596EF3" w:rsidRDefault="00596EF3" w:rsidP="0059379A">
      <w:pPr>
        <w:pStyle w:val="ListParagraph"/>
        <w:numPr>
          <w:ilvl w:val="0"/>
          <w:numId w:val="17"/>
        </w:numPr>
        <w:rPr>
          <w:iCs/>
          <w:sz w:val="20"/>
          <w:szCs w:val="20"/>
        </w:rPr>
      </w:pPr>
      <w:r w:rsidRPr="00596EF3">
        <w:rPr>
          <w:iCs/>
          <w:sz w:val="20"/>
          <w:szCs w:val="20"/>
        </w:rPr>
        <w:t xml:space="preserve">Track the different uses of satellites over time and see what industries are expanding the fastest. </w:t>
      </w:r>
      <w:r w:rsidR="001337EC">
        <w:rPr>
          <w:iCs/>
          <w:sz w:val="20"/>
          <w:szCs w:val="20"/>
        </w:rPr>
        <w:t xml:space="preserve">Use the machine model to predict if the expansion is increasing or slowing for each industry. </w:t>
      </w:r>
    </w:p>
    <w:p w14:paraId="076054B0" w14:textId="598805D0" w:rsidR="00596EF3" w:rsidRDefault="00E416A9" w:rsidP="0059379A">
      <w:pPr>
        <w:contextualSpacing/>
        <w:rPr>
          <w:iCs/>
        </w:rPr>
      </w:pPr>
      <w:r w:rsidRPr="00596EF3">
        <w:rPr>
          <w:iCs/>
        </w:rPr>
        <w:t>What industr</w:t>
      </w:r>
      <w:r w:rsidR="00596EF3">
        <w:rPr>
          <w:iCs/>
        </w:rPr>
        <w:t>y</w:t>
      </w:r>
      <w:r w:rsidRPr="00596EF3">
        <w:rPr>
          <w:iCs/>
        </w:rPr>
        <w:t xml:space="preserve"> </w:t>
      </w:r>
      <w:r w:rsidR="00596EF3" w:rsidRPr="00596EF3">
        <w:rPr>
          <w:iCs/>
        </w:rPr>
        <w:t>contractors</w:t>
      </w:r>
      <w:r w:rsidRPr="00596EF3">
        <w:rPr>
          <w:iCs/>
        </w:rPr>
        <w:t xml:space="preserve"> are unserved and prime for expansion?</w:t>
      </w:r>
    </w:p>
    <w:p w14:paraId="2F2731BC" w14:textId="5719474A" w:rsidR="00596EF3" w:rsidRPr="00596EF3" w:rsidRDefault="00596EF3" w:rsidP="0059379A">
      <w:pPr>
        <w:pStyle w:val="ListParagraph"/>
        <w:numPr>
          <w:ilvl w:val="0"/>
          <w:numId w:val="17"/>
        </w:numPr>
        <w:rPr>
          <w:iCs/>
          <w:sz w:val="20"/>
          <w:szCs w:val="20"/>
        </w:rPr>
      </w:pPr>
      <w:r w:rsidRPr="00596EF3">
        <w:rPr>
          <w:iCs/>
          <w:sz w:val="20"/>
          <w:szCs w:val="20"/>
        </w:rPr>
        <w:t xml:space="preserve">See what industries are </w:t>
      </w:r>
      <w:r w:rsidR="001337EC">
        <w:rPr>
          <w:iCs/>
          <w:sz w:val="20"/>
          <w:szCs w:val="20"/>
        </w:rPr>
        <w:t xml:space="preserve">already heavily involved in the satellite space, and then map the companies or contractors in that space that have the least foothold. Could use some of the other answers to make suggestions on how to scale for them. </w:t>
      </w:r>
    </w:p>
    <w:p w14:paraId="2A8CFEF9" w14:textId="0462C992" w:rsidR="001337EC" w:rsidRDefault="001337EC" w:rsidP="0059379A">
      <w:pPr>
        <w:contextualSpacing/>
        <w:rPr>
          <w:iCs/>
        </w:rPr>
      </w:pPr>
      <w:r w:rsidRPr="00596EF3">
        <w:rPr>
          <w:iCs/>
        </w:rPr>
        <w:t xml:space="preserve">How will the costs of a satellite launch change in the future? </w:t>
      </w:r>
    </w:p>
    <w:p w14:paraId="7E1E6E45" w14:textId="76A9FEE9" w:rsidR="001337EC" w:rsidRPr="0070318C" w:rsidRDefault="001337EC" w:rsidP="0059379A">
      <w:pPr>
        <w:pStyle w:val="ListParagraph"/>
        <w:numPr>
          <w:ilvl w:val="0"/>
          <w:numId w:val="17"/>
        </w:numPr>
        <w:rPr>
          <w:iCs/>
          <w:sz w:val="20"/>
          <w:szCs w:val="20"/>
        </w:rPr>
      </w:pPr>
      <w:r w:rsidRPr="0070318C">
        <w:rPr>
          <w:iCs/>
          <w:sz w:val="20"/>
          <w:szCs w:val="20"/>
        </w:rPr>
        <w:t xml:space="preserve">Map </w:t>
      </w:r>
      <w:r w:rsidR="002F74E3">
        <w:rPr>
          <w:iCs/>
          <w:sz w:val="20"/>
          <w:szCs w:val="20"/>
        </w:rPr>
        <w:t xml:space="preserve">the </w:t>
      </w:r>
      <w:r w:rsidRPr="0070318C">
        <w:rPr>
          <w:iCs/>
          <w:sz w:val="20"/>
          <w:szCs w:val="20"/>
        </w:rPr>
        <w:t>cost of satellites over time (might have to adjust for inflation) and forecast the future of prices.</w:t>
      </w:r>
      <w:r>
        <w:rPr>
          <w:iCs/>
          <w:sz w:val="20"/>
          <w:szCs w:val="20"/>
        </w:rPr>
        <w:t xml:space="preserve"> Would use the machine learning linear regression to make a ballpark prediction of the upcoming costs. </w:t>
      </w:r>
    </w:p>
    <w:p w14:paraId="4AB2ACCA" w14:textId="5253F426" w:rsidR="00E416A9" w:rsidRDefault="00E416A9" w:rsidP="0059379A">
      <w:pPr>
        <w:contextualSpacing/>
        <w:rPr>
          <w:iCs/>
        </w:rPr>
      </w:pPr>
      <w:r w:rsidRPr="00596EF3">
        <w:rPr>
          <w:iCs/>
        </w:rPr>
        <w:t xml:space="preserve">How has the weight of satellites changed and </w:t>
      </w:r>
      <w:r w:rsidR="00596EF3" w:rsidRPr="00596EF3">
        <w:rPr>
          <w:iCs/>
        </w:rPr>
        <w:t>what are they projected to be in the future?</w:t>
      </w:r>
    </w:p>
    <w:p w14:paraId="3D226E4A" w14:textId="5425DD75" w:rsidR="00596EF3" w:rsidRPr="0070318C" w:rsidRDefault="0070318C" w:rsidP="0059379A">
      <w:pPr>
        <w:pStyle w:val="ListParagraph"/>
        <w:numPr>
          <w:ilvl w:val="0"/>
          <w:numId w:val="17"/>
        </w:numPr>
        <w:rPr>
          <w:iCs/>
          <w:sz w:val="20"/>
          <w:szCs w:val="20"/>
        </w:rPr>
      </w:pPr>
      <w:r w:rsidRPr="0070318C">
        <w:rPr>
          <w:iCs/>
          <w:sz w:val="20"/>
          <w:szCs w:val="20"/>
        </w:rPr>
        <w:t>Track the change of weights in satellites over time and forecast where it will go in the future.</w:t>
      </w:r>
      <w:r w:rsidR="001337EC">
        <w:rPr>
          <w:iCs/>
          <w:sz w:val="20"/>
          <w:szCs w:val="20"/>
        </w:rPr>
        <w:t xml:space="preserve"> This would give insight into the future of the industry to see if more massive satellites are becoming viable with the costs. </w:t>
      </w:r>
    </w:p>
    <w:p w14:paraId="459415BD" w14:textId="79CA42BF" w:rsidR="00596EF3" w:rsidRDefault="00E416A9" w:rsidP="0059379A">
      <w:pPr>
        <w:contextualSpacing/>
        <w:rPr>
          <w:iCs/>
        </w:rPr>
      </w:pPr>
      <w:r w:rsidRPr="00596EF3">
        <w:rPr>
          <w:iCs/>
        </w:rPr>
        <w:t>How has the life expectancy of satellites changed and what will they be in the futur</w:t>
      </w:r>
      <w:r w:rsidR="00596EF3" w:rsidRPr="00596EF3">
        <w:rPr>
          <w:iCs/>
        </w:rPr>
        <w:t>e</w:t>
      </w:r>
      <w:r w:rsidR="0070318C">
        <w:rPr>
          <w:iCs/>
        </w:rPr>
        <w:t>?</w:t>
      </w:r>
    </w:p>
    <w:p w14:paraId="4B6E5E85" w14:textId="0AD97CDF" w:rsidR="0070318C" w:rsidRPr="00B62377" w:rsidRDefault="00B62377" w:rsidP="0059379A">
      <w:pPr>
        <w:pStyle w:val="ListParagraph"/>
        <w:numPr>
          <w:ilvl w:val="0"/>
          <w:numId w:val="17"/>
        </w:numPr>
        <w:rPr>
          <w:iCs/>
          <w:sz w:val="20"/>
          <w:szCs w:val="20"/>
        </w:rPr>
      </w:pPr>
      <w:r w:rsidRPr="00B62377">
        <w:rPr>
          <w:iCs/>
          <w:sz w:val="20"/>
          <w:szCs w:val="20"/>
        </w:rPr>
        <w:t xml:space="preserve">Track the life of active and retired satellites and </w:t>
      </w:r>
      <w:r w:rsidR="006368C9">
        <w:rPr>
          <w:iCs/>
          <w:sz w:val="20"/>
          <w:szCs w:val="20"/>
        </w:rPr>
        <w:t xml:space="preserve">use the machine learning model to find if there is a pattern in the longevity of the spacecraft. </w:t>
      </w:r>
    </w:p>
    <w:p w14:paraId="20BAA521" w14:textId="462467E3" w:rsidR="00596EF3" w:rsidRDefault="00596EF3" w:rsidP="0059379A">
      <w:pPr>
        <w:contextualSpacing/>
        <w:rPr>
          <w:iCs/>
        </w:rPr>
      </w:pPr>
      <w:r w:rsidRPr="00596EF3">
        <w:rPr>
          <w:iCs/>
        </w:rPr>
        <w:lastRenderedPageBreak/>
        <w:t>Which countries will have the fastest</w:t>
      </w:r>
      <w:r w:rsidR="002F74E3">
        <w:rPr>
          <w:iCs/>
        </w:rPr>
        <w:t>-</w:t>
      </w:r>
      <w:r w:rsidRPr="00596EF3">
        <w:rPr>
          <w:iCs/>
        </w:rPr>
        <w:t>growing satellite networks?</w:t>
      </w:r>
      <w:r w:rsidR="006368C9">
        <w:rPr>
          <w:iCs/>
        </w:rPr>
        <w:t xml:space="preserve"> And who </w:t>
      </w:r>
      <w:r w:rsidR="002F74E3">
        <w:rPr>
          <w:iCs/>
        </w:rPr>
        <w:t>are the major players of tomorrow?</w:t>
      </w:r>
    </w:p>
    <w:p w14:paraId="0432E557" w14:textId="1A7BD39B" w:rsidR="00B62377" w:rsidRPr="006368C9" w:rsidRDefault="006368C9" w:rsidP="0059379A">
      <w:pPr>
        <w:pStyle w:val="ListParagraph"/>
        <w:numPr>
          <w:ilvl w:val="0"/>
          <w:numId w:val="17"/>
        </w:numPr>
        <w:rPr>
          <w:iCs/>
          <w:sz w:val="20"/>
          <w:szCs w:val="20"/>
        </w:rPr>
      </w:pPr>
      <w:r w:rsidRPr="006368C9">
        <w:rPr>
          <w:iCs/>
          <w:sz w:val="20"/>
          <w:szCs w:val="20"/>
        </w:rPr>
        <w:t xml:space="preserve">Track the number of launches from various </w:t>
      </w:r>
      <w:r>
        <w:rPr>
          <w:iCs/>
          <w:sz w:val="20"/>
          <w:szCs w:val="20"/>
        </w:rPr>
        <w:t>countries around the globe and see where the most growth is occurring. Use the machine learning model to predict expansion patterns for countries. Maybe cross</w:t>
      </w:r>
      <w:r w:rsidR="002F74E3">
        <w:rPr>
          <w:iCs/>
          <w:sz w:val="20"/>
          <w:szCs w:val="20"/>
        </w:rPr>
        <w:t>-</w:t>
      </w:r>
      <w:r>
        <w:rPr>
          <w:iCs/>
          <w:sz w:val="20"/>
          <w:szCs w:val="20"/>
        </w:rPr>
        <w:t>reference these trends with econom</w:t>
      </w:r>
      <w:r w:rsidR="002F74E3">
        <w:rPr>
          <w:iCs/>
          <w:sz w:val="20"/>
          <w:szCs w:val="20"/>
        </w:rPr>
        <w:t>ic</w:t>
      </w:r>
      <w:r>
        <w:rPr>
          <w:iCs/>
          <w:sz w:val="20"/>
          <w:szCs w:val="20"/>
        </w:rPr>
        <w:t xml:space="preserve"> data to see how they correlate.</w:t>
      </w:r>
    </w:p>
    <w:p w14:paraId="509C2E9F" w14:textId="1A9C3A3E" w:rsidR="00596EF3" w:rsidRDefault="00596EF3" w:rsidP="0059379A">
      <w:pPr>
        <w:contextualSpacing/>
        <w:rPr>
          <w:iCs/>
        </w:rPr>
      </w:pPr>
      <w:r w:rsidRPr="00596EF3">
        <w:rPr>
          <w:iCs/>
        </w:rPr>
        <w:t>What launching stations will see the most growth?</w:t>
      </w:r>
    </w:p>
    <w:p w14:paraId="6D28BE76" w14:textId="7062A94F" w:rsidR="006368C9" w:rsidRPr="006368C9" w:rsidRDefault="006368C9" w:rsidP="0059379A">
      <w:pPr>
        <w:pStyle w:val="ListParagraph"/>
        <w:numPr>
          <w:ilvl w:val="0"/>
          <w:numId w:val="17"/>
        </w:numPr>
        <w:rPr>
          <w:iCs/>
          <w:sz w:val="20"/>
          <w:szCs w:val="20"/>
        </w:rPr>
      </w:pPr>
      <w:r w:rsidRPr="006368C9">
        <w:rPr>
          <w:iCs/>
          <w:sz w:val="20"/>
          <w:szCs w:val="20"/>
        </w:rPr>
        <w:t xml:space="preserve">Track the number of launches from various sites and figure out how the numbers have changed. Uses this data to find what sites have the capacity for more launches based on the current rate of expansion. </w:t>
      </w:r>
    </w:p>
    <w:p w14:paraId="5F6213BD" w14:textId="16F02089" w:rsidR="00596EF3" w:rsidRDefault="00596EF3" w:rsidP="0059379A">
      <w:pPr>
        <w:contextualSpacing/>
        <w:rPr>
          <w:iCs/>
        </w:rPr>
      </w:pPr>
      <w:r w:rsidRPr="00596EF3">
        <w:rPr>
          <w:iCs/>
        </w:rPr>
        <w:t xml:space="preserve">What time of year is best for launches? </w:t>
      </w:r>
      <w:r w:rsidR="006368C9">
        <w:rPr>
          <w:iCs/>
        </w:rPr>
        <w:t xml:space="preserve">And what areas in the world have the best conditions? </w:t>
      </w:r>
    </w:p>
    <w:p w14:paraId="1371FF41" w14:textId="4B88BD72" w:rsidR="006368C9" w:rsidRPr="004A29BA" w:rsidRDefault="006368C9" w:rsidP="006368C9">
      <w:pPr>
        <w:pStyle w:val="ListParagraph"/>
        <w:numPr>
          <w:ilvl w:val="0"/>
          <w:numId w:val="17"/>
        </w:numPr>
        <w:rPr>
          <w:iCs/>
          <w:sz w:val="20"/>
          <w:szCs w:val="20"/>
        </w:rPr>
      </w:pPr>
      <w:r w:rsidRPr="004A29BA">
        <w:rPr>
          <w:iCs/>
          <w:sz w:val="20"/>
          <w:szCs w:val="20"/>
        </w:rPr>
        <w:t xml:space="preserve">Use the data to track the launch dates of various rockets and compare that to average weather data from the area. </w:t>
      </w:r>
      <w:r w:rsidR="004A29BA" w:rsidRPr="004A29BA">
        <w:rPr>
          <w:iCs/>
          <w:sz w:val="20"/>
          <w:szCs w:val="20"/>
        </w:rPr>
        <w:t>Cross</w:t>
      </w:r>
      <w:r w:rsidR="002F74E3">
        <w:rPr>
          <w:iCs/>
          <w:sz w:val="20"/>
          <w:szCs w:val="20"/>
        </w:rPr>
        <w:t>-</w:t>
      </w:r>
      <w:r w:rsidR="004A29BA" w:rsidRPr="004A29BA">
        <w:rPr>
          <w:iCs/>
          <w:sz w:val="20"/>
          <w:szCs w:val="20"/>
        </w:rPr>
        <w:t>reference this with other areas with similar weather to see where new sites could be buil</w:t>
      </w:r>
      <w:r w:rsidR="004A29BA">
        <w:rPr>
          <w:iCs/>
          <w:sz w:val="20"/>
          <w:szCs w:val="20"/>
        </w:rPr>
        <w:t>t</w:t>
      </w:r>
      <w:r w:rsidR="004A29BA" w:rsidRPr="004A29BA">
        <w:rPr>
          <w:iCs/>
          <w:sz w:val="20"/>
          <w:szCs w:val="20"/>
        </w:rPr>
        <w:t xml:space="preserve">. </w:t>
      </w:r>
    </w:p>
    <w:p w14:paraId="2EF22673" w14:textId="708D9D52" w:rsidR="00596EF3" w:rsidRDefault="00596EF3" w:rsidP="0059379A">
      <w:pPr>
        <w:contextualSpacing/>
        <w:rPr>
          <w:iCs/>
        </w:rPr>
      </w:pPr>
      <w:r w:rsidRPr="00596EF3">
        <w:rPr>
          <w:iCs/>
        </w:rPr>
        <w:t>Which orbits serve what industries better and what has room for growth?</w:t>
      </w:r>
    </w:p>
    <w:p w14:paraId="24E1325A" w14:textId="414FB324" w:rsidR="004A29BA" w:rsidRDefault="004A29BA" w:rsidP="004A29BA">
      <w:pPr>
        <w:pStyle w:val="ListParagraph"/>
        <w:numPr>
          <w:ilvl w:val="0"/>
          <w:numId w:val="17"/>
        </w:numPr>
        <w:rPr>
          <w:iCs/>
          <w:sz w:val="20"/>
          <w:szCs w:val="20"/>
        </w:rPr>
      </w:pPr>
      <w:r w:rsidRPr="00770365">
        <w:rPr>
          <w:iCs/>
          <w:sz w:val="20"/>
          <w:szCs w:val="20"/>
        </w:rPr>
        <w:t xml:space="preserve">Document satellite uses in the different levels </w:t>
      </w:r>
      <w:r w:rsidR="00770365" w:rsidRPr="00770365">
        <w:rPr>
          <w:iCs/>
          <w:sz w:val="20"/>
          <w:szCs w:val="20"/>
        </w:rPr>
        <w:t>of orbit and see which industries are using what orbits. If an industry is using multiple orbits, predict if other</w:t>
      </w:r>
      <w:r w:rsidR="002F74E3">
        <w:rPr>
          <w:iCs/>
          <w:sz w:val="20"/>
          <w:szCs w:val="20"/>
        </w:rPr>
        <w:t>s</w:t>
      </w:r>
      <w:r w:rsidR="00770365" w:rsidRPr="00770365">
        <w:rPr>
          <w:iCs/>
          <w:sz w:val="20"/>
          <w:szCs w:val="20"/>
        </w:rPr>
        <w:t xml:space="preserve"> in the industry should move to a different orbit with less competition for space. </w:t>
      </w:r>
    </w:p>
    <w:p w14:paraId="77263C21" w14:textId="77777777" w:rsidR="00770365" w:rsidRDefault="00770365" w:rsidP="00770365">
      <w:pPr>
        <w:rPr>
          <w:iCs/>
          <w:sz w:val="20"/>
          <w:szCs w:val="20"/>
        </w:rPr>
      </w:pPr>
    </w:p>
    <w:p w14:paraId="03675261" w14:textId="77777777" w:rsidR="00770365" w:rsidRDefault="00770365" w:rsidP="00770365">
      <w:pPr>
        <w:rPr>
          <w:iCs/>
          <w:sz w:val="20"/>
          <w:szCs w:val="20"/>
        </w:rPr>
      </w:pPr>
    </w:p>
    <w:p w14:paraId="20B28B40" w14:textId="77777777" w:rsidR="00770365" w:rsidRDefault="00770365" w:rsidP="00770365">
      <w:pPr>
        <w:rPr>
          <w:iCs/>
          <w:sz w:val="20"/>
          <w:szCs w:val="20"/>
        </w:rPr>
      </w:pPr>
    </w:p>
    <w:p w14:paraId="74678697" w14:textId="77777777" w:rsidR="00770365" w:rsidRDefault="00770365" w:rsidP="00770365">
      <w:pPr>
        <w:rPr>
          <w:iCs/>
          <w:sz w:val="20"/>
          <w:szCs w:val="20"/>
        </w:rPr>
      </w:pPr>
    </w:p>
    <w:p w14:paraId="17C8CE4B" w14:textId="77777777" w:rsidR="00770365" w:rsidRDefault="00770365" w:rsidP="00770365">
      <w:pPr>
        <w:rPr>
          <w:iCs/>
          <w:sz w:val="20"/>
          <w:szCs w:val="20"/>
        </w:rPr>
      </w:pPr>
    </w:p>
    <w:p w14:paraId="20570C14" w14:textId="77777777" w:rsidR="00770365" w:rsidRDefault="00770365" w:rsidP="00770365">
      <w:pPr>
        <w:rPr>
          <w:iCs/>
          <w:sz w:val="20"/>
          <w:szCs w:val="20"/>
        </w:rPr>
      </w:pPr>
    </w:p>
    <w:p w14:paraId="6285A949" w14:textId="77777777" w:rsidR="00770365" w:rsidRDefault="00770365" w:rsidP="00770365">
      <w:pPr>
        <w:rPr>
          <w:iCs/>
          <w:sz w:val="20"/>
          <w:szCs w:val="20"/>
        </w:rPr>
      </w:pPr>
    </w:p>
    <w:p w14:paraId="1D93AA04" w14:textId="77777777" w:rsidR="00770365" w:rsidRDefault="00770365" w:rsidP="00770365">
      <w:pPr>
        <w:rPr>
          <w:iCs/>
          <w:sz w:val="20"/>
          <w:szCs w:val="20"/>
        </w:rPr>
      </w:pPr>
    </w:p>
    <w:p w14:paraId="1796F41F" w14:textId="01025A1D" w:rsidR="001E07C2" w:rsidRDefault="00770365" w:rsidP="001E07C2">
      <w:pPr>
        <w:pStyle w:val="Heading1"/>
        <w:spacing w:after="360"/>
        <w:rPr>
          <w:sz w:val="84"/>
          <w:szCs w:val="84"/>
        </w:rPr>
      </w:pPr>
      <w:bookmarkStart w:id="3" w:name="_Toc187588711"/>
      <w:r w:rsidRPr="00770365">
        <w:rPr>
          <w:sz w:val="84"/>
          <w:szCs w:val="84"/>
        </w:rPr>
        <w:lastRenderedPageBreak/>
        <w:t>Data Gatherin</w:t>
      </w:r>
      <w:bookmarkEnd w:id="3"/>
      <w:r w:rsidR="001E07C2">
        <w:rPr>
          <w:sz w:val="84"/>
          <w:szCs w:val="84"/>
        </w:rPr>
        <w:t>G</w:t>
      </w:r>
    </w:p>
    <w:p w14:paraId="428411F2" w14:textId="3B2362DB" w:rsidR="0080455E" w:rsidRPr="0080455E" w:rsidRDefault="0080455E" w:rsidP="0080455E">
      <w:pPr>
        <w:pStyle w:val="Subtitle"/>
        <w:rPr>
          <w:color w:val="536BF1"/>
        </w:rPr>
      </w:pPr>
      <w:r w:rsidRPr="0080455E">
        <w:rPr>
          <w:color w:val="536BF1"/>
        </w:rPr>
        <w:t>Direct Download</w:t>
      </w:r>
    </w:p>
    <w:p w14:paraId="1299EC5E" w14:textId="17AC1C95" w:rsidR="00770365" w:rsidRDefault="00770365" w:rsidP="00770365">
      <w:pPr>
        <w:pStyle w:val="Heading2"/>
      </w:pPr>
      <w:bookmarkStart w:id="4" w:name="_Toc187588712"/>
      <w:r>
        <w:t>UCS Satel</w:t>
      </w:r>
      <w:r w:rsidR="00D01804">
        <w:t>L</w:t>
      </w:r>
      <w:r>
        <w:t>i</w:t>
      </w:r>
      <w:r w:rsidR="00606FC9">
        <w:t>T</w:t>
      </w:r>
      <w:r>
        <w:t>te DataBase</w:t>
      </w:r>
      <w:bookmarkEnd w:id="4"/>
    </w:p>
    <w:p w14:paraId="1FD95996" w14:textId="43583DF9" w:rsidR="008217D0" w:rsidRDefault="00675B97" w:rsidP="00BA43A0">
      <w:pPr>
        <w:jc w:val="both"/>
        <w:rPr>
          <w:sz w:val="20"/>
          <w:szCs w:val="20"/>
        </w:rPr>
      </w:pPr>
      <w:r>
        <w:rPr>
          <w:noProof/>
        </w:rPr>
        <mc:AlternateContent>
          <mc:Choice Requires="wps">
            <w:drawing>
              <wp:anchor distT="0" distB="0" distL="114300" distR="114300" simplePos="0" relativeHeight="251665408" behindDoc="0" locked="0" layoutInCell="1" allowOverlap="1" wp14:anchorId="1CED39D0" wp14:editId="30C6D993">
                <wp:simplePos x="0" y="0"/>
                <wp:positionH relativeFrom="column">
                  <wp:posOffset>3257550</wp:posOffset>
                </wp:positionH>
                <wp:positionV relativeFrom="paragraph">
                  <wp:posOffset>1972847</wp:posOffset>
                </wp:positionV>
                <wp:extent cx="2498725" cy="635"/>
                <wp:effectExtent l="0" t="0" r="3175" b="12065"/>
                <wp:wrapThrough wrapText="bothSides">
                  <wp:wrapPolygon edited="0">
                    <wp:start x="0" y="0"/>
                    <wp:lineTo x="0" y="0"/>
                    <wp:lineTo x="21518" y="0"/>
                    <wp:lineTo x="21518" y="0"/>
                    <wp:lineTo x="0" y="0"/>
                  </wp:wrapPolygon>
                </wp:wrapThrough>
                <wp:docPr id="701170181" name="Text Box 1"/>
                <wp:cNvGraphicFramePr/>
                <a:graphic xmlns:a="http://schemas.openxmlformats.org/drawingml/2006/main">
                  <a:graphicData uri="http://schemas.microsoft.com/office/word/2010/wordprocessingShape">
                    <wps:wsp>
                      <wps:cNvSpPr txBox="1"/>
                      <wps:spPr>
                        <a:xfrm>
                          <a:off x="0" y="0"/>
                          <a:ext cx="2498725" cy="635"/>
                        </a:xfrm>
                        <a:prstGeom prst="rect">
                          <a:avLst/>
                        </a:prstGeom>
                        <a:solidFill>
                          <a:prstClr val="white"/>
                        </a:solidFill>
                        <a:ln>
                          <a:noFill/>
                        </a:ln>
                      </wps:spPr>
                      <wps:txbx>
                        <w:txbxContent>
                          <w:p w14:paraId="51A46832" w14:textId="3E6949DE" w:rsidR="008217D0" w:rsidRPr="008217D0" w:rsidRDefault="008217D0" w:rsidP="008217D0">
                            <w:pPr>
                              <w:pStyle w:val="Caption"/>
                              <w:rPr>
                                <w:noProof/>
                                <w:sz w:val="16"/>
                                <w:szCs w:val="16"/>
                              </w:rPr>
                            </w:pPr>
                            <w:r w:rsidRPr="008217D0">
                              <w:rPr>
                                <w:sz w:val="16"/>
                                <w:szCs w:val="16"/>
                              </w:rPr>
                              <w:t>View of download links on UCS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CED39D0" id="_x0000_s1027" type="#_x0000_t202" style="position:absolute;left:0;text-align:left;margin-left:256.5pt;margin-top:155.35pt;width:196.75pt;height:.0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" stroked="f">
                <v:textbox style="mso-fit-shape-to-text:t" inset="0,0,0,0">
                  <w:txbxContent>
                    <w:p w14:paraId="51A46832" w14:textId="3E6949DE" w:rsidR="008217D0" w:rsidRPr="008217D0" w:rsidRDefault="008217D0" w:rsidP="008217D0">
                      <w:pPr>
                        <w:pStyle w:val="Caption"/>
                        <w:rPr>
                          <w:noProof/>
                          <w:sz w:val="16"/>
                          <w:szCs w:val="16"/>
                        </w:rPr>
                      </w:pPr>
                      <w:r w:rsidRPr="008217D0">
                        <w:rPr>
                          <w:sz w:val="16"/>
                          <w:szCs w:val="16"/>
                        </w:rPr>
                        <w:t>View of download links on UCS website</w:t>
                      </w:r>
                    </w:p>
                  </w:txbxContent>
                </v:textbox>
                <w10:wrap type="through"/>
              </v:shape>
            </w:pict>
          </mc:Fallback>
        </mc:AlternateContent>
      </w:r>
      <w:r>
        <w:rPr>
          <w:noProof/>
          <w:sz w:val="20"/>
          <w:szCs w:val="20"/>
        </w:rPr>
        <w:drawing>
          <wp:anchor distT="0" distB="0" distL="114300" distR="114300" simplePos="0" relativeHeight="251663360" behindDoc="0" locked="0" layoutInCell="1" allowOverlap="1" wp14:anchorId="10122D77" wp14:editId="488FB59E">
            <wp:simplePos x="0" y="0"/>
            <wp:positionH relativeFrom="column">
              <wp:posOffset>3139440</wp:posOffset>
            </wp:positionH>
            <wp:positionV relativeFrom="paragraph">
              <wp:posOffset>620541</wp:posOffset>
            </wp:positionV>
            <wp:extent cx="2498090" cy="1406525"/>
            <wp:effectExtent l="0" t="0" r="3810" b="3175"/>
            <wp:wrapThrough wrapText="bothSides">
              <wp:wrapPolygon edited="0">
                <wp:start x="0" y="0"/>
                <wp:lineTo x="0" y="21454"/>
                <wp:lineTo x="21523" y="21454"/>
                <wp:lineTo x="21523" y="0"/>
                <wp:lineTo x="0" y="0"/>
              </wp:wrapPolygon>
            </wp:wrapThrough>
            <wp:docPr id="86655366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53666"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98090" cy="1406525"/>
                    </a:xfrm>
                    <a:prstGeom prst="rect">
                      <a:avLst/>
                    </a:prstGeom>
                  </pic:spPr>
                </pic:pic>
              </a:graphicData>
            </a:graphic>
            <wp14:sizeRelH relativeFrom="page">
              <wp14:pctWidth>0</wp14:pctWidth>
            </wp14:sizeRelH>
            <wp14:sizeRelV relativeFrom="page">
              <wp14:pctHeight>0</wp14:pctHeight>
            </wp14:sizeRelV>
          </wp:anchor>
        </w:drawing>
      </w:r>
      <w:r w:rsidR="00770365" w:rsidRPr="00DD1D35">
        <w:rPr>
          <w:sz w:val="20"/>
          <w:szCs w:val="20"/>
        </w:rPr>
        <w:t>The first dataset gathered</w:t>
      </w:r>
      <w:r w:rsidR="00606FC9" w:rsidRPr="00DD1D35">
        <w:rPr>
          <w:sz w:val="20"/>
          <w:szCs w:val="20"/>
        </w:rPr>
        <w:t xml:space="preserve"> was</w:t>
      </w:r>
      <w:r w:rsidR="00770365" w:rsidRPr="00DD1D35">
        <w:rPr>
          <w:sz w:val="20"/>
          <w:szCs w:val="20"/>
        </w:rPr>
        <w:t xml:space="preserve"> the UCS (Union of Concerned Scientists) Satellite Database. It is a comprehensive list of all the active satellites in orbit</w:t>
      </w:r>
      <w:r w:rsidR="005A57ED" w:rsidRPr="00DD1D35">
        <w:rPr>
          <w:sz w:val="20"/>
          <w:szCs w:val="20"/>
        </w:rPr>
        <w:t xml:space="preserve"> with data with technical specs of the s</w:t>
      </w:r>
      <w:r w:rsidR="00606FC9" w:rsidRPr="00DD1D35">
        <w:rPr>
          <w:sz w:val="20"/>
          <w:szCs w:val="20"/>
        </w:rPr>
        <w:t>pacecraft</w:t>
      </w:r>
      <w:r w:rsidR="005A57ED" w:rsidRPr="00DD1D35">
        <w:rPr>
          <w:sz w:val="20"/>
          <w:szCs w:val="20"/>
        </w:rPr>
        <w:t xml:space="preserve"> and information on the use, industry, company, and country of origin</w:t>
      </w:r>
      <w:r w:rsidR="00770365" w:rsidRPr="00DD1D35">
        <w:rPr>
          <w:sz w:val="20"/>
          <w:szCs w:val="20"/>
        </w:rPr>
        <w:t>. It is a labeled CSV file dataset with both quantitative</w:t>
      </w:r>
      <w:r w:rsidR="00BA43A0" w:rsidRPr="00DD1D35">
        <w:rPr>
          <w:sz w:val="20"/>
          <w:szCs w:val="20"/>
        </w:rPr>
        <w:t xml:space="preserve"> and qualitative</w:t>
      </w:r>
      <w:r w:rsidR="00770365" w:rsidRPr="00DD1D35">
        <w:rPr>
          <w:sz w:val="20"/>
          <w:szCs w:val="20"/>
        </w:rPr>
        <w:t xml:space="preserve"> </w:t>
      </w:r>
      <w:r w:rsidR="00BA43A0" w:rsidRPr="00DD1D35">
        <w:rPr>
          <w:sz w:val="20"/>
          <w:szCs w:val="20"/>
        </w:rPr>
        <w:t xml:space="preserve">data. </w:t>
      </w:r>
      <w:r w:rsidR="00416504">
        <w:rPr>
          <w:sz w:val="20"/>
          <w:szCs w:val="20"/>
        </w:rPr>
        <w:t xml:space="preserve">To download this data set, google search </w:t>
      </w:r>
      <w:r w:rsidR="008217D0">
        <w:rPr>
          <w:sz w:val="20"/>
          <w:szCs w:val="20"/>
        </w:rPr>
        <w:t>“</w:t>
      </w:r>
      <w:r w:rsidR="00416504">
        <w:rPr>
          <w:sz w:val="20"/>
          <w:szCs w:val="20"/>
        </w:rPr>
        <w:t>UCS satellite database</w:t>
      </w:r>
      <w:r w:rsidR="008217D0">
        <w:rPr>
          <w:sz w:val="20"/>
          <w:szCs w:val="20"/>
        </w:rPr>
        <w:t>”</w:t>
      </w:r>
      <w:r w:rsidR="00416504">
        <w:rPr>
          <w:sz w:val="20"/>
          <w:szCs w:val="20"/>
        </w:rPr>
        <w:t xml:space="preserve">. The first result will be the official website for the UCS. On the page there </w:t>
      </w:r>
      <w:r w:rsidR="008217D0">
        <w:rPr>
          <w:sz w:val="20"/>
          <w:szCs w:val="20"/>
        </w:rPr>
        <w:t xml:space="preserve">are four download links. I choose the Database (Excel format). After downloading, </w:t>
      </w:r>
      <w:r>
        <w:rPr>
          <w:sz w:val="20"/>
          <w:szCs w:val="20"/>
        </w:rPr>
        <w:t>it needs to be</w:t>
      </w:r>
      <w:r w:rsidR="008217D0">
        <w:rPr>
          <w:sz w:val="20"/>
          <w:szCs w:val="20"/>
        </w:rPr>
        <w:t xml:space="preserve"> converted into a csv file. </w:t>
      </w:r>
    </w:p>
    <w:p w14:paraId="47050E29" w14:textId="1DC4B911" w:rsidR="00BA43A0" w:rsidRPr="008217D0" w:rsidRDefault="00BA43A0" w:rsidP="00BA43A0">
      <w:pPr>
        <w:jc w:val="both"/>
        <w:rPr>
          <w:b/>
          <w:bCs/>
          <w:sz w:val="22"/>
          <w:szCs w:val="22"/>
        </w:rPr>
      </w:pPr>
      <w:r w:rsidRPr="008217D0">
        <w:rPr>
          <w:b/>
          <w:bCs/>
          <w:sz w:val="22"/>
          <w:szCs w:val="22"/>
        </w:rPr>
        <w:t>Quantitative Data</w:t>
      </w:r>
    </w:p>
    <w:p w14:paraId="4C026178" w14:textId="6690E064" w:rsidR="00BA43A0" w:rsidRPr="008217D0" w:rsidRDefault="00BA43A0" w:rsidP="00BA43A0">
      <w:pPr>
        <w:jc w:val="both"/>
        <w:rPr>
          <w:sz w:val="18"/>
          <w:szCs w:val="18"/>
        </w:rPr>
      </w:pPr>
      <w:r w:rsidRPr="008217D0">
        <w:rPr>
          <w:sz w:val="18"/>
          <w:szCs w:val="18"/>
        </w:rPr>
        <w:t>Longitude of GEO, Perigee, Apogee, Eccentricity, Inclination in degrees, Period, Launch Mass, Dry Mass, Power, Launch Date, Expected Lifetime, COSPAR number, and NORAD Number</w:t>
      </w:r>
    </w:p>
    <w:p w14:paraId="3480F0DF" w14:textId="5E6D937E" w:rsidR="00BA43A0" w:rsidRPr="008217D0" w:rsidRDefault="00BA43A0" w:rsidP="00770365">
      <w:pPr>
        <w:rPr>
          <w:b/>
          <w:bCs/>
          <w:sz w:val="22"/>
          <w:szCs w:val="22"/>
        </w:rPr>
      </w:pPr>
      <w:r w:rsidRPr="008217D0">
        <w:rPr>
          <w:b/>
          <w:bCs/>
          <w:sz w:val="22"/>
          <w:szCs w:val="22"/>
        </w:rPr>
        <w:t>Qualitative Data</w:t>
      </w:r>
    </w:p>
    <w:p w14:paraId="53D2998C" w14:textId="00CB3B33" w:rsidR="00BA43A0" w:rsidRPr="008217D0" w:rsidRDefault="00BA43A0" w:rsidP="00BA43A0">
      <w:pPr>
        <w:jc w:val="both"/>
        <w:rPr>
          <w:sz w:val="18"/>
          <w:szCs w:val="18"/>
        </w:rPr>
      </w:pPr>
      <w:r w:rsidRPr="008217D0">
        <w:rPr>
          <w:sz w:val="18"/>
          <w:szCs w:val="18"/>
        </w:rPr>
        <w:t xml:space="preserve">Name of Satellite, Current Official Name, Country of UN Registry, Owner/Operator, Users, Purpose, Detailed Purpose, Class of Orbit, Type of Orbit, Contractor, Country of Contractor, Launch Site, and Launch Vehicle </w:t>
      </w:r>
    </w:p>
    <w:p w14:paraId="2139B1C9" w14:textId="16DE9298" w:rsidR="008217D0" w:rsidRPr="000A3D28" w:rsidRDefault="0080455E" w:rsidP="00F65BF1">
      <w:pPr>
        <w:jc w:val="both"/>
        <w:rPr>
          <w:sz w:val="16"/>
          <w:szCs w:val="16"/>
        </w:rPr>
      </w:pPr>
      <w:bookmarkStart w:id="5" w:name="_Toc187588713"/>
      <w:r w:rsidRPr="009863F6">
        <w:rPr>
          <w:noProof/>
        </w:rPr>
        <w:drawing>
          <wp:inline distT="0" distB="0" distL="0" distR="0" wp14:anchorId="072802A3" wp14:editId="5B33DB1C">
            <wp:extent cx="5486400" cy="1710055"/>
            <wp:effectExtent l="0" t="0" r="0" b="4445"/>
            <wp:docPr id="178759215" name="Picture 10"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9215" name="Picture 10" descr="A table with numbers and a number on i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86400" cy="1710055"/>
                    </a:xfrm>
                    <a:prstGeom prst="rect">
                      <a:avLst/>
                    </a:prstGeom>
                  </pic:spPr>
                </pic:pic>
              </a:graphicData>
            </a:graphic>
          </wp:inline>
        </w:drawing>
      </w:r>
      <w:r w:rsidR="00F65BF1">
        <w:br/>
      </w:r>
      <w:r w:rsidR="00F65BF1" w:rsidRPr="000A3D28">
        <w:rPr>
          <w:sz w:val="16"/>
          <w:szCs w:val="16"/>
        </w:rPr>
        <w:t xml:space="preserve">Source: </w:t>
      </w:r>
      <w:hyperlink r:id="rId19" w:history="1">
        <w:r w:rsidR="00F65BF1" w:rsidRPr="000A3D28">
          <w:rPr>
            <w:rStyle w:val="Hyperlink"/>
            <w:sz w:val="16"/>
            <w:szCs w:val="16"/>
          </w:rPr>
          <w:t>https://www.ucsusa.org/resources/satellite-database</w:t>
        </w:r>
      </w:hyperlink>
    </w:p>
    <w:p w14:paraId="5AF4E2E1" w14:textId="5068B0CC" w:rsidR="00675B97" w:rsidRDefault="00675B97" w:rsidP="00675B97">
      <w:pPr>
        <w:pStyle w:val="Heading2"/>
      </w:pPr>
      <w:r>
        <w:lastRenderedPageBreak/>
        <w:t>SPACE E</w:t>
      </w:r>
      <w:r w:rsidR="001E32CE">
        <w:t>X</w:t>
      </w:r>
      <w:r>
        <w:t>PLORATION AND E</w:t>
      </w:r>
      <w:r w:rsidR="001E32CE">
        <w:t>CONOMIC</w:t>
      </w:r>
      <w:r>
        <w:t xml:space="preserve"> GROWTH: NEW ISSUES AND HORIZONS</w:t>
      </w:r>
    </w:p>
    <w:p w14:paraId="1955C6D4" w14:textId="68DFB689" w:rsidR="00D4436A" w:rsidRPr="00D4436A" w:rsidRDefault="00D4436A" w:rsidP="00D4436A">
      <w:pPr>
        <w:jc w:val="both"/>
        <w:rPr>
          <w:sz w:val="20"/>
          <w:szCs w:val="20"/>
        </w:rPr>
      </w:pPr>
      <w:r w:rsidRPr="00D4436A">
        <w:rPr>
          <w:sz w:val="20"/>
          <w:szCs w:val="20"/>
        </w:rPr>
        <w:t xml:space="preserve">This dataset is from an academic paper by Akhil Rao, Luisa Corrado, and Maureen L. Cropper for Middlebury College in Vermont. They wrote a paper </w:t>
      </w:r>
      <w:proofErr w:type="gramStart"/>
      <w:r w:rsidRPr="00D4436A">
        <w:rPr>
          <w:sz w:val="20"/>
          <w:szCs w:val="20"/>
        </w:rPr>
        <w:t>similar to</w:t>
      </w:r>
      <w:proofErr w:type="gramEnd"/>
      <w:r w:rsidRPr="00D4436A">
        <w:rPr>
          <w:sz w:val="20"/>
          <w:szCs w:val="20"/>
        </w:rPr>
        <w:t xml:space="preserve"> the aim of this one, on the economic development of the space industry with a heavy focus on the cost of sending objects into space. There are many datasets in the replication package, but the one to focus on is the “launch_df_base.csv” file. This file was the main one where the data was processed, so it is a collection of all the different datasets combined. It comprises a list of all launches into space with their date, name, rocket type, and much more. It is mixed</w:t>
      </w:r>
      <w:r w:rsidR="00AE5BFF">
        <w:rPr>
          <w:sz w:val="20"/>
          <w:szCs w:val="20"/>
        </w:rPr>
        <w:t>, labelled dataset</w:t>
      </w:r>
      <w:r w:rsidRPr="00D4436A">
        <w:rPr>
          <w:sz w:val="20"/>
          <w:szCs w:val="20"/>
        </w:rPr>
        <w:t xml:space="preserve"> with qualitative and quantitative data. </w:t>
      </w:r>
    </w:p>
    <w:p w14:paraId="345D7485" w14:textId="6E06B6C0" w:rsidR="00920A14" w:rsidRDefault="00D4436A" w:rsidP="00D4436A">
      <w:pPr>
        <w:jc w:val="both"/>
        <w:rPr>
          <w:sz w:val="20"/>
          <w:szCs w:val="20"/>
        </w:rPr>
      </w:pPr>
      <w:r>
        <w:rPr>
          <w:noProof/>
        </w:rPr>
        <mc:AlternateContent>
          <mc:Choice Requires="wps">
            <w:drawing>
              <wp:anchor distT="0" distB="0" distL="114300" distR="114300" simplePos="0" relativeHeight="251668480" behindDoc="0" locked="0" layoutInCell="1" allowOverlap="1" wp14:anchorId="51671565" wp14:editId="0F9A9AFF">
                <wp:simplePos x="0" y="0"/>
                <wp:positionH relativeFrom="column">
                  <wp:posOffset>3764280</wp:posOffset>
                </wp:positionH>
                <wp:positionV relativeFrom="paragraph">
                  <wp:posOffset>870487</wp:posOffset>
                </wp:positionV>
                <wp:extent cx="1718310" cy="635"/>
                <wp:effectExtent l="0" t="0" r="0" b="12065"/>
                <wp:wrapThrough wrapText="bothSides">
                  <wp:wrapPolygon edited="0">
                    <wp:start x="0" y="0"/>
                    <wp:lineTo x="0" y="0"/>
                    <wp:lineTo x="21392" y="0"/>
                    <wp:lineTo x="21392" y="0"/>
                    <wp:lineTo x="0" y="0"/>
                  </wp:wrapPolygon>
                </wp:wrapThrough>
                <wp:docPr id="393868469" name="Text Box 1"/>
                <wp:cNvGraphicFramePr/>
                <a:graphic xmlns:a="http://schemas.openxmlformats.org/drawingml/2006/main">
                  <a:graphicData uri="http://schemas.microsoft.com/office/word/2010/wordprocessingShape">
                    <wps:wsp>
                      <wps:cNvSpPr txBox="1"/>
                      <wps:spPr>
                        <a:xfrm>
                          <a:off x="0" y="0"/>
                          <a:ext cx="1718310" cy="635"/>
                        </a:xfrm>
                        <a:prstGeom prst="rect">
                          <a:avLst/>
                        </a:prstGeom>
                        <a:solidFill>
                          <a:prstClr val="white"/>
                        </a:solidFill>
                        <a:ln>
                          <a:noFill/>
                        </a:ln>
                      </wps:spPr>
                      <wps:txbx>
                        <w:txbxContent>
                          <w:p w14:paraId="07C9CB40" w14:textId="13581C24" w:rsidR="0080455E" w:rsidRPr="0080455E" w:rsidRDefault="0080455E" w:rsidP="0080455E">
                            <w:pPr>
                              <w:pStyle w:val="Caption"/>
                              <w:rPr>
                                <w:b/>
                                <w:bCs/>
                                <w:noProof/>
                                <w:sz w:val="16"/>
                                <w:szCs w:val="16"/>
                              </w:rPr>
                            </w:pPr>
                            <w:r w:rsidRPr="0080455E">
                              <w:rPr>
                                <w:sz w:val="16"/>
                                <w:szCs w:val="16"/>
                              </w:rPr>
                              <w:t>Link to site on google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71565" id="_x0000_s1028" type="#_x0000_t202" style="position:absolute;left:0;text-align:left;margin-left:296.4pt;margin-top:68.55pt;width:135.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" stroked="f">
                <v:textbox style="mso-fit-shape-to-text:t" inset="0,0,0,0">
                  <w:txbxContent>
                    <w:p w14:paraId="07C9CB40" w14:textId="13581C24" w:rsidR="0080455E" w:rsidRPr="0080455E" w:rsidRDefault="0080455E" w:rsidP="0080455E">
                      <w:pPr>
                        <w:pStyle w:val="Caption"/>
                        <w:rPr>
                          <w:b/>
                          <w:bCs/>
                          <w:noProof/>
                          <w:sz w:val="16"/>
                          <w:szCs w:val="16"/>
                        </w:rPr>
                      </w:pPr>
                      <w:r w:rsidRPr="0080455E">
                        <w:rPr>
                          <w:sz w:val="16"/>
                          <w:szCs w:val="16"/>
                        </w:rPr>
                        <w:t>Link to site on google datasets</w:t>
                      </w:r>
                    </w:p>
                  </w:txbxContent>
                </v:textbox>
                <w10:wrap type="through"/>
              </v:shape>
            </w:pict>
          </mc:Fallback>
        </mc:AlternateContent>
      </w:r>
      <w:r>
        <w:rPr>
          <w:b/>
          <w:bCs/>
          <w:noProof/>
          <w:sz w:val="22"/>
          <w:szCs w:val="22"/>
        </w:rPr>
        <w:drawing>
          <wp:anchor distT="0" distB="0" distL="114300" distR="114300" simplePos="0" relativeHeight="251666432" behindDoc="0" locked="0" layoutInCell="1" allowOverlap="1" wp14:anchorId="4A857AA1" wp14:editId="78DE0998">
            <wp:simplePos x="0" y="0"/>
            <wp:positionH relativeFrom="column">
              <wp:posOffset>3765550</wp:posOffset>
            </wp:positionH>
            <wp:positionV relativeFrom="paragraph">
              <wp:posOffset>-2540</wp:posOffset>
            </wp:positionV>
            <wp:extent cx="1718310" cy="872490"/>
            <wp:effectExtent l="0" t="0" r="0" b="3810"/>
            <wp:wrapThrough wrapText="bothSides">
              <wp:wrapPolygon edited="0">
                <wp:start x="0" y="0"/>
                <wp:lineTo x="0" y="21380"/>
                <wp:lineTo x="21392" y="21380"/>
                <wp:lineTo x="21392" y="0"/>
                <wp:lineTo x="0" y="0"/>
              </wp:wrapPolygon>
            </wp:wrapThrough>
            <wp:docPr id="1075260392"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60392" name="Picture 8" descr="A screenshot of a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18310" cy="872490"/>
                    </a:xfrm>
                    <a:prstGeom prst="rect">
                      <a:avLst/>
                    </a:prstGeom>
                  </pic:spPr>
                </pic:pic>
              </a:graphicData>
            </a:graphic>
            <wp14:sizeRelH relativeFrom="page">
              <wp14:pctWidth>0</wp14:pctWidth>
            </wp14:sizeRelH>
            <wp14:sizeRelV relativeFrom="page">
              <wp14:pctHeight>0</wp14:pctHeight>
            </wp14:sizeRelV>
          </wp:anchor>
        </w:drawing>
      </w:r>
      <w:r w:rsidRPr="00D4436A">
        <w:rPr>
          <w:sz w:val="20"/>
          <w:szCs w:val="20"/>
        </w:rPr>
        <w:t>To download the package, first search “satellite launches price” in Google Dataset search. Then click the option “free” from the top bar. The first result will be the replication package for this dataset. The link takes you to the Middlebury College site. At the top is a “Download” button.</w:t>
      </w:r>
    </w:p>
    <w:p w14:paraId="3A090D41" w14:textId="682BD1D0" w:rsidR="00920A14" w:rsidRPr="008217D0" w:rsidRDefault="00920A14" w:rsidP="00920A14">
      <w:pPr>
        <w:jc w:val="both"/>
        <w:rPr>
          <w:b/>
          <w:bCs/>
          <w:sz w:val="22"/>
          <w:szCs w:val="22"/>
        </w:rPr>
      </w:pPr>
      <w:r w:rsidRPr="008217D0">
        <w:rPr>
          <w:b/>
          <w:bCs/>
          <w:sz w:val="22"/>
          <w:szCs w:val="22"/>
        </w:rPr>
        <w:t>Quantitative Data</w:t>
      </w:r>
    </w:p>
    <w:p w14:paraId="113B08A8" w14:textId="70370CE5" w:rsidR="00920A14" w:rsidRPr="00DD2C63" w:rsidRDefault="00920A14" w:rsidP="00920A14">
      <w:pPr>
        <w:jc w:val="both"/>
        <w:rPr>
          <w:sz w:val="18"/>
          <w:szCs w:val="18"/>
        </w:rPr>
      </w:pPr>
      <w:r w:rsidRPr="00DD2C63">
        <w:rPr>
          <w:sz w:val="18"/>
          <w:szCs w:val="18"/>
        </w:rPr>
        <w:t>JCAT, Price Per Kilogram, Max Mass</w:t>
      </w:r>
    </w:p>
    <w:p w14:paraId="20C7C0B7" w14:textId="4FA2E2B1" w:rsidR="00920A14" w:rsidRPr="008217D0" w:rsidRDefault="00920A14" w:rsidP="00920A14">
      <w:pPr>
        <w:rPr>
          <w:b/>
          <w:bCs/>
          <w:sz w:val="22"/>
          <w:szCs w:val="22"/>
        </w:rPr>
      </w:pPr>
      <w:r w:rsidRPr="008217D0">
        <w:rPr>
          <w:b/>
          <w:bCs/>
          <w:sz w:val="22"/>
          <w:szCs w:val="22"/>
        </w:rPr>
        <w:t>Qualitative Data</w:t>
      </w:r>
    </w:p>
    <w:p w14:paraId="4CA8BC2D" w14:textId="355F3C5C" w:rsidR="00920A14" w:rsidRPr="00DD2C63" w:rsidRDefault="00920A14" w:rsidP="00920A14">
      <w:pPr>
        <w:jc w:val="both"/>
        <w:rPr>
          <w:sz w:val="18"/>
          <w:szCs w:val="18"/>
        </w:rPr>
      </w:pPr>
      <w:r w:rsidRPr="00DD2C63">
        <w:rPr>
          <w:sz w:val="18"/>
          <w:szCs w:val="18"/>
        </w:rPr>
        <w:t xml:space="preserve">Launch Date, Piece, Name, </w:t>
      </w:r>
      <w:proofErr w:type="spellStart"/>
      <w:r w:rsidRPr="00DD2C63">
        <w:rPr>
          <w:sz w:val="18"/>
          <w:szCs w:val="18"/>
        </w:rPr>
        <w:t>PLName</w:t>
      </w:r>
      <w:proofErr w:type="spellEnd"/>
      <w:r w:rsidRPr="00DD2C63">
        <w:rPr>
          <w:sz w:val="18"/>
          <w:szCs w:val="18"/>
        </w:rPr>
        <w:t>, Launch Vehicle Type, Flight ID, Platform, Launch Site, Launch Pad, Ascent Site, Ascent Pad, Agency, and Launch Code</w:t>
      </w:r>
    </w:p>
    <w:p w14:paraId="09A1F33E" w14:textId="77777777" w:rsidR="000A3D28" w:rsidRDefault="00920A14" w:rsidP="000A3D28">
      <w:pPr>
        <w:rPr>
          <w:sz w:val="15"/>
          <w:szCs w:val="15"/>
        </w:rPr>
      </w:pPr>
      <w:r>
        <w:rPr>
          <w:noProof/>
          <w:sz w:val="18"/>
          <w:szCs w:val="18"/>
        </w:rPr>
        <w:drawing>
          <wp:inline distT="0" distB="0" distL="0" distR="0" wp14:anchorId="443AC7D3" wp14:editId="3DD373C2">
            <wp:extent cx="5486400" cy="1840865"/>
            <wp:effectExtent l="0" t="0" r="0" b="635"/>
            <wp:docPr id="1824812023" name="Picture 5"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12023" name="Picture 5" descr="A screenshot of a 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6400" cy="1840865"/>
                    </a:xfrm>
                    <a:prstGeom prst="rect">
                      <a:avLst/>
                    </a:prstGeom>
                  </pic:spPr>
                </pic:pic>
              </a:graphicData>
            </a:graphic>
          </wp:inline>
        </w:drawing>
      </w:r>
    </w:p>
    <w:p w14:paraId="6B253E01" w14:textId="59AAD45E" w:rsidR="0080455E" w:rsidRPr="000A3D28" w:rsidRDefault="00920A14" w:rsidP="000A3D28">
      <w:pPr>
        <w:rPr>
          <w:sz w:val="16"/>
          <w:szCs w:val="16"/>
        </w:rPr>
      </w:pPr>
      <w:r w:rsidRPr="000A3D28">
        <w:rPr>
          <w:sz w:val="16"/>
          <w:szCs w:val="16"/>
        </w:rPr>
        <w:t>Source</w:t>
      </w:r>
      <w:r w:rsidR="000A3D28" w:rsidRPr="000A3D28">
        <w:rPr>
          <w:sz w:val="16"/>
          <w:szCs w:val="16"/>
        </w:rPr>
        <w:t xml:space="preserve">: </w:t>
      </w:r>
      <w:hyperlink r:id="rId22" w:history="1">
        <w:r w:rsidR="000A3D28" w:rsidRPr="000A3D28">
          <w:rPr>
            <w:rStyle w:val="Hyperlink"/>
            <w:i/>
            <w:iCs/>
            <w:sz w:val="16"/>
            <w:szCs w:val="16"/>
          </w:rPr>
          <w:t>https://middlebury.figshare.com/articles/dataset/Calculating_Launch_Price_Indices_1957-2023/23992431?file=42076353</w:t>
        </w:r>
      </w:hyperlink>
    </w:p>
    <w:p w14:paraId="085553D8" w14:textId="518E4178" w:rsidR="004E6BF8" w:rsidRDefault="004E6BF8" w:rsidP="00022466">
      <w:pPr>
        <w:rPr>
          <w:rFonts w:asciiTheme="majorHAnsi" w:eastAsiaTheme="minorEastAsia" w:hAnsiTheme="majorHAnsi"/>
          <w:b/>
          <w:color w:val="536BF1"/>
          <w:sz w:val="50"/>
          <w:szCs w:val="22"/>
        </w:rPr>
      </w:pPr>
    </w:p>
    <w:p w14:paraId="59EEB855" w14:textId="271235E5" w:rsidR="002520B5" w:rsidRDefault="002520B5" w:rsidP="002520B5">
      <w:pPr>
        <w:pStyle w:val="Heading2"/>
      </w:pPr>
      <w:r>
        <w:lastRenderedPageBreak/>
        <w:t>Rocket Emissions Impact Dataset</w:t>
      </w:r>
    </w:p>
    <w:p w14:paraId="636B6A17" w14:textId="3A098B17" w:rsidR="002520B5" w:rsidRDefault="002520B5" w:rsidP="002520B5">
      <w:pPr>
        <w:jc w:val="both"/>
        <w:rPr>
          <w:sz w:val="20"/>
          <w:szCs w:val="20"/>
        </w:rPr>
      </w:pPr>
      <w:r w:rsidRPr="00D4436A">
        <w:rPr>
          <w:sz w:val="20"/>
          <w:szCs w:val="20"/>
        </w:rPr>
        <w:t xml:space="preserve">This dataset is from an academic paper by </w:t>
      </w:r>
      <w:r>
        <w:rPr>
          <w:sz w:val="20"/>
          <w:szCs w:val="20"/>
        </w:rPr>
        <w:t>Robert Ryan and Eloise Marais</w:t>
      </w:r>
      <w:r w:rsidRPr="00D4436A">
        <w:rPr>
          <w:sz w:val="20"/>
          <w:szCs w:val="20"/>
        </w:rPr>
        <w:t xml:space="preserve">. </w:t>
      </w:r>
      <w:r>
        <w:rPr>
          <w:sz w:val="20"/>
          <w:szCs w:val="20"/>
        </w:rPr>
        <w:t xml:space="preserve">It is a dataset that contains details of 2019 rocket launch emissions inventory included in GEOS-Chem simulations. It basely estimates the </w:t>
      </w:r>
      <w:proofErr w:type="gramStart"/>
      <w:r>
        <w:rPr>
          <w:sz w:val="20"/>
          <w:szCs w:val="20"/>
        </w:rPr>
        <w:t>amount</w:t>
      </w:r>
      <w:proofErr w:type="gramEnd"/>
      <w:r>
        <w:rPr>
          <w:sz w:val="20"/>
          <w:szCs w:val="20"/>
        </w:rPr>
        <w:t xml:space="preserve"> of emissions put into the atmosphere by each launch in 2019. It is a mix of quantitative and qualitative data that is labelled on whether the reentry was controlled or not. </w:t>
      </w:r>
    </w:p>
    <w:p w14:paraId="2AD1DB75" w14:textId="77777777" w:rsidR="002520B5" w:rsidRPr="008217D0" w:rsidRDefault="002520B5" w:rsidP="002520B5">
      <w:pPr>
        <w:jc w:val="both"/>
        <w:rPr>
          <w:b/>
          <w:bCs/>
          <w:sz w:val="22"/>
          <w:szCs w:val="22"/>
        </w:rPr>
      </w:pPr>
      <w:r w:rsidRPr="008217D0">
        <w:rPr>
          <w:b/>
          <w:bCs/>
          <w:sz w:val="22"/>
          <w:szCs w:val="22"/>
        </w:rPr>
        <w:t>Quantitative Data</w:t>
      </w:r>
    </w:p>
    <w:p w14:paraId="4FDCEEF2" w14:textId="738F9127" w:rsidR="002520B5" w:rsidRPr="00DD2C63" w:rsidRDefault="002520B5" w:rsidP="002520B5">
      <w:pPr>
        <w:jc w:val="both"/>
        <w:rPr>
          <w:sz w:val="18"/>
          <w:szCs w:val="18"/>
        </w:rPr>
      </w:pPr>
      <w:r>
        <w:rPr>
          <w:sz w:val="18"/>
          <w:szCs w:val="18"/>
        </w:rPr>
        <w:t>Time (UTC), Day, Month, Year, Latitude, Longitude, Booster separation altitude, Booster Mass, First Stage Mass, Second Stage Mass, Total Mass, NOx from re-entry</w:t>
      </w:r>
    </w:p>
    <w:p w14:paraId="69C792C7" w14:textId="77777777" w:rsidR="002520B5" w:rsidRPr="008217D0" w:rsidRDefault="002520B5" w:rsidP="002520B5">
      <w:pPr>
        <w:rPr>
          <w:b/>
          <w:bCs/>
          <w:sz w:val="22"/>
          <w:szCs w:val="22"/>
        </w:rPr>
      </w:pPr>
      <w:r w:rsidRPr="008217D0">
        <w:rPr>
          <w:b/>
          <w:bCs/>
          <w:sz w:val="22"/>
          <w:szCs w:val="22"/>
        </w:rPr>
        <w:t>Qualitative Data</w:t>
      </w:r>
    </w:p>
    <w:p w14:paraId="2856C678" w14:textId="6BCE6A11" w:rsidR="002520B5" w:rsidRPr="00DD2C63" w:rsidRDefault="002520B5" w:rsidP="002520B5">
      <w:pPr>
        <w:jc w:val="both"/>
        <w:rPr>
          <w:sz w:val="18"/>
          <w:szCs w:val="18"/>
        </w:rPr>
      </w:pPr>
      <w:r>
        <w:rPr>
          <w:sz w:val="18"/>
          <w:szCs w:val="18"/>
        </w:rPr>
        <w:t xml:space="preserve">Controlled, Name, Type, Part </w:t>
      </w:r>
    </w:p>
    <w:p w14:paraId="2408ABD5" w14:textId="7EE11BD4" w:rsidR="002520B5" w:rsidRDefault="003429F0" w:rsidP="002520B5">
      <w:pPr>
        <w:rPr>
          <w:sz w:val="15"/>
          <w:szCs w:val="15"/>
        </w:rPr>
      </w:pPr>
      <w:r>
        <w:rPr>
          <w:noProof/>
          <w:sz w:val="15"/>
          <w:szCs w:val="15"/>
        </w:rPr>
        <w:drawing>
          <wp:inline distT="0" distB="0" distL="0" distR="0" wp14:anchorId="1CF58D1A" wp14:editId="00C4EC5E">
            <wp:extent cx="5486400" cy="1739900"/>
            <wp:effectExtent l="0" t="0" r="0" b="0"/>
            <wp:docPr id="70949253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92535" name="Picture 45"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6400" cy="1739900"/>
                    </a:xfrm>
                    <a:prstGeom prst="rect">
                      <a:avLst/>
                    </a:prstGeom>
                  </pic:spPr>
                </pic:pic>
              </a:graphicData>
            </a:graphic>
          </wp:inline>
        </w:drawing>
      </w:r>
    </w:p>
    <w:p w14:paraId="7BB4D3BB" w14:textId="04E4398C" w:rsidR="002520B5" w:rsidRDefault="002520B5" w:rsidP="002520B5">
      <w:pPr>
        <w:rPr>
          <w:sz w:val="16"/>
          <w:szCs w:val="16"/>
        </w:rPr>
      </w:pPr>
      <w:r w:rsidRPr="000A3D28">
        <w:rPr>
          <w:sz w:val="16"/>
          <w:szCs w:val="16"/>
        </w:rPr>
        <w:t xml:space="preserve">Source: </w:t>
      </w:r>
      <w:hyperlink r:id="rId24" w:history="1">
        <w:r w:rsidRPr="007A6FB6">
          <w:rPr>
            <w:rStyle w:val="Hyperlink"/>
            <w:sz w:val="16"/>
            <w:szCs w:val="16"/>
          </w:rPr>
          <w:t>https://rdr.ucl.ac.uk/articles/dataset/Rocket_emissions_impact_dataset/16974166</w:t>
        </w:r>
      </w:hyperlink>
    </w:p>
    <w:p w14:paraId="174F14DF" w14:textId="77777777" w:rsidR="002520B5" w:rsidRPr="000A3D28" w:rsidRDefault="002520B5" w:rsidP="002520B5">
      <w:pPr>
        <w:rPr>
          <w:sz w:val="16"/>
          <w:szCs w:val="16"/>
        </w:rPr>
      </w:pPr>
    </w:p>
    <w:p w14:paraId="1BB2A825" w14:textId="0241A698" w:rsidR="002520B5" w:rsidRDefault="002520B5" w:rsidP="00022466">
      <w:pPr>
        <w:rPr>
          <w:rFonts w:asciiTheme="majorHAnsi" w:eastAsiaTheme="minorEastAsia" w:hAnsiTheme="majorHAnsi"/>
          <w:b/>
          <w:color w:val="536BF1"/>
          <w:sz w:val="50"/>
          <w:szCs w:val="22"/>
        </w:rPr>
      </w:pPr>
    </w:p>
    <w:p w14:paraId="23EAD031" w14:textId="1115AA1C" w:rsidR="00F72DAD" w:rsidRDefault="002520B5" w:rsidP="00022466">
      <w:pPr>
        <w:rPr>
          <w:rFonts w:asciiTheme="majorHAnsi" w:eastAsiaTheme="minorEastAsia" w:hAnsiTheme="majorHAnsi"/>
          <w:b/>
          <w:color w:val="536BF1"/>
          <w:sz w:val="50"/>
          <w:szCs w:val="22"/>
        </w:rPr>
      </w:pPr>
      <w:r>
        <w:rPr>
          <w:rFonts w:asciiTheme="majorHAnsi" w:eastAsiaTheme="minorEastAsia" w:hAnsiTheme="majorHAnsi"/>
          <w:b/>
          <w:color w:val="536BF1"/>
          <w:sz w:val="50"/>
          <w:szCs w:val="22"/>
        </w:rPr>
        <w:br w:type="page"/>
      </w:r>
    </w:p>
    <w:p w14:paraId="7CF00930" w14:textId="302000BF" w:rsidR="00F72DAD" w:rsidRDefault="00F72DAD" w:rsidP="00F72DAD">
      <w:pPr>
        <w:pStyle w:val="Heading2"/>
      </w:pPr>
      <w:r>
        <w:lastRenderedPageBreak/>
        <w:t>Global Rocket Launch and Re-Entry Air Pollitant and C02 emissions</w:t>
      </w:r>
    </w:p>
    <w:p w14:paraId="1F9D60EA" w14:textId="4449B81A" w:rsidR="00F72DAD" w:rsidRDefault="00F72DAD" w:rsidP="00F72DAD">
      <w:pPr>
        <w:jc w:val="both"/>
        <w:rPr>
          <w:sz w:val="20"/>
          <w:szCs w:val="20"/>
        </w:rPr>
      </w:pPr>
      <w:r w:rsidRPr="00D4436A">
        <w:rPr>
          <w:sz w:val="20"/>
          <w:szCs w:val="20"/>
        </w:rPr>
        <w:t xml:space="preserve">This dataset is from an academic paper by </w:t>
      </w:r>
      <w:r>
        <w:rPr>
          <w:sz w:val="20"/>
          <w:szCs w:val="20"/>
        </w:rPr>
        <w:t xml:space="preserve">Connor R. Barker, Eloise A. Marais, and Jonathan C. McDowell breaking down the emissions from launches of mega-constellation satellites from 202-2022. Mega-constellation satellites are launches where one rocket will set multiple satellites into orbit at once. It is labeled data on whether the launches are mega-constellational or not with a mix of qualitative and quantitative data. </w:t>
      </w:r>
    </w:p>
    <w:p w14:paraId="739BA8D4" w14:textId="77777777" w:rsidR="00F72DAD" w:rsidRPr="008217D0" w:rsidRDefault="00F72DAD" w:rsidP="00F72DAD">
      <w:pPr>
        <w:jc w:val="both"/>
        <w:rPr>
          <w:b/>
          <w:bCs/>
          <w:sz w:val="22"/>
          <w:szCs w:val="22"/>
        </w:rPr>
      </w:pPr>
      <w:r w:rsidRPr="008217D0">
        <w:rPr>
          <w:b/>
          <w:bCs/>
          <w:sz w:val="22"/>
          <w:szCs w:val="22"/>
        </w:rPr>
        <w:t>Quantitative Data</w:t>
      </w:r>
    </w:p>
    <w:p w14:paraId="35A8B338" w14:textId="40A5D89E" w:rsidR="00F72DAD" w:rsidRPr="00DD2C63" w:rsidRDefault="00527E71" w:rsidP="00F72DAD">
      <w:pPr>
        <w:jc w:val="both"/>
        <w:rPr>
          <w:sz w:val="18"/>
          <w:szCs w:val="18"/>
        </w:rPr>
      </w:pPr>
      <w:r>
        <w:rPr>
          <w:sz w:val="18"/>
          <w:szCs w:val="18"/>
        </w:rPr>
        <w:t xml:space="preserve">Mega-constellational Flag, Rocket Name, COSPAR ID, </w:t>
      </w:r>
      <w:r w:rsidR="008E6DC2">
        <w:rPr>
          <w:sz w:val="18"/>
          <w:szCs w:val="18"/>
        </w:rPr>
        <w:t xml:space="preserve">Time (UTC), Date, </w:t>
      </w:r>
      <w:proofErr w:type="spellStart"/>
      <w:r w:rsidR="008E6DC2">
        <w:rPr>
          <w:sz w:val="18"/>
          <w:szCs w:val="18"/>
        </w:rPr>
        <w:t>DISCOSweb</w:t>
      </w:r>
      <w:proofErr w:type="spellEnd"/>
      <w:r w:rsidR="008E6DC2">
        <w:rPr>
          <w:sz w:val="18"/>
          <w:szCs w:val="18"/>
        </w:rPr>
        <w:t xml:space="preserve"> Rocket ID, Booster Fuel Type, Stage1 Fuel Type, Stage2 Fuel Type, Stage 3 Fuel Type, Stage 4 Fuel Type, Proxy Rocket</w:t>
      </w:r>
    </w:p>
    <w:p w14:paraId="23F03BE5" w14:textId="77777777" w:rsidR="00F72DAD" w:rsidRPr="008217D0" w:rsidRDefault="00F72DAD" w:rsidP="00F72DAD">
      <w:pPr>
        <w:rPr>
          <w:b/>
          <w:bCs/>
          <w:sz w:val="22"/>
          <w:szCs w:val="22"/>
        </w:rPr>
      </w:pPr>
      <w:r w:rsidRPr="008217D0">
        <w:rPr>
          <w:b/>
          <w:bCs/>
          <w:sz w:val="22"/>
          <w:szCs w:val="22"/>
        </w:rPr>
        <w:t>Qualitative Data</w:t>
      </w:r>
    </w:p>
    <w:p w14:paraId="194B4C03" w14:textId="77E60068" w:rsidR="00527E71" w:rsidRDefault="008E6DC2" w:rsidP="00F72DAD">
      <w:pPr>
        <w:jc w:val="both"/>
        <w:rPr>
          <w:sz w:val="18"/>
          <w:szCs w:val="18"/>
        </w:rPr>
      </w:pPr>
      <w:r>
        <w:rPr>
          <w:sz w:val="18"/>
          <w:szCs w:val="18"/>
        </w:rPr>
        <w:t xml:space="preserve">Longitude, Latitude, Booster Number, Booster </w:t>
      </w:r>
      <w:proofErr w:type="spellStart"/>
      <w:r>
        <w:rPr>
          <w:sz w:val="18"/>
          <w:szCs w:val="18"/>
        </w:rPr>
        <w:t>PropMass</w:t>
      </w:r>
      <w:proofErr w:type="spellEnd"/>
      <w:r>
        <w:rPr>
          <w:sz w:val="18"/>
          <w:szCs w:val="18"/>
        </w:rPr>
        <w:t xml:space="preserve">, Booster </w:t>
      </w:r>
      <w:proofErr w:type="spellStart"/>
      <w:r>
        <w:rPr>
          <w:sz w:val="18"/>
          <w:szCs w:val="18"/>
        </w:rPr>
        <w:t>StageMass</w:t>
      </w:r>
      <w:proofErr w:type="spellEnd"/>
      <w:r>
        <w:rPr>
          <w:sz w:val="18"/>
          <w:szCs w:val="18"/>
        </w:rPr>
        <w:t>, Stage1 Prop Mass, Stage 2 Stage Mass, Stage 3 Stage Mass, Stage 4 Stage Mass, Fairing Mass</w:t>
      </w:r>
    </w:p>
    <w:p w14:paraId="52367DC8" w14:textId="497F9602" w:rsidR="00F72DAD" w:rsidRPr="00DD2C63" w:rsidRDefault="00527E71" w:rsidP="00F72DAD">
      <w:pPr>
        <w:jc w:val="both"/>
        <w:rPr>
          <w:sz w:val="18"/>
          <w:szCs w:val="18"/>
        </w:rPr>
      </w:pPr>
      <w:r>
        <w:rPr>
          <w:noProof/>
          <w:sz w:val="18"/>
          <w:szCs w:val="18"/>
        </w:rPr>
        <w:drawing>
          <wp:inline distT="0" distB="0" distL="0" distR="0" wp14:anchorId="3EAA95E1" wp14:editId="6F739194">
            <wp:extent cx="5486400" cy="1911985"/>
            <wp:effectExtent l="0" t="0" r="0" b="5715"/>
            <wp:docPr id="62829322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93221" name="Picture 6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86400" cy="1911985"/>
                    </a:xfrm>
                    <a:prstGeom prst="rect">
                      <a:avLst/>
                    </a:prstGeom>
                  </pic:spPr>
                </pic:pic>
              </a:graphicData>
            </a:graphic>
          </wp:inline>
        </w:drawing>
      </w:r>
    </w:p>
    <w:p w14:paraId="0F844756" w14:textId="2A915E23" w:rsidR="00F72DAD" w:rsidRDefault="00F72DAD" w:rsidP="00F72DAD">
      <w:pPr>
        <w:rPr>
          <w:sz w:val="15"/>
          <w:szCs w:val="15"/>
        </w:rPr>
      </w:pPr>
    </w:p>
    <w:p w14:paraId="60B17460" w14:textId="132792D1" w:rsidR="00F72DAD" w:rsidRDefault="00F72DAD" w:rsidP="00F72DAD">
      <w:pPr>
        <w:rPr>
          <w:sz w:val="16"/>
          <w:szCs w:val="16"/>
        </w:rPr>
      </w:pPr>
      <w:r w:rsidRPr="000A3D28">
        <w:rPr>
          <w:sz w:val="16"/>
          <w:szCs w:val="16"/>
        </w:rPr>
        <w:t xml:space="preserve">Source: </w:t>
      </w:r>
      <w:hyperlink r:id="rId26" w:anchor="Sec7" w:history="1">
        <w:r w:rsidRPr="007A6FB6">
          <w:rPr>
            <w:rStyle w:val="Hyperlink"/>
            <w:sz w:val="16"/>
            <w:szCs w:val="16"/>
          </w:rPr>
          <w:t>https://www.nature.com/articles/s41597-024-03910-z#Sec7</w:t>
        </w:r>
      </w:hyperlink>
    </w:p>
    <w:p w14:paraId="40C62454" w14:textId="77777777" w:rsidR="00F72DAD" w:rsidRDefault="00F72DAD" w:rsidP="00F72DAD">
      <w:pPr>
        <w:rPr>
          <w:sz w:val="16"/>
          <w:szCs w:val="16"/>
        </w:rPr>
      </w:pPr>
    </w:p>
    <w:p w14:paraId="53D79901" w14:textId="7038213B" w:rsidR="002520B5" w:rsidRPr="00022466" w:rsidRDefault="00F72DAD" w:rsidP="00022466">
      <w:pPr>
        <w:rPr>
          <w:rFonts w:asciiTheme="majorHAnsi" w:eastAsiaTheme="minorEastAsia" w:hAnsiTheme="majorHAnsi"/>
          <w:b/>
          <w:color w:val="536BF1"/>
          <w:sz w:val="50"/>
          <w:szCs w:val="22"/>
        </w:rPr>
      </w:pPr>
      <w:r>
        <w:rPr>
          <w:rFonts w:asciiTheme="majorHAnsi" w:eastAsiaTheme="minorEastAsia" w:hAnsiTheme="majorHAnsi"/>
          <w:b/>
          <w:color w:val="536BF1"/>
          <w:sz w:val="50"/>
          <w:szCs w:val="22"/>
        </w:rPr>
        <w:br w:type="page"/>
      </w:r>
    </w:p>
    <w:p w14:paraId="2D38056D" w14:textId="70A1AEE8" w:rsidR="004E6BF8" w:rsidRPr="004E6BF8" w:rsidRDefault="004E6BF8" w:rsidP="004E6BF8">
      <w:pPr>
        <w:pStyle w:val="Subtitle"/>
        <w:rPr>
          <w:color w:val="536BF1"/>
        </w:rPr>
      </w:pPr>
      <w:r>
        <w:rPr>
          <w:color w:val="536BF1"/>
        </w:rPr>
        <w:lastRenderedPageBreak/>
        <w:t xml:space="preserve">API Collected Data </w:t>
      </w:r>
    </w:p>
    <w:p w14:paraId="781E3402" w14:textId="66488143" w:rsidR="004E6BF8" w:rsidRPr="004E6BF8" w:rsidRDefault="004E6BF8" w:rsidP="004E6BF8">
      <w:pPr>
        <w:pStyle w:val="Heading2"/>
      </w:pPr>
      <w:r>
        <w:t>Kaggle</w:t>
      </w:r>
      <w:r w:rsidR="005A57ED">
        <w:t>: Mission launches</w:t>
      </w:r>
      <w:bookmarkEnd w:id="5"/>
    </w:p>
    <w:p w14:paraId="10493951" w14:textId="31684A03" w:rsidR="00D4436A" w:rsidRDefault="00D4436A" w:rsidP="00A10490">
      <w:pPr>
        <w:jc w:val="both"/>
        <w:rPr>
          <w:sz w:val="20"/>
          <w:szCs w:val="20"/>
        </w:rPr>
      </w:pPr>
      <w:r w:rsidRPr="00D4436A">
        <w:rPr>
          <w:sz w:val="20"/>
          <w:szCs w:val="20"/>
        </w:rPr>
        <w:t>This dataset is hosted on Kaggle but compiled from the website spaceflightnow.com. It is a list of all launches into space, satellite or manned, from Sputnik to 2020. It has information on the organization that launched the spacecraft, the site, the date of launch, the name and rocket type, the cost of the launch, the rocket status, and mission success or failure. It is a CSV file mixed dataset with both quantitative and qualitative data. In addition, it is a labeled dataset because it files each mission into the status section</w:t>
      </w:r>
      <w:r>
        <w:rPr>
          <w:sz w:val="20"/>
          <w:szCs w:val="20"/>
        </w:rPr>
        <w:t>—</w:t>
      </w:r>
      <w:r w:rsidRPr="00D4436A">
        <w:rPr>
          <w:sz w:val="20"/>
          <w:szCs w:val="20"/>
        </w:rPr>
        <w:t xml:space="preserve">where missions are grouped between success, failure, or partial failure. </w:t>
      </w:r>
      <w:r w:rsidR="00235DFD">
        <w:rPr>
          <w:sz w:val="20"/>
          <w:szCs w:val="20"/>
        </w:rPr>
        <w:t xml:space="preserve">This dataset was downloaded using Kaggle’s API (please see explanation after dataset general information). </w:t>
      </w:r>
    </w:p>
    <w:p w14:paraId="594F623A" w14:textId="6E67698D" w:rsidR="00A10490" w:rsidRDefault="00A10490" w:rsidP="00A10490">
      <w:pPr>
        <w:jc w:val="both"/>
        <w:rPr>
          <w:b/>
          <w:bCs/>
        </w:rPr>
      </w:pPr>
      <w:r w:rsidRPr="00BA43A0">
        <w:rPr>
          <w:b/>
          <w:bCs/>
        </w:rPr>
        <w:t>Quantitative Data Labels</w:t>
      </w:r>
    </w:p>
    <w:p w14:paraId="5578243C" w14:textId="3DD427BF" w:rsidR="00A10490" w:rsidRPr="000A3D28" w:rsidRDefault="00A10490" w:rsidP="00A10490">
      <w:pPr>
        <w:jc w:val="both"/>
        <w:rPr>
          <w:sz w:val="18"/>
          <w:szCs w:val="18"/>
        </w:rPr>
      </w:pPr>
      <w:r w:rsidRPr="000A3D28">
        <w:rPr>
          <w:sz w:val="18"/>
          <w:szCs w:val="18"/>
        </w:rPr>
        <w:t>Launch Date and Mission Price</w:t>
      </w:r>
    </w:p>
    <w:p w14:paraId="7D12F17A" w14:textId="77777777" w:rsidR="00A10490" w:rsidRPr="00BA43A0" w:rsidRDefault="00A10490" w:rsidP="00A10490">
      <w:pPr>
        <w:rPr>
          <w:b/>
          <w:bCs/>
        </w:rPr>
      </w:pPr>
      <w:r w:rsidRPr="00BA43A0">
        <w:rPr>
          <w:b/>
          <w:bCs/>
        </w:rPr>
        <w:t>Qualitative Data Labels</w:t>
      </w:r>
    </w:p>
    <w:p w14:paraId="436721AD" w14:textId="6A9C3084" w:rsidR="00A13472" w:rsidRDefault="00C06DA4" w:rsidP="000A3D28">
      <w:pPr>
        <w:rPr>
          <w:sz w:val="18"/>
          <w:szCs w:val="18"/>
        </w:rPr>
      </w:pPr>
      <w:r>
        <w:rPr>
          <w:noProof/>
        </w:rPr>
        <w:drawing>
          <wp:anchor distT="0" distB="0" distL="114300" distR="114300" simplePos="0" relativeHeight="251669504" behindDoc="0" locked="0" layoutInCell="1" allowOverlap="1" wp14:anchorId="675BB4E1" wp14:editId="23088AE2">
            <wp:simplePos x="0" y="0"/>
            <wp:positionH relativeFrom="column">
              <wp:posOffset>0</wp:posOffset>
            </wp:positionH>
            <wp:positionV relativeFrom="paragraph">
              <wp:posOffset>335915</wp:posOffset>
            </wp:positionV>
            <wp:extent cx="5486400" cy="2923540"/>
            <wp:effectExtent l="0" t="0" r="0" b="0"/>
            <wp:wrapThrough wrapText="bothSides">
              <wp:wrapPolygon edited="0">
                <wp:start x="0" y="0"/>
                <wp:lineTo x="0" y="21487"/>
                <wp:lineTo x="21550" y="21487"/>
                <wp:lineTo x="21550" y="0"/>
                <wp:lineTo x="0" y="0"/>
              </wp:wrapPolygon>
            </wp:wrapThrough>
            <wp:docPr id="141618139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81393" name="Picture 7"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86400" cy="2923540"/>
                    </a:xfrm>
                    <a:prstGeom prst="rect">
                      <a:avLst/>
                    </a:prstGeom>
                  </pic:spPr>
                </pic:pic>
              </a:graphicData>
            </a:graphic>
            <wp14:sizeRelH relativeFrom="page">
              <wp14:pctWidth>0</wp14:pctWidth>
            </wp14:sizeRelH>
            <wp14:sizeRelV relativeFrom="page">
              <wp14:pctHeight>0</wp14:pctHeight>
            </wp14:sizeRelV>
          </wp:anchor>
        </w:drawing>
      </w:r>
      <w:r w:rsidR="00A10490" w:rsidRPr="000A3D28">
        <w:rPr>
          <w:sz w:val="18"/>
          <w:szCs w:val="18"/>
        </w:rPr>
        <w:t>Organization, Location, Date, Detail, Rocket Status, and Mission Status</w:t>
      </w:r>
    </w:p>
    <w:p w14:paraId="66E85E3C" w14:textId="15C3B0C9" w:rsidR="00D4436A" w:rsidRPr="00AE5BFF" w:rsidRDefault="00022466" w:rsidP="000A3D28">
      <w:pPr>
        <w:rPr>
          <w:sz w:val="16"/>
          <w:szCs w:val="16"/>
        </w:rPr>
      </w:pPr>
      <w:r w:rsidRPr="00AE5BFF">
        <w:rPr>
          <w:sz w:val="16"/>
          <w:szCs w:val="16"/>
        </w:rPr>
        <w:t xml:space="preserve">File link: </w:t>
      </w:r>
      <w:hyperlink r:id="rId28" w:history="1">
        <w:r w:rsidR="00AE5BFF" w:rsidRPr="00AE5BFF">
          <w:rPr>
            <w:rStyle w:val="Hyperlink"/>
            <w:sz w:val="16"/>
            <w:szCs w:val="16"/>
          </w:rPr>
          <w:t>https://drive.google.com/file/d/15ChPXfLOOt56btpf6rJsH-i3UmPJ0RD2/view?usp=sharing</w:t>
        </w:r>
      </w:hyperlink>
    </w:p>
    <w:p w14:paraId="7EE6282C" w14:textId="696A8201" w:rsidR="00D4436A" w:rsidRPr="00AE5BFF" w:rsidRDefault="00AE5BFF" w:rsidP="000A3D28">
      <w:pPr>
        <w:rPr>
          <w:sz w:val="16"/>
          <w:szCs w:val="16"/>
        </w:rPr>
      </w:pPr>
      <w:r w:rsidRPr="00AE5BFF">
        <w:rPr>
          <w:sz w:val="16"/>
          <w:szCs w:val="16"/>
        </w:rPr>
        <w:t xml:space="preserve">** I explain how to get from the API below but wanted to include a link as well. </w:t>
      </w:r>
    </w:p>
    <w:p w14:paraId="6C4546DC" w14:textId="77777777" w:rsidR="00AE5BFF" w:rsidRDefault="00AE5BFF" w:rsidP="000A3D28">
      <w:pPr>
        <w:rPr>
          <w:b/>
          <w:bCs/>
        </w:rPr>
      </w:pPr>
    </w:p>
    <w:p w14:paraId="481F4C02" w14:textId="371CF08E" w:rsidR="000A3D28" w:rsidRPr="00615C9F" w:rsidRDefault="000A3D28" w:rsidP="000A3D28">
      <w:pPr>
        <w:rPr>
          <w:b/>
          <w:bCs/>
        </w:rPr>
      </w:pPr>
      <w:r w:rsidRPr="00615C9F">
        <w:rPr>
          <w:b/>
          <w:bCs/>
        </w:rPr>
        <w:lastRenderedPageBreak/>
        <w:t>Connecting to the API</w:t>
      </w:r>
    </w:p>
    <w:p w14:paraId="0777E97E" w14:textId="384B4ED5" w:rsidR="000A3D28" w:rsidRPr="00615C9F" w:rsidRDefault="000A3D28" w:rsidP="00022466">
      <w:pPr>
        <w:jc w:val="both"/>
      </w:pPr>
      <w:r w:rsidRPr="00615C9F">
        <w:t>First</w:t>
      </w:r>
      <w:r w:rsidR="00235DFD" w:rsidRPr="00615C9F">
        <w:t>,</w:t>
      </w:r>
      <w:r w:rsidRPr="00615C9F">
        <w:t xml:space="preserve"> log in or create a Kaggle account. Go to account settings and look for Create New API Token. A </w:t>
      </w:r>
      <w:proofErr w:type="spellStart"/>
      <w:r w:rsidR="00235DFD" w:rsidRPr="00615C9F">
        <w:t>k</w:t>
      </w:r>
      <w:r w:rsidRPr="00615C9F">
        <w:t>aggle.json</w:t>
      </w:r>
      <w:proofErr w:type="spellEnd"/>
      <w:r w:rsidRPr="00615C9F">
        <w:t xml:space="preserve"> file will be downloaded that contains your username and API key. </w:t>
      </w:r>
      <w:r w:rsidR="0008152E" w:rsidRPr="00615C9F">
        <w:t xml:space="preserve">Open the file and save the username and key in a separate folder as well so you can access it. </w:t>
      </w:r>
    </w:p>
    <w:p w14:paraId="3FE46B3C" w14:textId="3756A5A8" w:rsidR="00383323" w:rsidRPr="00615C9F" w:rsidRDefault="000A3D28" w:rsidP="00022466">
      <w:pPr>
        <w:jc w:val="both"/>
      </w:pPr>
      <w:r w:rsidRPr="00615C9F">
        <w:t xml:space="preserve">The </w:t>
      </w:r>
      <w:proofErr w:type="spellStart"/>
      <w:r w:rsidR="00235DFD" w:rsidRPr="00615C9F">
        <w:t>k</w:t>
      </w:r>
      <w:r w:rsidRPr="00615C9F">
        <w:t>aggle.json</w:t>
      </w:r>
      <w:proofErr w:type="spellEnd"/>
      <w:r w:rsidRPr="00615C9F">
        <w:t xml:space="preserve"> file needs to be</w:t>
      </w:r>
      <w:r w:rsidR="00235DFD" w:rsidRPr="00615C9F">
        <w:t xml:space="preserve"> put</w:t>
      </w:r>
      <w:r w:rsidRPr="00615C9F">
        <w:t xml:space="preserve"> </w:t>
      </w:r>
      <w:r w:rsidR="00235DFD" w:rsidRPr="00615C9F">
        <w:t xml:space="preserve">in </w:t>
      </w:r>
      <w:r w:rsidRPr="00615C9F">
        <w:t>a spe</w:t>
      </w:r>
      <w:r w:rsidR="00383323" w:rsidRPr="00615C9F">
        <w:t>cific folder to be accessible by the Kaggle API. Therefore, the json file must be moved to:</w:t>
      </w:r>
    </w:p>
    <w:p w14:paraId="5A13A556" w14:textId="42886F57" w:rsidR="00383323" w:rsidRPr="00615C9F" w:rsidRDefault="00383323" w:rsidP="00022466">
      <w:pPr>
        <w:pStyle w:val="ListParagraph"/>
        <w:numPr>
          <w:ilvl w:val="0"/>
          <w:numId w:val="17"/>
        </w:numPr>
        <w:jc w:val="both"/>
      </w:pPr>
      <w:r w:rsidRPr="00615C9F">
        <w:t xml:space="preserve">C:\Users\&lt;YourUsername&gt;\.kaggle\. for windows users </w:t>
      </w:r>
    </w:p>
    <w:p w14:paraId="5E8E1855" w14:textId="4FBE7ECF" w:rsidR="000A3D28" w:rsidRPr="00615C9F" w:rsidRDefault="00383323" w:rsidP="00022466">
      <w:pPr>
        <w:pStyle w:val="ListParagraph"/>
        <w:numPr>
          <w:ilvl w:val="0"/>
          <w:numId w:val="17"/>
        </w:numPr>
        <w:jc w:val="both"/>
      </w:pPr>
      <w:r w:rsidRPr="00615C9F">
        <w:t>~</w:t>
      </w:r>
      <w:proofErr w:type="gramStart"/>
      <w:r w:rsidRPr="00615C9F">
        <w:t>/.</w:t>
      </w:r>
      <w:proofErr w:type="spellStart"/>
      <w:r w:rsidRPr="00615C9F">
        <w:t>kaggle</w:t>
      </w:r>
      <w:proofErr w:type="spellEnd"/>
      <w:proofErr w:type="gramEnd"/>
      <w:r w:rsidRPr="00615C9F">
        <w:t xml:space="preserve">/. for Mac/Linux. </w:t>
      </w:r>
    </w:p>
    <w:p w14:paraId="105E26B7" w14:textId="3B5D7E9F" w:rsidR="00383323" w:rsidRPr="00615C9F" w:rsidRDefault="00383323" w:rsidP="00022466">
      <w:pPr>
        <w:jc w:val="both"/>
      </w:pPr>
      <w:r w:rsidRPr="00615C9F">
        <w:t xml:space="preserve">Move the file into </w:t>
      </w:r>
      <w:proofErr w:type="gramStart"/>
      <w:r w:rsidRPr="00615C9F">
        <w:t>the .</w:t>
      </w:r>
      <w:proofErr w:type="spellStart"/>
      <w:r w:rsidRPr="00615C9F">
        <w:t>kaggle</w:t>
      </w:r>
      <w:proofErr w:type="spellEnd"/>
      <w:proofErr w:type="gramEnd"/>
      <w:r w:rsidRPr="00615C9F">
        <w:t xml:space="preserve"> folder ether by copying the file path and pasting it into the computer directory</w:t>
      </w:r>
      <w:r w:rsidR="0008152E" w:rsidRPr="00615C9F">
        <w:t xml:space="preserve"> or using the terminal to move it into the right folder. </w:t>
      </w:r>
      <w:r w:rsidR="00F67339" w:rsidRPr="00615C9F">
        <w:t>Also run the below command to make sure your permissions are correct.</w:t>
      </w:r>
    </w:p>
    <w:p w14:paraId="1F3FDFC7" w14:textId="1EED4016" w:rsidR="00235DFD" w:rsidRPr="00615C9F" w:rsidRDefault="00235DFD" w:rsidP="00022466">
      <w:pPr>
        <w:pStyle w:val="ListParagraph"/>
        <w:numPr>
          <w:ilvl w:val="0"/>
          <w:numId w:val="18"/>
        </w:numPr>
        <w:jc w:val="both"/>
      </w:pPr>
      <w:r w:rsidRPr="00615C9F">
        <w:t>mv &lt;</w:t>
      </w:r>
      <w:proofErr w:type="spellStart"/>
      <w:r w:rsidRPr="00615C9F">
        <w:t>YourFileLocation</w:t>
      </w:r>
      <w:proofErr w:type="spellEnd"/>
      <w:r w:rsidRPr="00615C9F">
        <w:t>&gt;/</w:t>
      </w:r>
      <w:proofErr w:type="spellStart"/>
      <w:proofErr w:type="gramStart"/>
      <w:r w:rsidRPr="00615C9F">
        <w:t>kaggle.json</w:t>
      </w:r>
      <w:proofErr w:type="spellEnd"/>
      <w:proofErr w:type="gramEnd"/>
      <w:r w:rsidRPr="00615C9F">
        <w:t xml:space="preserve"> ~/.</w:t>
      </w:r>
      <w:proofErr w:type="spellStart"/>
      <w:r w:rsidRPr="00615C9F">
        <w:t>kaggle</w:t>
      </w:r>
      <w:proofErr w:type="spellEnd"/>
      <w:r w:rsidRPr="00615C9F">
        <w:t>/</w:t>
      </w:r>
    </w:p>
    <w:p w14:paraId="0EF43CB7" w14:textId="64C22CBB" w:rsidR="00F67339" w:rsidRPr="00615C9F" w:rsidRDefault="00F67339" w:rsidP="00022466">
      <w:pPr>
        <w:pStyle w:val="ListParagraph"/>
        <w:numPr>
          <w:ilvl w:val="0"/>
          <w:numId w:val="18"/>
        </w:numPr>
        <w:jc w:val="both"/>
      </w:pPr>
      <w:proofErr w:type="spellStart"/>
      <w:r w:rsidRPr="00615C9F">
        <w:t>chmod</w:t>
      </w:r>
      <w:proofErr w:type="spellEnd"/>
      <w:r w:rsidRPr="00615C9F">
        <w:t xml:space="preserve"> 600 ~/.</w:t>
      </w:r>
      <w:proofErr w:type="spellStart"/>
      <w:r w:rsidRPr="00615C9F">
        <w:t>kaggle</w:t>
      </w:r>
      <w:proofErr w:type="spellEnd"/>
      <w:r w:rsidRPr="00615C9F">
        <w:t>/</w:t>
      </w:r>
      <w:proofErr w:type="spellStart"/>
      <w:r w:rsidRPr="00615C9F">
        <w:t>kaggle.json</w:t>
      </w:r>
      <w:proofErr w:type="spellEnd"/>
    </w:p>
    <w:p w14:paraId="4CAC56FD" w14:textId="0617F7B6" w:rsidR="00F4465B" w:rsidRPr="00615C9F" w:rsidRDefault="0008152E" w:rsidP="00022466">
      <w:pPr>
        <w:jc w:val="both"/>
      </w:pPr>
      <w:r w:rsidRPr="00615C9F">
        <w:t xml:space="preserve">Next, open python and import requests and </w:t>
      </w:r>
      <w:proofErr w:type="spellStart"/>
      <w:r w:rsidRPr="00615C9F">
        <w:t>KaggleApi</w:t>
      </w:r>
      <w:proofErr w:type="spellEnd"/>
      <w:r w:rsidR="00F4465B" w:rsidRPr="00615C9F">
        <w:t xml:space="preserve">. Save </w:t>
      </w:r>
      <w:proofErr w:type="spellStart"/>
      <w:proofErr w:type="gramStart"/>
      <w:r w:rsidR="00F4465B" w:rsidRPr="00615C9F">
        <w:t>KaggleApi</w:t>
      </w:r>
      <w:proofErr w:type="spellEnd"/>
      <w:r w:rsidR="00F4465B" w:rsidRPr="00615C9F">
        <w:t>(</w:t>
      </w:r>
      <w:proofErr w:type="gramEnd"/>
      <w:r w:rsidR="00F4465B" w:rsidRPr="00615C9F">
        <w:t xml:space="preserve">) to a variable (e.g. </w:t>
      </w:r>
      <w:proofErr w:type="spellStart"/>
      <w:r w:rsidR="00F4465B" w:rsidRPr="00615C9F">
        <w:t>api</w:t>
      </w:r>
      <w:proofErr w:type="spellEnd"/>
      <w:r w:rsidR="00F4465B" w:rsidRPr="00615C9F">
        <w:t xml:space="preserve">) and authenticate with </w:t>
      </w:r>
      <w:proofErr w:type="spellStart"/>
      <w:r w:rsidR="00F4465B" w:rsidRPr="00615C9F">
        <w:t>api.authenicate</w:t>
      </w:r>
      <w:proofErr w:type="spellEnd"/>
      <w:r w:rsidR="00F4465B" w:rsidRPr="00615C9F">
        <w:t xml:space="preserve">() method. </w:t>
      </w:r>
    </w:p>
    <w:p w14:paraId="2997B6C2" w14:textId="7A650821" w:rsidR="00F4465B" w:rsidRPr="00615C9F" w:rsidRDefault="00F4465B" w:rsidP="00022466">
      <w:pPr>
        <w:jc w:val="both"/>
      </w:pPr>
      <w:r w:rsidRPr="00615C9F">
        <w:t xml:space="preserve">Save username, key, and endpoints as variables. Make a dictionary </w:t>
      </w:r>
      <w:r w:rsidR="00235DFD" w:rsidRPr="00615C9F">
        <w:t xml:space="preserve">for the </w:t>
      </w:r>
      <w:r w:rsidRPr="00615C9F">
        <w:t>parameters, so they are already</w:t>
      </w:r>
      <w:r w:rsidR="00235DFD" w:rsidRPr="00615C9F">
        <w:t xml:space="preserve"> in</w:t>
      </w:r>
      <w:r w:rsidRPr="00615C9F">
        <w:t xml:space="preserve"> key/value pairs. Enter parameters.</w:t>
      </w:r>
    </w:p>
    <w:p w14:paraId="541883F8" w14:textId="75A2A8B3" w:rsidR="006B436B" w:rsidRPr="00615C9F" w:rsidRDefault="006B436B" w:rsidP="00022466">
      <w:pPr>
        <w:jc w:val="both"/>
      </w:pPr>
      <w:r w:rsidRPr="00615C9F">
        <w:t>Use the re</w:t>
      </w:r>
      <w:r w:rsidR="00A13472" w:rsidRPr="00615C9F">
        <w:t>quests</w:t>
      </w:r>
      <w:r w:rsidRPr="00615C9F">
        <w:t xml:space="preserve"> get method with the </w:t>
      </w:r>
      <w:r w:rsidR="00A13472" w:rsidRPr="00615C9F">
        <w:t>endpoint</w:t>
      </w:r>
      <w:r w:rsidRPr="00615C9F">
        <w:t xml:space="preserve">, username, key, and params to </w:t>
      </w:r>
      <w:r w:rsidR="00A13472" w:rsidRPr="00615C9F">
        <w:t>get a list of datasets with your query. Save the response as a json. Print it out and it should look like the below.</w:t>
      </w:r>
    </w:p>
    <w:p w14:paraId="25591CCA" w14:textId="480CD35C" w:rsidR="00F4465B" w:rsidRPr="00615C9F" w:rsidRDefault="00F4465B" w:rsidP="00383323">
      <w:r w:rsidRPr="00615C9F">
        <w:rPr>
          <w:noProof/>
        </w:rPr>
        <w:lastRenderedPageBreak/>
        <w:drawing>
          <wp:inline distT="0" distB="0" distL="0" distR="0" wp14:anchorId="2F154C83" wp14:editId="454DF8C1">
            <wp:extent cx="5305804" cy="2258646"/>
            <wp:effectExtent l="0" t="0" r="3175" b="2540"/>
            <wp:docPr id="591274138" name="Picture 1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4138" name="Picture 11" descr="A screen 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59647" cy="2451844"/>
                    </a:xfrm>
                    <a:prstGeom prst="rect">
                      <a:avLst/>
                    </a:prstGeom>
                  </pic:spPr>
                </pic:pic>
              </a:graphicData>
            </a:graphic>
          </wp:inline>
        </w:drawing>
      </w:r>
    </w:p>
    <w:p w14:paraId="2FA521E8" w14:textId="4469C868" w:rsidR="00355221" w:rsidRPr="00615C9F" w:rsidRDefault="00F4465B" w:rsidP="00022466">
      <w:pPr>
        <w:jc w:val="both"/>
      </w:pPr>
      <w:r w:rsidRPr="00615C9F">
        <w:t xml:space="preserve">Looking closely, there are two </w:t>
      </w:r>
      <w:r w:rsidR="00355221" w:rsidRPr="00615C9F">
        <w:t>keys in the json file called “title” and “</w:t>
      </w:r>
      <w:proofErr w:type="spellStart"/>
      <w:r w:rsidR="00355221" w:rsidRPr="00615C9F">
        <w:t>url</w:t>
      </w:r>
      <w:proofErr w:type="spellEnd"/>
      <w:r w:rsidR="00355221" w:rsidRPr="00615C9F">
        <w:t xml:space="preserve">”. Iterate through the json file by dataset and print just the titles and </w:t>
      </w:r>
      <w:r w:rsidR="00235DFD" w:rsidRPr="00615C9F">
        <w:t>URLs</w:t>
      </w:r>
      <w:r w:rsidR="00355221" w:rsidRPr="00615C9F">
        <w:t>. Should look like the below.</w:t>
      </w:r>
    </w:p>
    <w:p w14:paraId="427FBF99" w14:textId="14C3C615" w:rsidR="00F4465B" w:rsidRPr="00615C9F" w:rsidRDefault="00355221" w:rsidP="00383323">
      <w:r w:rsidRPr="00615C9F">
        <w:rPr>
          <w:noProof/>
        </w:rPr>
        <w:drawing>
          <wp:inline distT="0" distB="0" distL="0" distR="0" wp14:anchorId="3592C442" wp14:editId="556ED3EA">
            <wp:extent cx="5305425" cy="1754352"/>
            <wp:effectExtent l="0" t="0" r="3175" b="0"/>
            <wp:docPr id="275205905"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05905" name="Picture 12" descr="A screen 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321990" cy="1759830"/>
                    </a:xfrm>
                    <a:prstGeom prst="rect">
                      <a:avLst/>
                    </a:prstGeom>
                  </pic:spPr>
                </pic:pic>
              </a:graphicData>
            </a:graphic>
          </wp:inline>
        </w:drawing>
      </w:r>
    </w:p>
    <w:p w14:paraId="784D27A7" w14:textId="0FE9ED9D" w:rsidR="0008152E" w:rsidRPr="00615C9F" w:rsidRDefault="00355221" w:rsidP="00022466">
      <w:pPr>
        <w:jc w:val="both"/>
      </w:pPr>
      <w:r w:rsidRPr="00615C9F">
        <w:t>Take the first result and take the last part of the URL</w:t>
      </w:r>
      <w:r w:rsidR="00235DFD" w:rsidRPr="00615C9F">
        <w:t xml:space="preserve">: </w:t>
      </w:r>
      <w:proofErr w:type="spellStart"/>
      <w:r w:rsidR="00235DFD" w:rsidRPr="00615C9F">
        <w:t>sefercanapaydn</w:t>
      </w:r>
      <w:proofErr w:type="spellEnd"/>
      <w:r w:rsidR="00235DFD" w:rsidRPr="00615C9F">
        <w:t>/mission-launches. This i</w:t>
      </w:r>
      <w:r w:rsidRPr="00615C9F">
        <w:t>s the dataset id. Save that to a variable.</w:t>
      </w:r>
      <w:r w:rsidR="006B436B" w:rsidRPr="00615C9F">
        <w:t xml:space="preserve"> Use the </w:t>
      </w:r>
      <w:r w:rsidR="00A13472" w:rsidRPr="00615C9F">
        <w:t>Kaggle Api</w:t>
      </w:r>
      <w:r w:rsidR="006B436B" w:rsidRPr="00615C9F">
        <w:t xml:space="preserve"> method </w:t>
      </w:r>
      <w:r w:rsidR="00235DFD" w:rsidRPr="00615C9F">
        <w:t>“</w:t>
      </w:r>
      <w:r w:rsidR="006B436B" w:rsidRPr="00615C9F">
        <w:t>dataset list files</w:t>
      </w:r>
      <w:r w:rsidR="00235DFD" w:rsidRPr="00615C9F">
        <w:t>”</w:t>
      </w:r>
      <w:r w:rsidR="006B436B" w:rsidRPr="00615C9F">
        <w:t xml:space="preserve"> to see what the name of the csv file in the dataset. Should be mission_launches.csv.</w:t>
      </w:r>
    </w:p>
    <w:p w14:paraId="4D36CAED" w14:textId="2B571486" w:rsidR="006B436B" w:rsidRPr="00615C9F" w:rsidRDefault="006B436B" w:rsidP="00383323">
      <w:r w:rsidRPr="00615C9F">
        <w:rPr>
          <w:noProof/>
        </w:rPr>
        <w:drawing>
          <wp:inline distT="0" distB="0" distL="0" distR="0" wp14:anchorId="46BB32AB" wp14:editId="6DAAF681">
            <wp:extent cx="1266092" cy="221566"/>
            <wp:effectExtent l="0" t="0" r="0" b="0"/>
            <wp:docPr id="15135549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54986" name="Picture 1513554986"/>
                    <pic:cNvPicPr/>
                  </pic:nvPicPr>
                  <pic:blipFill>
                    <a:blip r:embed="rId31">
                      <a:extLst>
                        <a:ext uri="{28A0092B-C50C-407E-A947-70E740481C1C}">
                          <a14:useLocalDpi xmlns:a14="http://schemas.microsoft.com/office/drawing/2010/main" val="0"/>
                        </a:ext>
                      </a:extLst>
                    </a:blip>
                    <a:stretch>
                      <a:fillRect/>
                    </a:stretch>
                  </pic:blipFill>
                  <pic:spPr>
                    <a:xfrm>
                      <a:off x="0" y="0"/>
                      <a:ext cx="1329803" cy="232715"/>
                    </a:xfrm>
                    <a:prstGeom prst="rect">
                      <a:avLst/>
                    </a:prstGeom>
                  </pic:spPr>
                </pic:pic>
              </a:graphicData>
            </a:graphic>
          </wp:inline>
        </w:drawing>
      </w:r>
    </w:p>
    <w:p w14:paraId="3AEF308A" w14:textId="5B906DE3" w:rsidR="006B436B" w:rsidRPr="00615C9F" w:rsidRDefault="006B436B" w:rsidP="00022466">
      <w:pPr>
        <w:jc w:val="both"/>
      </w:pPr>
      <w:r w:rsidRPr="00615C9F">
        <w:t xml:space="preserve">Use the </w:t>
      </w:r>
      <w:r w:rsidR="00A13472" w:rsidRPr="00615C9F">
        <w:t>Kaggle Api</w:t>
      </w:r>
      <w:r w:rsidRPr="00615C9F">
        <w:t xml:space="preserve"> method </w:t>
      </w:r>
      <w:r w:rsidR="00235DFD" w:rsidRPr="00615C9F">
        <w:t>“</w:t>
      </w:r>
      <w:r w:rsidRPr="00615C9F">
        <w:t>dataset download file</w:t>
      </w:r>
      <w:r w:rsidR="00235DFD" w:rsidRPr="00615C9F">
        <w:t>”</w:t>
      </w:r>
      <w:r w:rsidRPr="00615C9F">
        <w:t xml:space="preserve"> with the dataset id and name of the file. Finally, to check that the download was successful, use the open method to read the file into back into python and print the contents. </w:t>
      </w:r>
    </w:p>
    <w:p w14:paraId="6E19B248" w14:textId="003970DE" w:rsidR="006B436B" w:rsidRPr="00615C9F" w:rsidRDefault="006B436B" w:rsidP="00383323">
      <w:r w:rsidRPr="00615C9F">
        <w:rPr>
          <w:noProof/>
        </w:rPr>
        <w:lastRenderedPageBreak/>
        <w:drawing>
          <wp:inline distT="0" distB="0" distL="0" distR="0" wp14:anchorId="36AB94B8" wp14:editId="0F6DCFD9">
            <wp:extent cx="5025292" cy="1643689"/>
            <wp:effectExtent l="0" t="0" r="4445" b="0"/>
            <wp:docPr id="1921678930" name="Picture 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78930" name="Picture 15" descr="A screen shot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36070" cy="1712631"/>
                    </a:xfrm>
                    <a:prstGeom prst="rect">
                      <a:avLst/>
                    </a:prstGeom>
                  </pic:spPr>
                </pic:pic>
              </a:graphicData>
            </a:graphic>
          </wp:inline>
        </w:drawing>
      </w:r>
    </w:p>
    <w:p w14:paraId="7CEAF5D2" w14:textId="77777777" w:rsidR="00355221" w:rsidRPr="00615C9F" w:rsidRDefault="00355221" w:rsidP="00355221">
      <w:r w:rsidRPr="00615C9F">
        <w:t xml:space="preserve">API URL: </w:t>
      </w:r>
      <w:hyperlink r:id="rId33" w:history="1">
        <w:r w:rsidRPr="00615C9F">
          <w:rPr>
            <w:rStyle w:val="Hyperlink"/>
          </w:rPr>
          <w:t>https://www.kaggle.com/api/v1/datasets/list</w:t>
        </w:r>
      </w:hyperlink>
    </w:p>
    <w:p w14:paraId="5CE57CC9" w14:textId="77777777" w:rsidR="00355221" w:rsidRPr="00615C9F" w:rsidRDefault="00355221" w:rsidP="00355221">
      <w:r w:rsidRPr="00615C9F">
        <w:t xml:space="preserve">Example Query Url: </w:t>
      </w:r>
      <w:hyperlink r:id="rId34" w:history="1">
        <w:r w:rsidRPr="00615C9F">
          <w:rPr>
            <w:rStyle w:val="Hyperlink"/>
          </w:rPr>
          <w:t>https://wileyalanjones:e1ba1ef1524d589752d2f17bcf8cb92e@www.kaggle.com/api/v1/datasets/list?search=space+missions</w:t>
        </w:r>
      </w:hyperlink>
    </w:p>
    <w:p w14:paraId="6AF122D4" w14:textId="5F355D8F" w:rsidR="00355221" w:rsidRPr="00615C9F" w:rsidRDefault="00355221" w:rsidP="00355221">
      <w:r w:rsidRPr="00615C9F">
        <w:t>**Note this query will not work because the authentication doesn’t happen in the URL for Kaggle’s API</w:t>
      </w:r>
      <w:r w:rsidR="00BC2F2D" w:rsidRPr="00615C9F">
        <w:t>.</w:t>
      </w:r>
      <w:r w:rsidRPr="00615C9F">
        <w:t xml:space="preserve"> </w:t>
      </w:r>
      <w:r w:rsidR="00D4436A" w:rsidRPr="00615C9F">
        <w:t>I</w:t>
      </w:r>
      <w:r w:rsidRPr="00615C9F">
        <w:t>t</w:t>
      </w:r>
      <w:r w:rsidR="00D4436A" w:rsidRPr="00615C9F">
        <w:t xml:space="preserve"> is hidden from the URL, so can’t be accessed with authenticating from API. </w:t>
      </w:r>
      <w:r w:rsidRPr="00615C9F">
        <w:t xml:space="preserve"> </w:t>
      </w:r>
    </w:p>
    <w:p w14:paraId="40A24575" w14:textId="2C4F7691" w:rsidR="00615C9F" w:rsidRPr="00615C9F" w:rsidRDefault="00355221" w:rsidP="00615C9F">
      <w:pPr>
        <w:rPr>
          <w:sz w:val="18"/>
          <w:szCs w:val="18"/>
        </w:rPr>
      </w:pPr>
      <w:r>
        <w:rPr>
          <w:noProof/>
          <w:sz w:val="18"/>
          <w:szCs w:val="18"/>
        </w:rPr>
        <w:drawing>
          <wp:inline distT="0" distB="0" distL="0" distR="0" wp14:anchorId="5AD8B768" wp14:editId="553038A6">
            <wp:extent cx="3071446" cy="1068329"/>
            <wp:effectExtent l="0" t="0" r="2540" b="0"/>
            <wp:docPr id="195318133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81333" name="Picture 13"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096735" cy="1077125"/>
                    </a:xfrm>
                    <a:prstGeom prst="rect">
                      <a:avLst/>
                    </a:prstGeom>
                  </pic:spPr>
                </pic:pic>
              </a:graphicData>
            </a:graphic>
          </wp:inline>
        </w:drawing>
      </w:r>
    </w:p>
    <w:p w14:paraId="14D9DE45" w14:textId="77777777" w:rsidR="00615C9F" w:rsidRDefault="00615C9F">
      <w:pPr>
        <w:rPr>
          <w:rFonts w:asciiTheme="majorHAnsi" w:eastAsiaTheme="majorEastAsia" w:hAnsiTheme="majorHAnsi" w:cstheme="majorBidi"/>
          <w:b/>
          <w:caps/>
          <w:color w:val="2A2A2A" w:themeColor="text2"/>
          <w:sz w:val="90"/>
          <w:szCs w:val="32"/>
        </w:rPr>
      </w:pPr>
      <w:r>
        <w:br w:type="page"/>
      </w:r>
    </w:p>
    <w:p w14:paraId="4181D61E" w14:textId="7F846313" w:rsidR="008861C1" w:rsidRDefault="008861C1" w:rsidP="008861C1">
      <w:pPr>
        <w:pStyle w:val="Heading1"/>
        <w:spacing w:after="360"/>
      </w:pPr>
      <w:r>
        <w:lastRenderedPageBreak/>
        <w:t>DATA CLEANING</w:t>
      </w:r>
    </w:p>
    <w:p w14:paraId="3B992F41" w14:textId="2EB2AD38" w:rsidR="008861C1" w:rsidRDefault="008861C1" w:rsidP="008861C1">
      <w:pPr>
        <w:pStyle w:val="Heading2"/>
      </w:pPr>
      <w:r>
        <w:t>UCS Satel</w:t>
      </w:r>
      <w:r w:rsidR="00D01804">
        <w:t>L</w:t>
      </w:r>
      <w:r>
        <w:t>iTte DataBase</w:t>
      </w:r>
    </w:p>
    <w:p w14:paraId="2B8E95E7" w14:textId="1D7EE3BD" w:rsidR="0064103E" w:rsidRDefault="0064103E" w:rsidP="00556D76">
      <w:pPr>
        <w:jc w:val="both"/>
      </w:pPr>
      <w:r>
        <w:t>This Dataset is a bit unwieldy to show because there are over 20 columns of data and over 60 columns total (though most are just empty). Here is a sample picture which does a good job of showing the kinds of information in</w:t>
      </w:r>
      <w:r w:rsidR="00055C4E">
        <w:t>side it</w:t>
      </w:r>
      <w:r>
        <w:t xml:space="preserve">. </w:t>
      </w:r>
    </w:p>
    <w:p w14:paraId="5B30BC8F" w14:textId="722BE353" w:rsidR="0064103E" w:rsidRDefault="0064103E" w:rsidP="00556D76">
      <w:pPr>
        <w:jc w:val="both"/>
      </w:pPr>
      <w:r>
        <w:rPr>
          <w:noProof/>
        </w:rPr>
        <w:drawing>
          <wp:inline distT="0" distB="0" distL="0" distR="0" wp14:anchorId="18BCCF61" wp14:editId="5FCC2D8F">
            <wp:extent cx="5486400" cy="1255395"/>
            <wp:effectExtent l="0" t="0" r="0" b="1905"/>
            <wp:docPr id="736728223" name="Picture 4"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28223" name="Picture 4" descr="A screenshot of a 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486400" cy="1255395"/>
                    </a:xfrm>
                    <a:prstGeom prst="rect">
                      <a:avLst/>
                    </a:prstGeom>
                  </pic:spPr>
                </pic:pic>
              </a:graphicData>
            </a:graphic>
          </wp:inline>
        </w:drawing>
      </w:r>
    </w:p>
    <w:p w14:paraId="47372B12" w14:textId="6E780A65" w:rsidR="00055C4E" w:rsidRDefault="0064103E" w:rsidP="00556D76">
      <w:pPr>
        <w:jc w:val="both"/>
      </w:pPr>
      <w:r>
        <w:t xml:space="preserve">There are a mix of quantitative and qualitative variables, </w:t>
      </w:r>
      <w:r w:rsidR="00055C4E">
        <w:t xml:space="preserve">many repeated values per row, </w:t>
      </w:r>
      <w:r>
        <w:t>and a lot of missing values.</w:t>
      </w:r>
      <w:r w:rsidR="00055C4E">
        <w:t xml:space="preserve"> So overall, there is a heavy amount of cleaning to be done for it. First on the cleaning list, is to get rid of the empty columns in the dataset. If we look at the list of column names from the dataset, there are many empty unnecessary columns at the end. Look at all the Unnamed ones in the picture below.</w:t>
      </w:r>
    </w:p>
    <w:p w14:paraId="131CF556" w14:textId="7A294875" w:rsidR="00055C4E" w:rsidRDefault="00055C4E" w:rsidP="00556D76">
      <w:pPr>
        <w:jc w:val="both"/>
      </w:pPr>
      <w:r>
        <w:rPr>
          <w:noProof/>
        </w:rPr>
        <w:drawing>
          <wp:inline distT="0" distB="0" distL="0" distR="0" wp14:anchorId="1CCDAB8A" wp14:editId="3913B66D">
            <wp:extent cx="4872901" cy="2806995"/>
            <wp:effectExtent l="0" t="0" r="4445" b="0"/>
            <wp:docPr id="65229087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0874" name="Picture 5"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974727" cy="2865651"/>
                    </a:xfrm>
                    <a:prstGeom prst="rect">
                      <a:avLst/>
                    </a:prstGeom>
                  </pic:spPr>
                </pic:pic>
              </a:graphicData>
            </a:graphic>
          </wp:inline>
        </w:drawing>
      </w:r>
    </w:p>
    <w:p w14:paraId="71F6CE71" w14:textId="1299AFD7" w:rsidR="00055C4E" w:rsidRDefault="00EE2EB2" w:rsidP="00556D76">
      <w:pPr>
        <w:jc w:val="both"/>
      </w:pPr>
      <w:r>
        <w:rPr>
          <w:noProof/>
        </w:rPr>
        <w:lastRenderedPageBreak/>
        <w:drawing>
          <wp:anchor distT="0" distB="0" distL="114300" distR="114300" simplePos="0" relativeHeight="251670528" behindDoc="0" locked="0" layoutInCell="1" allowOverlap="1" wp14:anchorId="62DF5669" wp14:editId="3658098B">
            <wp:simplePos x="0" y="0"/>
            <wp:positionH relativeFrom="column">
              <wp:posOffset>5080</wp:posOffset>
            </wp:positionH>
            <wp:positionV relativeFrom="paragraph">
              <wp:posOffset>733942</wp:posOffset>
            </wp:positionV>
            <wp:extent cx="5486400" cy="1532255"/>
            <wp:effectExtent l="0" t="0" r="0" b="4445"/>
            <wp:wrapThrough wrapText="bothSides">
              <wp:wrapPolygon edited="0">
                <wp:start x="0" y="0"/>
                <wp:lineTo x="0" y="21484"/>
                <wp:lineTo x="21550" y="21484"/>
                <wp:lineTo x="21550" y="0"/>
                <wp:lineTo x="0" y="0"/>
              </wp:wrapPolygon>
            </wp:wrapThrough>
            <wp:docPr id="488019255" name="Picture 7"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9255" name="Picture 7" descr="A computer screen shot of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86400" cy="1532255"/>
                    </a:xfrm>
                    <a:prstGeom prst="rect">
                      <a:avLst/>
                    </a:prstGeom>
                  </pic:spPr>
                </pic:pic>
              </a:graphicData>
            </a:graphic>
            <wp14:sizeRelH relativeFrom="page">
              <wp14:pctWidth>0</wp14:pctWidth>
            </wp14:sizeRelH>
            <wp14:sizeRelV relativeFrom="page">
              <wp14:pctHeight>0</wp14:pctHeight>
            </wp14:sizeRelV>
          </wp:anchor>
        </w:drawing>
      </w:r>
      <w:r w:rsidR="00055C4E">
        <w:t xml:space="preserve">Therefore, removing these columns is the first cleaning step. After this step, we finally have a data frame that is just of the columns with data on them. </w:t>
      </w:r>
    </w:p>
    <w:p w14:paraId="13065C10" w14:textId="056F1C34" w:rsidR="00055C4E" w:rsidRDefault="00CB5B2D" w:rsidP="00556D76">
      <w:pPr>
        <w:jc w:val="both"/>
      </w:pPr>
      <w:r>
        <w:t xml:space="preserve">However, even now we can trim the columns further based the analysis we want to do. Looking at the columns left above, there are many that are useful in records keeping (which is what this dataset is mostly updated for) such as name, Org of UN Registry, COSPAR Number, and NORAD Number that we don’t need in our analysis. We will drop of those columns as well. </w:t>
      </w:r>
    </w:p>
    <w:p w14:paraId="37AFCFDC" w14:textId="1DBE6E8F" w:rsidR="00EE2EB2" w:rsidRDefault="00EE2EB2" w:rsidP="00556D76">
      <w:pPr>
        <w:jc w:val="both"/>
      </w:pPr>
      <w:r>
        <w:rPr>
          <w:noProof/>
        </w:rPr>
        <w:drawing>
          <wp:inline distT="0" distB="0" distL="0" distR="0" wp14:anchorId="2DA4286F" wp14:editId="25774273">
            <wp:extent cx="5486400" cy="1130935"/>
            <wp:effectExtent l="0" t="0" r="0" b="0"/>
            <wp:docPr id="1193456762"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56762" name="Picture 8" descr="A screen 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486400" cy="1130935"/>
                    </a:xfrm>
                    <a:prstGeom prst="rect">
                      <a:avLst/>
                    </a:prstGeom>
                  </pic:spPr>
                </pic:pic>
              </a:graphicData>
            </a:graphic>
          </wp:inline>
        </w:drawing>
      </w:r>
    </w:p>
    <w:p w14:paraId="1EE944F4" w14:textId="1BEA8D56" w:rsidR="00EE2EB2" w:rsidRDefault="00EE2EB2" w:rsidP="00556D76">
      <w:pPr>
        <w:jc w:val="both"/>
      </w:pPr>
      <w:r>
        <w:t xml:space="preserve">Now, it is time to look at the data types of the remaining columns. Printing out the data in python produces the below. </w:t>
      </w:r>
    </w:p>
    <w:p w14:paraId="1B5BA41D" w14:textId="17A49915" w:rsidR="00EE2EB2" w:rsidRDefault="00EE2EB2" w:rsidP="00556D76">
      <w:pPr>
        <w:jc w:val="both"/>
      </w:pPr>
      <w:r>
        <w:rPr>
          <w:noProof/>
        </w:rPr>
        <w:drawing>
          <wp:inline distT="0" distB="0" distL="0" distR="0" wp14:anchorId="20917526" wp14:editId="66342E0C">
            <wp:extent cx="2743200" cy="2349500"/>
            <wp:effectExtent l="0" t="0" r="0" b="0"/>
            <wp:docPr id="1644760000"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0000" name="Picture 9"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09797" cy="2406539"/>
                    </a:xfrm>
                    <a:prstGeom prst="rect">
                      <a:avLst/>
                    </a:prstGeom>
                  </pic:spPr>
                </pic:pic>
              </a:graphicData>
            </a:graphic>
          </wp:inline>
        </w:drawing>
      </w:r>
    </w:p>
    <w:p w14:paraId="0DDE700D" w14:textId="67960251" w:rsidR="00EE2EB2" w:rsidRDefault="00EE2EB2" w:rsidP="00556D76">
      <w:pPr>
        <w:jc w:val="both"/>
      </w:pPr>
      <w:r>
        <w:lastRenderedPageBreak/>
        <w:t>Now a lot of these are correct, but there are a few ones that are off. The most ob</w:t>
      </w:r>
      <w:r w:rsidR="00D8012D">
        <w:t xml:space="preserve">vious are the quantitative variables that are reading as objects. Those include Perigee, Apogee, Period, Launch Mass, Dry Mass, and Power. </w:t>
      </w:r>
      <w:r w:rsidR="00FD1AD9">
        <w:t xml:space="preserve">To </w:t>
      </w:r>
      <w:r w:rsidR="00556D76">
        <w:t>get these in the right data type</w:t>
      </w:r>
      <w:r w:rsidR="00FD1AD9">
        <w:t xml:space="preserve">, we need to convert </w:t>
      </w:r>
      <w:r w:rsidR="00005B3B">
        <w:t xml:space="preserve">all </w:t>
      </w:r>
      <w:r w:rsidR="00FD1AD9">
        <w:t>these</w:t>
      </w:r>
      <w:r w:rsidR="00005B3B">
        <w:t xml:space="preserve"> values</w:t>
      </w:r>
      <w:r w:rsidR="00FD1AD9">
        <w:t xml:space="preserve"> to numeric types. However, Perigee</w:t>
      </w:r>
      <w:r w:rsidR="00005B3B">
        <w:t xml:space="preserve">, </w:t>
      </w:r>
      <w:r w:rsidR="00FD1AD9">
        <w:t>Apogee</w:t>
      </w:r>
      <w:r w:rsidR="00005B3B">
        <w:t>, Period, and Launch Mass</w:t>
      </w:r>
      <w:r w:rsidR="00FD1AD9">
        <w:t xml:space="preserve"> </w:t>
      </w:r>
      <w:r w:rsidR="00556D76">
        <w:t xml:space="preserve">all </w:t>
      </w:r>
      <w:r w:rsidR="00FD1AD9">
        <w:t>have values with commas in them</w:t>
      </w:r>
      <w:r w:rsidR="00556D76">
        <w:t>,</w:t>
      </w:r>
      <w:r w:rsidR="00FD1AD9">
        <w:t xml:space="preserve"> </w:t>
      </w:r>
      <w:r w:rsidR="00556D76">
        <w:t>w</w:t>
      </w:r>
      <w:r w:rsidR="00FD1AD9">
        <w:t xml:space="preserve">hich means if we simply use the </w:t>
      </w:r>
      <w:proofErr w:type="spellStart"/>
      <w:r w:rsidR="00FD1AD9">
        <w:t>to_numeric</w:t>
      </w:r>
      <w:proofErr w:type="spellEnd"/>
      <w:r w:rsidR="00FD1AD9">
        <w:t xml:space="preserve"> method on Pandas, those values will be set to </w:t>
      </w:r>
      <w:proofErr w:type="spellStart"/>
      <w:r w:rsidR="00FD1AD9">
        <w:t>NaN</w:t>
      </w:r>
      <w:proofErr w:type="spellEnd"/>
      <w:r w:rsidR="00FD1AD9">
        <w:t xml:space="preserve">. So first we </w:t>
      </w:r>
      <w:r w:rsidR="00005B3B">
        <w:t>must</w:t>
      </w:r>
      <w:r w:rsidR="00FD1AD9">
        <w:t xml:space="preserve"> convert all the values in those columns to have no commas, then perform the </w:t>
      </w:r>
      <w:proofErr w:type="spellStart"/>
      <w:r w:rsidR="00FD1AD9">
        <w:t>to_numeric</w:t>
      </w:r>
      <w:proofErr w:type="spellEnd"/>
      <w:r w:rsidR="00FD1AD9">
        <w:t xml:space="preserve">. </w:t>
      </w:r>
    </w:p>
    <w:p w14:paraId="339DF129" w14:textId="7F8A05B3" w:rsidR="00987FD5" w:rsidRDefault="00987FD5" w:rsidP="00556D76">
      <w:pPr>
        <w:jc w:val="both"/>
      </w:pPr>
      <w:r>
        <w:rPr>
          <w:noProof/>
        </w:rPr>
        <w:drawing>
          <wp:inline distT="0" distB="0" distL="0" distR="0" wp14:anchorId="6D09976A" wp14:editId="6C55D5F3">
            <wp:extent cx="3594100" cy="4013200"/>
            <wp:effectExtent l="0" t="0" r="0" b="0"/>
            <wp:docPr id="183038062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80622" name="Picture 12" descr="A screen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594100" cy="4013200"/>
                    </a:xfrm>
                    <a:prstGeom prst="rect">
                      <a:avLst/>
                    </a:prstGeom>
                  </pic:spPr>
                </pic:pic>
              </a:graphicData>
            </a:graphic>
          </wp:inline>
        </w:drawing>
      </w:r>
    </w:p>
    <w:p w14:paraId="554B0F07" w14:textId="4FDA47CF" w:rsidR="00005B3B" w:rsidRDefault="00987FD5" w:rsidP="00556D76">
      <w:pPr>
        <w:jc w:val="both"/>
      </w:pPr>
      <w:r>
        <w:t xml:space="preserve">For Dry Mass and Power, we need to check if those columns are worth having in the data. If you take a quick look at the csv file, both seem to be majority missing values. </w:t>
      </w:r>
    </w:p>
    <w:p w14:paraId="518894EA" w14:textId="496CA983" w:rsidR="00987FD5" w:rsidRDefault="00987FD5" w:rsidP="00556D76">
      <w:pPr>
        <w:jc w:val="both"/>
      </w:pPr>
      <w:r>
        <w:rPr>
          <w:noProof/>
        </w:rPr>
        <w:drawing>
          <wp:inline distT="0" distB="0" distL="0" distR="0" wp14:anchorId="68AFF5A2" wp14:editId="4A3F645D">
            <wp:extent cx="4295554" cy="861292"/>
            <wp:effectExtent l="0" t="0" r="0" b="2540"/>
            <wp:docPr id="1835769973" name="Picture 1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69973" name="Picture 14" descr="A black background with white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330734" cy="868346"/>
                    </a:xfrm>
                    <a:prstGeom prst="rect">
                      <a:avLst/>
                    </a:prstGeom>
                  </pic:spPr>
                </pic:pic>
              </a:graphicData>
            </a:graphic>
          </wp:inline>
        </w:drawing>
      </w:r>
    </w:p>
    <w:p w14:paraId="380F224D" w14:textId="0BDEBD11" w:rsidR="00A75C20" w:rsidRDefault="00987FD5" w:rsidP="00556D76">
      <w:pPr>
        <w:jc w:val="both"/>
      </w:pPr>
      <w:r>
        <w:lastRenderedPageBreak/>
        <w:t xml:space="preserve">Doing some calculations, Dry Mass and Power only have a little over 10 percent of the rows filled in. </w:t>
      </w:r>
      <w:r w:rsidR="00FA3A2C">
        <w:t>Therefore,</w:t>
      </w:r>
      <w:r>
        <w:t xml:space="preserve"> we are going to remove them. </w:t>
      </w:r>
      <w:r w:rsidR="00A75C20">
        <w:t xml:space="preserve">Also going to remove Detailed Purpose and Type of Orbit for similar reasons. </w:t>
      </w:r>
    </w:p>
    <w:p w14:paraId="78194FFC" w14:textId="16A1A596" w:rsidR="00A75C20" w:rsidRDefault="003E4BD1" w:rsidP="00556D76">
      <w:pPr>
        <w:jc w:val="both"/>
      </w:pPr>
      <w:r>
        <w:rPr>
          <w:noProof/>
        </w:rPr>
        <w:drawing>
          <wp:inline distT="0" distB="0" distL="0" distR="0" wp14:anchorId="525A1EAB" wp14:editId="5F46195F">
            <wp:extent cx="3057891" cy="2817628"/>
            <wp:effectExtent l="0" t="0" r="3175" b="1905"/>
            <wp:docPr id="1041297558" name="Picture 1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97558" name="Picture 15" descr="A computer screen shot of a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95789" cy="2852548"/>
                    </a:xfrm>
                    <a:prstGeom prst="rect">
                      <a:avLst/>
                    </a:prstGeom>
                  </pic:spPr>
                </pic:pic>
              </a:graphicData>
            </a:graphic>
          </wp:inline>
        </w:drawing>
      </w:r>
    </w:p>
    <w:p w14:paraId="28DCF738" w14:textId="1AB353AC" w:rsidR="00987FD5" w:rsidRDefault="003E4BD1" w:rsidP="00556D76">
      <w:pPr>
        <w:jc w:val="both"/>
      </w:pPr>
      <w:r>
        <w:t xml:space="preserve">The </w:t>
      </w:r>
      <w:r w:rsidR="008110C3">
        <w:t>next</w:t>
      </w:r>
      <w:r>
        <w:t xml:space="preserve"> datatype to fix is the Launch Date. </w:t>
      </w:r>
      <w:r w:rsidR="008110C3">
        <w:t>W</w:t>
      </w:r>
      <w:r>
        <w:t>e don’t need the exact date of the launch. All we need is the year of the launch to help track changes over time. So, for that we will convert the last two digits of each launch date to a year</w:t>
      </w:r>
      <w:r w:rsidR="004739AC">
        <w:t xml:space="preserve"> and then change the name of the column. </w:t>
      </w:r>
    </w:p>
    <w:p w14:paraId="73EC481E" w14:textId="4A97A201" w:rsidR="008110C3" w:rsidRDefault="004739AC" w:rsidP="00556D76">
      <w:pPr>
        <w:jc w:val="both"/>
      </w:pPr>
      <w:r>
        <w:rPr>
          <w:noProof/>
        </w:rPr>
        <w:drawing>
          <wp:inline distT="0" distB="0" distL="0" distR="0" wp14:anchorId="129154B1" wp14:editId="32D2E9C7">
            <wp:extent cx="3186169" cy="3019646"/>
            <wp:effectExtent l="0" t="0" r="1905" b="3175"/>
            <wp:docPr id="1988795740"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95740" name="Picture 16" descr="A screen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243549" cy="3074027"/>
                    </a:xfrm>
                    <a:prstGeom prst="rect">
                      <a:avLst/>
                    </a:prstGeom>
                  </pic:spPr>
                </pic:pic>
              </a:graphicData>
            </a:graphic>
          </wp:inline>
        </w:drawing>
      </w:r>
    </w:p>
    <w:p w14:paraId="40F9B198" w14:textId="31E52C74" w:rsidR="008110C3" w:rsidRDefault="008110C3" w:rsidP="00556D76">
      <w:pPr>
        <w:jc w:val="both"/>
      </w:pPr>
      <w:r>
        <w:lastRenderedPageBreak/>
        <w:t>Lastly, we want to change the Class of Orbit from an object into a category since there are only a few possibilities for each Satellite.</w:t>
      </w:r>
    </w:p>
    <w:p w14:paraId="237B33F2" w14:textId="5FF7E3B5" w:rsidR="008110C3" w:rsidRDefault="008110C3" w:rsidP="00556D76">
      <w:pPr>
        <w:jc w:val="both"/>
      </w:pPr>
      <w:r>
        <w:rPr>
          <w:noProof/>
        </w:rPr>
        <w:drawing>
          <wp:inline distT="0" distB="0" distL="0" distR="0" wp14:anchorId="43E789FE" wp14:editId="44FF634F">
            <wp:extent cx="3644900" cy="3441700"/>
            <wp:effectExtent l="0" t="0" r="0" b="0"/>
            <wp:docPr id="1672678370" name="Picture 1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78370" name="Picture 17" descr="A computer screen shot of a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644900" cy="3441700"/>
                    </a:xfrm>
                    <a:prstGeom prst="rect">
                      <a:avLst/>
                    </a:prstGeom>
                  </pic:spPr>
                </pic:pic>
              </a:graphicData>
            </a:graphic>
          </wp:inline>
        </w:drawing>
      </w:r>
    </w:p>
    <w:p w14:paraId="7C0A8E7E" w14:textId="6EB7B32E" w:rsidR="008110C3" w:rsidRDefault="008110C3" w:rsidP="00556D76">
      <w:pPr>
        <w:jc w:val="both"/>
      </w:pPr>
      <w:r>
        <w:t xml:space="preserve">After all of that, we are finally able to move on to missing values. We can use a loop to get </w:t>
      </w:r>
      <w:r w:rsidR="0077054F">
        <w:t>all</w:t>
      </w:r>
      <w:r>
        <w:t xml:space="preserve"> the missing values from each column to see which ones need the most attention. </w:t>
      </w:r>
    </w:p>
    <w:p w14:paraId="717A6DE2" w14:textId="72D18FCB" w:rsidR="008110C3" w:rsidRDefault="0077054F" w:rsidP="00556D76">
      <w:pPr>
        <w:jc w:val="both"/>
      </w:pPr>
      <w:r>
        <w:rPr>
          <w:noProof/>
        </w:rPr>
        <w:drawing>
          <wp:inline distT="0" distB="0" distL="0" distR="0" wp14:anchorId="6C8651C2" wp14:editId="42E310BB">
            <wp:extent cx="4072270" cy="2963708"/>
            <wp:effectExtent l="0" t="0" r="4445" b="0"/>
            <wp:docPr id="177131119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11193" name="Picture 18"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077832" cy="2967756"/>
                    </a:xfrm>
                    <a:prstGeom prst="rect">
                      <a:avLst/>
                    </a:prstGeom>
                  </pic:spPr>
                </pic:pic>
              </a:graphicData>
            </a:graphic>
          </wp:inline>
        </w:drawing>
      </w:r>
    </w:p>
    <w:p w14:paraId="1C0AD654" w14:textId="3C00119B" w:rsidR="00804E0C" w:rsidRDefault="0077054F" w:rsidP="00556D76">
      <w:pPr>
        <w:jc w:val="both"/>
      </w:pPr>
      <w:r>
        <w:lastRenderedPageBreak/>
        <w:t>From the graphic above, Expected Lifetime with over 210</w:t>
      </w:r>
      <w:r w:rsidR="00556D76">
        <w:t>0</w:t>
      </w:r>
      <w:r>
        <w:t xml:space="preserve"> missing values is by the far the one that needs to the most addressing. All the others have negligible amounts of missing values compared to it. Deciding what to do with these missing values was tough.</w:t>
      </w:r>
      <w:r w:rsidR="00804E0C">
        <w:t xml:space="preserve"> I thought about </w:t>
      </w:r>
      <w:r w:rsidR="006551AB">
        <w:t xml:space="preserve">just deleting the values, but in the end, I didn’t want to give up all the other data that would be lost by deleting. But what value to fill the dataset in with. </w:t>
      </w:r>
    </w:p>
    <w:p w14:paraId="2190D483" w14:textId="609F149F" w:rsidR="00804E0C" w:rsidRDefault="006551AB" w:rsidP="00556D76">
      <w:pPr>
        <w:jc w:val="both"/>
      </w:pPr>
      <w:r w:rsidRPr="006551AB">
        <w:rPr>
          <w:noProof/>
        </w:rPr>
        <w:drawing>
          <wp:inline distT="0" distB="0" distL="0" distR="0" wp14:anchorId="30E79474" wp14:editId="7B4D3BD4">
            <wp:extent cx="5486400" cy="4140200"/>
            <wp:effectExtent l="0" t="0" r="0" b="0"/>
            <wp:docPr id="595059748"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9748" name="Picture 1" descr="A graph with a blue line&#10;&#10;Description automatically generated"/>
                    <pic:cNvPicPr/>
                  </pic:nvPicPr>
                  <pic:blipFill>
                    <a:blip r:embed="rId47"/>
                    <a:stretch>
                      <a:fillRect/>
                    </a:stretch>
                  </pic:blipFill>
                  <pic:spPr>
                    <a:xfrm>
                      <a:off x="0" y="0"/>
                      <a:ext cx="5486400" cy="4140200"/>
                    </a:xfrm>
                    <a:prstGeom prst="rect">
                      <a:avLst/>
                    </a:prstGeom>
                  </pic:spPr>
                </pic:pic>
              </a:graphicData>
            </a:graphic>
          </wp:inline>
        </w:drawing>
      </w:r>
    </w:p>
    <w:p w14:paraId="2AF97DD8" w14:textId="405DA401" w:rsidR="00556D76" w:rsidRDefault="006551AB" w:rsidP="00556D76">
      <w:pPr>
        <w:jc w:val="both"/>
      </w:pPr>
      <w:r>
        <w:t xml:space="preserve">From the boxplot above, I think </w:t>
      </w:r>
      <w:r w:rsidR="00A221FE">
        <w:t>there</w:t>
      </w:r>
      <w:r>
        <w:t xml:space="preserve"> is a heavy concentration of values near the mean and median with a few big outliers. Because of this, I chose to fill all the missing values with </w:t>
      </w:r>
      <w:r w:rsidR="00924509">
        <w:t>the</w:t>
      </w:r>
      <w:r w:rsidR="00A221FE">
        <w:t xml:space="preserve"> mean value of 5.35. After that, I dropped all the other rows with missing values because the other columns had very little missing data. So, deleting them didn’t damage the integrity of the data at all. </w:t>
      </w:r>
    </w:p>
    <w:p w14:paraId="576A8B1E" w14:textId="23F9FD80" w:rsidR="00A221FE" w:rsidRDefault="00A221FE" w:rsidP="00556D76">
      <w:pPr>
        <w:jc w:val="both"/>
      </w:pPr>
      <w:r>
        <w:t>Next step was to fix any incorrect value</w:t>
      </w:r>
      <w:r w:rsidR="00AB0126">
        <w:t xml:space="preserve">s. This involves doing some initial visualization of the data to see where the mistakes are. </w:t>
      </w:r>
    </w:p>
    <w:p w14:paraId="48B2ABA4" w14:textId="2122DB89" w:rsidR="00AB0126" w:rsidRDefault="00AB0126" w:rsidP="00556D76">
      <w:pPr>
        <w:jc w:val="both"/>
      </w:pPr>
      <w:r>
        <w:lastRenderedPageBreak/>
        <w:t>For example, on the Class of Orbit column, looking at this cat</w:t>
      </w:r>
      <w:r w:rsidR="00556D76">
        <w:t xml:space="preserve">egory </w:t>
      </w:r>
      <w:r>
        <w:t xml:space="preserve">plot shows that there was a mistake for one of the entries reading </w:t>
      </w:r>
      <w:proofErr w:type="spellStart"/>
      <w:r>
        <w:t>LEo</w:t>
      </w:r>
      <w:proofErr w:type="spellEnd"/>
      <w:r>
        <w:t xml:space="preserve"> instead of LEO. </w:t>
      </w:r>
    </w:p>
    <w:p w14:paraId="3D04B96D" w14:textId="059EE709" w:rsidR="00AB0126" w:rsidRDefault="00AB0126" w:rsidP="00556D76">
      <w:pPr>
        <w:jc w:val="both"/>
      </w:pPr>
      <w:r w:rsidRPr="00AB0126">
        <w:rPr>
          <w:noProof/>
        </w:rPr>
        <w:drawing>
          <wp:inline distT="0" distB="0" distL="0" distR="0" wp14:anchorId="3C11FC51" wp14:editId="454CE8D0">
            <wp:extent cx="3301012" cy="3179135"/>
            <wp:effectExtent l="0" t="0" r="1270" b="0"/>
            <wp:docPr id="1426189936" name="Picture 1" descr="A graph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89936" name="Picture 1" descr="A graph of blue lines&#10;&#10;Description automatically generated"/>
                    <pic:cNvPicPr/>
                  </pic:nvPicPr>
                  <pic:blipFill>
                    <a:blip r:embed="rId48"/>
                    <a:stretch>
                      <a:fillRect/>
                    </a:stretch>
                  </pic:blipFill>
                  <pic:spPr>
                    <a:xfrm>
                      <a:off x="0" y="0"/>
                      <a:ext cx="3339111" cy="3215828"/>
                    </a:xfrm>
                    <a:prstGeom prst="rect">
                      <a:avLst/>
                    </a:prstGeom>
                  </pic:spPr>
                </pic:pic>
              </a:graphicData>
            </a:graphic>
          </wp:inline>
        </w:drawing>
      </w:r>
    </w:p>
    <w:p w14:paraId="0F591761" w14:textId="645E3116" w:rsidR="00924509" w:rsidRDefault="00AB0126" w:rsidP="00556D76">
      <w:pPr>
        <w:jc w:val="both"/>
      </w:pPr>
      <w:r>
        <w:t xml:space="preserve">This is an easy fix by finding the value in question and changing it back to LEO. The graph below shows that fixed. </w:t>
      </w:r>
    </w:p>
    <w:p w14:paraId="2CE80858" w14:textId="73E49C06" w:rsidR="006B5A3E" w:rsidRDefault="007B3BB1" w:rsidP="00556D76">
      <w:pPr>
        <w:jc w:val="both"/>
      </w:pPr>
      <w:r w:rsidRPr="007B3BB1">
        <w:rPr>
          <w:noProof/>
        </w:rPr>
        <w:drawing>
          <wp:inline distT="0" distB="0" distL="0" distR="0" wp14:anchorId="24427B88" wp14:editId="25C25FCC">
            <wp:extent cx="3530010" cy="3399677"/>
            <wp:effectExtent l="0" t="0" r="635" b="4445"/>
            <wp:docPr id="1794676841" name="Picture 1" descr="A graph of a number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76841" name="Picture 1" descr="A graph of a number of blue lines&#10;&#10;Description automatically generated with medium confidence"/>
                    <pic:cNvPicPr/>
                  </pic:nvPicPr>
                  <pic:blipFill>
                    <a:blip r:embed="rId49"/>
                    <a:stretch>
                      <a:fillRect/>
                    </a:stretch>
                  </pic:blipFill>
                  <pic:spPr>
                    <a:xfrm>
                      <a:off x="0" y="0"/>
                      <a:ext cx="3589526" cy="3456996"/>
                    </a:xfrm>
                    <a:prstGeom prst="rect">
                      <a:avLst/>
                    </a:prstGeom>
                  </pic:spPr>
                </pic:pic>
              </a:graphicData>
            </a:graphic>
          </wp:inline>
        </w:drawing>
      </w:r>
    </w:p>
    <w:p w14:paraId="6E418C28" w14:textId="2421C74B" w:rsidR="00AB0126" w:rsidRDefault="006B5A3E" w:rsidP="00556D76">
      <w:pPr>
        <w:jc w:val="both"/>
      </w:pPr>
      <w:r>
        <w:lastRenderedPageBreak/>
        <w:t xml:space="preserve">If we look at the Users data counts, we can see that there are two values at the bottom that should be part of the main Commercial and Government sections, but they have an extra space on them. </w:t>
      </w:r>
    </w:p>
    <w:p w14:paraId="32B019E2" w14:textId="28DDC2FA" w:rsidR="006B5A3E" w:rsidRDefault="006B5A3E" w:rsidP="00556D76">
      <w:pPr>
        <w:jc w:val="both"/>
      </w:pPr>
      <w:r>
        <w:rPr>
          <w:noProof/>
        </w:rPr>
        <w:drawing>
          <wp:inline distT="0" distB="0" distL="0" distR="0" wp14:anchorId="16EDC259" wp14:editId="39F5A0C8">
            <wp:extent cx="3344015" cy="3274828"/>
            <wp:effectExtent l="0" t="0" r="0" b="1905"/>
            <wp:docPr id="181869483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94833" name="Picture 2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400560" cy="3330203"/>
                    </a:xfrm>
                    <a:prstGeom prst="rect">
                      <a:avLst/>
                    </a:prstGeom>
                  </pic:spPr>
                </pic:pic>
              </a:graphicData>
            </a:graphic>
          </wp:inline>
        </w:drawing>
      </w:r>
    </w:p>
    <w:p w14:paraId="7E825FA3" w14:textId="0643728D" w:rsidR="006B5A3E" w:rsidRDefault="006B5A3E" w:rsidP="00556D76">
      <w:pPr>
        <w:jc w:val="both"/>
      </w:pPr>
      <w:r>
        <w:t xml:space="preserve">If we use the strip method on the values in this row, we see that this fixes the issue and the two are in the correct format now. </w:t>
      </w:r>
    </w:p>
    <w:p w14:paraId="448241A6" w14:textId="42B000F8" w:rsidR="006B5A3E" w:rsidRDefault="006B5A3E" w:rsidP="00556D76">
      <w:pPr>
        <w:jc w:val="both"/>
      </w:pPr>
      <w:r>
        <w:rPr>
          <w:noProof/>
        </w:rPr>
        <w:drawing>
          <wp:inline distT="0" distB="0" distL="0" distR="0" wp14:anchorId="7521F5FE" wp14:editId="2E39781C">
            <wp:extent cx="3420403" cy="3009014"/>
            <wp:effectExtent l="0" t="0" r="0" b="1270"/>
            <wp:docPr id="77623508"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3508" name="Picture 22" descr="A screenshot of a computer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442730" cy="3028656"/>
                    </a:xfrm>
                    <a:prstGeom prst="rect">
                      <a:avLst/>
                    </a:prstGeom>
                  </pic:spPr>
                </pic:pic>
              </a:graphicData>
            </a:graphic>
          </wp:inline>
        </w:drawing>
      </w:r>
    </w:p>
    <w:p w14:paraId="077C62C4" w14:textId="77777777" w:rsidR="00A7590D" w:rsidRDefault="00A7590D" w:rsidP="00556D76">
      <w:pPr>
        <w:jc w:val="both"/>
      </w:pPr>
      <w:r>
        <w:lastRenderedPageBreak/>
        <w:t xml:space="preserve">Also, I wanted to make sure that all of orbits were correctly marked, so I created the boxplot below. </w:t>
      </w:r>
    </w:p>
    <w:p w14:paraId="51C02CC7" w14:textId="19B0CB60" w:rsidR="00A7590D" w:rsidRDefault="00636D00" w:rsidP="00556D76">
      <w:pPr>
        <w:jc w:val="both"/>
      </w:pPr>
      <w:r>
        <w:rPr>
          <w:noProof/>
        </w:rPr>
        <mc:AlternateContent>
          <mc:Choice Requires="wps">
            <w:drawing>
              <wp:anchor distT="0" distB="0" distL="114300" distR="114300" simplePos="0" relativeHeight="251672576" behindDoc="0" locked="0" layoutInCell="1" allowOverlap="1" wp14:anchorId="2E76D461" wp14:editId="0DF49917">
                <wp:simplePos x="0" y="0"/>
                <wp:positionH relativeFrom="column">
                  <wp:posOffset>143510</wp:posOffset>
                </wp:positionH>
                <wp:positionV relativeFrom="paragraph">
                  <wp:posOffset>880110</wp:posOffset>
                </wp:positionV>
                <wp:extent cx="382772" cy="287079"/>
                <wp:effectExtent l="0" t="0" r="11430" b="17780"/>
                <wp:wrapNone/>
                <wp:docPr id="1567169322" name="Oval 29"/>
                <wp:cNvGraphicFramePr/>
                <a:graphic xmlns:a="http://schemas.openxmlformats.org/drawingml/2006/main">
                  <a:graphicData uri="http://schemas.microsoft.com/office/word/2010/wordprocessingShape">
                    <wps:wsp>
                      <wps:cNvSpPr/>
                      <wps:spPr>
                        <a:xfrm>
                          <a:off x="0" y="0"/>
                          <a:ext cx="382772" cy="287079"/>
                        </a:xfrm>
                        <a:prstGeom prst="ellipse">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1E48A" id="Oval 29" o:spid="_x0000_s1026" style="position:absolute;margin-left:11.3pt;margin-top:69.3pt;width:30.15pt;height:2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" filled="f" strokecolor="#f75952 [3204]" strokeweight="1pt">
                <v:stroke joinstyle="miter"/>
              </v:oval>
            </w:pict>
          </mc:Fallback>
        </mc:AlternateContent>
      </w:r>
      <w:r w:rsidR="00A7590D">
        <w:rPr>
          <w:noProof/>
        </w:rPr>
        <mc:AlternateContent>
          <mc:Choice Requires="wps">
            <w:drawing>
              <wp:anchor distT="0" distB="0" distL="114300" distR="114300" simplePos="0" relativeHeight="251671552" behindDoc="0" locked="0" layoutInCell="1" allowOverlap="1" wp14:anchorId="2489BDDA" wp14:editId="6D053E05">
                <wp:simplePos x="0" y="0"/>
                <wp:positionH relativeFrom="column">
                  <wp:posOffset>2035928</wp:posOffset>
                </wp:positionH>
                <wp:positionV relativeFrom="paragraph">
                  <wp:posOffset>1390148</wp:posOffset>
                </wp:positionV>
                <wp:extent cx="361507" cy="287079"/>
                <wp:effectExtent l="0" t="0" r="6985" b="17780"/>
                <wp:wrapNone/>
                <wp:docPr id="122281358" name="Oval 24"/>
                <wp:cNvGraphicFramePr/>
                <a:graphic xmlns:a="http://schemas.openxmlformats.org/drawingml/2006/main">
                  <a:graphicData uri="http://schemas.microsoft.com/office/word/2010/wordprocessingShape">
                    <wps:wsp>
                      <wps:cNvSpPr/>
                      <wps:spPr>
                        <a:xfrm>
                          <a:off x="0" y="0"/>
                          <a:ext cx="361507" cy="287079"/>
                        </a:xfrm>
                        <a:prstGeom prst="ellipse">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43BE8" id="Oval 24" o:spid="_x0000_s1026" style="position:absolute;margin-left:160.3pt;margin-top:109.45pt;width:28.45pt;height:22.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" filled="f" strokecolor="#f75952 [3204]" strokeweight="1pt">
                <v:stroke joinstyle="miter"/>
              </v:oval>
            </w:pict>
          </mc:Fallback>
        </mc:AlternateContent>
      </w:r>
      <w:r w:rsidR="00A7590D" w:rsidRPr="00A7590D">
        <w:rPr>
          <w:noProof/>
        </w:rPr>
        <w:drawing>
          <wp:inline distT="0" distB="0" distL="0" distR="0" wp14:anchorId="5AB43F98" wp14:editId="22351CF8">
            <wp:extent cx="3874687" cy="2923953"/>
            <wp:effectExtent l="0" t="0" r="0" b="0"/>
            <wp:docPr id="458653414"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53414" name="Picture 1" descr="A graph of a diagram&#10;&#10;Description automatically generated with medium confidence"/>
                    <pic:cNvPicPr/>
                  </pic:nvPicPr>
                  <pic:blipFill>
                    <a:blip r:embed="rId52"/>
                    <a:stretch>
                      <a:fillRect/>
                    </a:stretch>
                  </pic:blipFill>
                  <pic:spPr>
                    <a:xfrm>
                      <a:off x="0" y="0"/>
                      <a:ext cx="3925144" cy="2962029"/>
                    </a:xfrm>
                    <a:prstGeom prst="rect">
                      <a:avLst/>
                    </a:prstGeom>
                  </pic:spPr>
                </pic:pic>
              </a:graphicData>
            </a:graphic>
          </wp:inline>
        </w:drawing>
      </w:r>
    </w:p>
    <w:p w14:paraId="7C11A2A8" w14:textId="7EFA6AE3" w:rsidR="00F132B3" w:rsidRDefault="007323AF" w:rsidP="00556D76">
      <w:pPr>
        <w:jc w:val="both"/>
      </w:pPr>
      <w:r>
        <w:t>There</w:t>
      </w:r>
      <w:r w:rsidR="00A7590D">
        <w:t xml:space="preserve"> </w:t>
      </w:r>
      <w:r w:rsidR="00636D00">
        <w:t>are</w:t>
      </w:r>
      <w:r w:rsidR="00A7590D">
        <w:t xml:space="preserve"> </w:t>
      </w:r>
      <w:r w:rsidR="00636D00">
        <w:t>two</w:t>
      </w:r>
      <w:r w:rsidR="00A7590D">
        <w:t xml:space="preserve"> clear mistake</w:t>
      </w:r>
      <w:r w:rsidR="00636D00">
        <w:t>s.</w:t>
      </w:r>
      <w:r w:rsidR="00A7590D">
        <w:t xml:space="preserve"> </w:t>
      </w:r>
      <w:r w:rsidR="00636D00">
        <w:t>O</w:t>
      </w:r>
      <w:r w:rsidR="00A7590D">
        <w:t xml:space="preserve">ne of the LEO satellites </w:t>
      </w:r>
      <w:r w:rsidR="00636D00">
        <w:t>has a perigee that’s</w:t>
      </w:r>
      <w:r w:rsidR="00556D76">
        <w:t xml:space="preserve"> too </w:t>
      </w:r>
      <w:r w:rsidR="00636D00">
        <w:t>far out.</w:t>
      </w:r>
      <w:r>
        <w:t xml:space="preserve"> </w:t>
      </w:r>
      <w:r w:rsidR="00A7590D">
        <w:t>Perigee if you don’t know is the distance where the satellite is closest to its orbiting body</w:t>
      </w:r>
      <w:r w:rsidR="00556D76">
        <w:t xml:space="preserve"> (i.e. Earth)</w:t>
      </w:r>
      <w:r w:rsidR="00A7590D">
        <w:t>. LEO means Low Earth Orbit, so having a Perigee over 10000 doesn’t make sense. Locating the row in the data frame, this entry was supposed to be a GEO satellite but was marked incorrectly.</w:t>
      </w:r>
      <w:r w:rsidR="00636D00">
        <w:t xml:space="preserve"> Also, there is a GEO orbit that has a Perigee that’s way too small. That data point can be drop from the </w:t>
      </w:r>
      <w:r w:rsidR="00556D76">
        <w:t>data</w:t>
      </w:r>
      <w:r w:rsidR="00636D00">
        <w:t xml:space="preserve">. </w:t>
      </w:r>
    </w:p>
    <w:p w14:paraId="5FD4CE18" w14:textId="2A986E7C" w:rsidR="008E19B4" w:rsidRDefault="00AB1D71" w:rsidP="00556D76">
      <w:pPr>
        <w:jc w:val="both"/>
      </w:pPr>
      <w:r w:rsidRPr="00AB1D71">
        <w:rPr>
          <w:noProof/>
        </w:rPr>
        <w:drawing>
          <wp:inline distT="0" distB="0" distL="0" distR="0" wp14:anchorId="18D12FF7" wp14:editId="7306584A">
            <wp:extent cx="3561907" cy="2687922"/>
            <wp:effectExtent l="0" t="0" r="0" b="5080"/>
            <wp:docPr id="239389508" name="Picture 1" descr="A graph of different colored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89508" name="Picture 1" descr="A graph of different colored objects&#10;&#10;Description automatically generated with medium confidence"/>
                    <pic:cNvPicPr/>
                  </pic:nvPicPr>
                  <pic:blipFill>
                    <a:blip r:embed="rId53"/>
                    <a:stretch>
                      <a:fillRect/>
                    </a:stretch>
                  </pic:blipFill>
                  <pic:spPr>
                    <a:xfrm>
                      <a:off x="0" y="0"/>
                      <a:ext cx="3641376" cy="2747891"/>
                    </a:xfrm>
                    <a:prstGeom prst="rect">
                      <a:avLst/>
                    </a:prstGeom>
                  </pic:spPr>
                </pic:pic>
              </a:graphicData>
            </a:graphic>
          </wp:inline>
        </w:drawing>
      </w:r>
    </w:p>
    <w:p w14:paraId="5271EB16" w14:textId="741EB174" w:rsidR="00636D00" w:rsidRDefault="00636D00" w:rsidP="00556D76">
      <w:pPr>
        <w:jc w:val="both"/>
      </w:pPr>
      <w:r>
        <w:lastRenderedPageBreak/>
        <w:t xml:space="preserve">Also, if we look at the opposite chart of Apogee, which is the point that the satellite is furthest from </w:t>
      </w:r>
      <w:r w:rsidR="00556D76">
        <w:t>the Earth</w:t>
      </w:r>
      <w:r>
        <w:t>, we see another outlier mistake.</w:t>
      </w:r>
    </w:p>
    <w:p w14:paraId="2C1D1249" w14:textId="1B502C3B" w:rsidR="00AB1D71" w:rsidRDefault="00AB1D71" w:rsidP="00556D76">
      <w:pPr>
        <w:jc w:val="both"/>
      </w:pPr>
      <w:r>
        <w:rPr>
          <w:noProof/>
        </w:rPr>
        <mc:AlternateContent>
          <mc:Choice Requires="wps">
            <w:drawing>
              <wp:anchor distT="0" distB="0" distL="114300" distR="114300" simplePos="0" relativeHeight="251673600" behindDoc="0" locked="0" layoutInCell="1" allowOverlap="1" wp14:anchorId="6DBD9465" wp14:editId="777A89F0">
                <wp:simplePos x="0" y="0"/>
                <wp:positionH relativeFrom="column">
                  <wp:posOffset>4066717</wp:posOffset>
                </wp:positionH>
                <wp:positionV relativeFrom="paragraph">
                  <wp:posOffset>1113613</wp:posOffset>
                </wp:positionV>
                <wp:extent cx="329610" cy="287079"/>
                <wp:effectExtent l="0" t="0" r="13335" b="17780"/>
                <wp:wrapNone/>
                <wp:docPr id="426846825" name="Oval 30"/>
                <wp:cNvGraphicFramePr/>
                <a:graphic xmlns:a="http://schemas.openxmlformats.org/drawingml/2006/main">
                  <a:graphicData uri="http://schemas.microsoft.com/office/word/2010/wordprocessingShape">
                    <wps:wsp>
                      <wps:cNvSpPr/>
                      <wps:spPr>
                        <a:xfrm>
                          <a:off x="0" y="0"/>
                          <a:ext cx="329610" cy="287079"/>
                        </a:xfrm>
                        <a:prstGeom prst="ellipse">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BC6FF7" id="Oval 30" o:spid="_x0000_s1026" style="position:absolute;margin-left:320.2pt;margin-top:87.7pt;width:25.95pt;height:22.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" filled="f" strokecolor="#f75952 [3204]" strokeweight="1pt">
                <v:stroke joinstyle="miter"/>
              </v:oval>
            </w:pict>
          </mc:Fallback>
        </mc:AlternateContent>
      </w:r>
      <w:r w:rsidRPr="00AB1D71">
        <w:rPr>
          <w:noProof/>
        </w:rPr>
        <w:drawing>
          <wp:inline distT="0" distB="0" distL="0" distR="0" wp14:anchorId="1E553EA3" wp14:editId="5DBF6743">
            <wp:extent cx="4529068" cy="3413051"/>
            <wp:effectExtent l="0" t="0" r="5080" b="3810"/>
            <wp:docPr id="1427211380" name="Picture 1" descr="A graph of a number of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11380" name="Picture 1" descr="A graph of a number of numbers and a number of numbers&#10;&#10;Description automatically generated with medium confidence"/>
                    <pic:cNvPicPr/>
                  </pic:nvPicPr>
                  <pic:blipFill>
                    <a:blip r:embed="rId54"/>
                    <a:stretch>
                      <a:fillRect/>
                    </a:stretch>
                  </pic:blipFill>
                  <pic:spPr>
                    <a:xfrm>
                      <a:off x="0" y="0"/>
                      <a:ext cx="4544047" cy="3424339"/>
                    </a:xfrm>
                    <a:prstGeom prst="rect">
                      <a:avLst/>
                    </a:prstGeom>
                  </pic:spPr>
                </pic:pic>
              </a:graphicData>
            </a:graphic>
          </wp:inline>
        </w:drawing>
      </w:r>
    </w:p>
    <w:p w14:paraId="3B66370B" w14:textId="5DEDCAF6" w:rsidR="00AB1D71" w:rsidRDefault="00AB1D71" w:rsidP="00556D76">
      <w:pPr>
        <w:jc w:val="both"/>
      </w:pPr>
      <w:r>
        <w:t xml:space="preserve">This value can be dropped as well. It makes no sense that a GEO orbit which is none elliptical would have an apogee that far out. </w:t>
      </w:r>
    </w:p>
    <w:p w14:paraId="29DA51ED" w14:textId="35D9E597" w:rsidR="00AB1D71" w:rsidRDefault="00AB1D71" w:rsidP="00556D76">
      <w:pPr>
        <w:jc w:val="both"/>
      </w:pPr>
      <w:r w:rsidRPr="00AB1D71">
        <w:rPr>
          <w:noProof/>
        </w:rPr>
        <w:drawing>
          <wp:inline distT="0" distB="0" distL="0" distR="0" wp14:anchorId="03499B4A" wp14:editId="6289DCF0">
            <wp:extent cx="4391202" cy="3313732"/>
            <wp:effectExtent l="0" t="0" r="3175" b="1270"/>
            <wp:docPr id="1425903713"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03713" name="Picture 1" descr="A graph of a diagram&#10;&#10;Description automatically generated with medium confidence"/>
                    <pic:cNvPicPr/>
                  </pic:nvPicPr>
                  <pic:blipFill>
                    <a:blip r:embed="rId55"/>
                    <a:stretch>
                      <a:fillRect/>
                    </a:stretch>
                  </pic:blipFill>
                  <pic:spPr>
                    <a:xfrm>
                      <a:off x="0" y="0"/>
                      <a:ext cx="4421424" cy="3336538"/>
                    </a:xfrm>
                    <a:prstGeom prst="rect">
                      <a:avLst/>
                    </a:prstGeom>
                  </pic:spPr>
                </pic:pic>
              </a:graphicData>
            </a:graphic>
          </wp:inline>
        </w:drawing>
      </w:r>
    </w:p>
    <w:p w14:paraId="1EE1FF42" w14:textId="7CE56E4E" w:rsidR="00345C3E" w:rsidRDefault="008E19B4" w:rsidP="00556D76">
      <w:pPr>
        <w:jc w:val="both"/>
      </w:pPr>
      <w:r>
        <w:lastRenderedPageBreak/>
        <w:t xml:space="preserve">After all of that, the dataset is finally clean and ready for use in analysis. </w:t>
      </w:r>
      <w:r w:rsidR="00345C3E">
        <w:t xml:space="preserve">However, we still want to move the Class of Orbit column to the front of the data frame because that is now acting as our label for the dataset. Once that is done, read the new data frame to an CSV file for use later. Here is a picture of </w:t>
      </w:r>
      <w:r w:rsidR="00C348BC">
        <w:t>the result</w:t>
      </w:r>
      <w:r w:rsidR="00345C3E">
        <w:t xml:space="preserve">. </w:t>
      </w:r>
    </w:p>
    <w:p w14:paraId="010FB872" w14:textId="356B15CD" w:rsidR="008861C1" w:rsidRDefault="00345C3E" w:rsidP="00556D76">
      <w:pPr>
        <w:jc w:val="both"/>
      </w:pPr>
      <w:r>
        <w:rPr>
          <w:noProof/>
        </w:rPr>
        <w:drawing>
          <wp:inline distT="0" distB="0" distL="0" distR="0" wp14:anchorId="68303123" wp14:editId="02406784">
            <wp:extent cx="5486400" cy="2970530"/>
            <wp:effectExtent l="0" t="0" r="0" b="1270"/>
            <wp:docPr id="59535087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50878" name="Picture 26"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86400" cy="2970530"/>
                    </a:xfrm>
                    <a:prstGeom prst="rect">
                      <a:avLst/>
                    </a:prstGeom>
                  </pic:spPr>
                </pic:pic>
              </a:graphicData>
            </a:graphic>
          </wp:inline>
        </w:drawing>
      </w:r>
    </w:p>
    <w:p w14:paraId="14D1B016" w14:textId="77DE7701" w:rsidR="00793321" w:rsidRDefault="0068170E" w:rsidP="00556D76">
      <w:pPr>
        <w:jc w:val="both"/>
      </w:pPr>
      <w:r>
        <w:t xml:space="preserve">Now that we are finished with the main CSV file, I want to use this file to create a new data frame that has just quantitative and unlabeled data to use for unsupervised learning. For this new dataset, I decided to use Perigee, Apogee, Eccentricity, Inclination, Period, Launch Mass, and Expected Lifetime as my quantitative values. Here is a picture of the new dataset below. </w:t>
      </w:r>
    </w:p>
    <w:p w14:paraId="28928030" w14:textId="2C885F8B" w:rsidR="007323AF" w:rsidRDefault="005D5F0A" w:rsidP="00556D76">
      <w:pPr>
        <w:jc w:val="both"/>
      </w:pPr>
      <w:r>
        <w:rPr>
          <w:noProof/>
        </w:rPr>
        <w:drawing>
          <wp:inline distT="0" distB="0" distL="0" distR="0" wp14:anchorId="352F8788" wp14:editId="2083B5B4">
            <wp:extent cx="5486400" cy="1747520"/>
            <wp:effectExtent l="0" t="0" r="0" b="5080"/>
            <wp:docPr id="1453985241" name="Picture 28" descr="A table with numbers and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85241" name="Picture 28" descr="A table with numbers and a number of people&#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486400" cy="1747520"/>
                    </a:xfrm>
                    <a:prstGeom prst="rect">
                      <a:avLst/>
                    </a:prstGeom>
                  </pic:spPr>
                </pic:pic>
              </a:graphicData>
            </a:graphic>
          </wp:inline>
        </w:drawing>
      </w:r>
    </w:p>
    <w:p w14:paraId="70CD6BC9" w14:textId="77777777" w:rsidR="001E32CE" w:rsidRDefault="001E32CE" w:rsidP="001E32CE">
      <w:pPr>
        <w:pStyle w:val="Heading2"/>
      </w:pPr>
      <w:r>
        <w:lastRenderedPageBreak/>
        <w:t>SPACE EXPLORATION AND ECONOMIC GROWTH: NEW ISSUES AND HORIZONS</w:t>
      </w:r>
    </w:p>
    <w:p w14:paraId="1727E3EE" w14:textId="5A3F22AE" w:rsidR="007323AF" w:rsidRDefault="005D5F0A" w:rsidP="00556D76">
      <w:pPr>
        <w:jc w:val="both"/>
      </w:pPr>
      <w:r>
        <w:t>This dataset is very different th</w:t>
      </w:r>
      <w:r w:rsidR="00556D76">
        <w:t>a</w:t>
      </w:r>
      <w:r>
        <w:t xml:space="preserve">n the UCS database for this project. The UCS was a more general overview dataset for satellites with more technical and categorical data. However, </w:t>
      </w:r>
      <w:r w:rsidR="00AA5310">
        <w:t xml:space="preserve">for this dataset, we are focusing entirely on cost of sending satellites into orbit. </w:t>
      </w:r>
      <w:r w:rsidR="00AB1D71">
        <w:t>Here is picture of the uncleaned data.</w:t>
      </w:r>
    </w:p>
    <w:p w14:paraId="6291FBE1" w14:textId="63CAFCCE" w:rsidR="00793321" w:rsidRDefault="00AB1D71" w:rsidP="00556D76">
      <w:pPr>
        <w:jc w:val="both"/>
      </w:pPr>
      <w:r>
        <w:rPr>
          <w:noProof/>
        </w:rPr>
        <w:drawing>
          <wp:inline distT="0" distB="0" distL="0" distR="0" wp14:anchorId="7D5CCFB4" wp14:editId="5E70F0B0">
            <wp:extent cx="5486400" cy="1592580"/>
            <wp:effectExtent l="0" t="0" r="0" b="0"/>
            <wp:docPr id="204728027"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8027" name="Picture 32"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486400" cy="1592580"/>
                    </a:xfrm>
                    <a:prstGeom prst="rect">
                      <a:avLst/>
                    </a:prstGeom>
                  </pic:spPr>
                </pic:pic>
              </a:graphicData>
            </a:graphic>
          </wp:inline>
        </w:drawing>
      </w:r>
    </w:p>
    <w:p w14:paraId="3FB47145" w14:textId="4A3DBA81" w:rsidR="00AB1D71" w:rsidRDefault="00AB1D71" w:rsidP="00556D76">
      <w:pPr>
        <w:jc w:val="both"/>
      </w:pPr>
      <w:r>
        <w:t>As you can see there is a lot of qualitative data about the different launches, but we are only going to focus on the cost, max payload weight,</w:t>
      </w:r>
      <w:r w:rsidR="000965DD">
        <w:t xml:space="preserve"> launch date, and</w:t>
      </w:r>
      <w:r>
        <w:t xml:space="preserve"> vehicle type</w:t>
      </w:r>
      <w:r w:rsidR="000965DD">
        <w:t>. First let’s look at the columns.</w:t>
      </w:r>
    </w:p>
    <w:p w14:paraId="54F002C7" w14:textId="48213651" w:rsidR="000965DD" w:rsidRDefault="000965DD" w:rsidP="00556D76">
      <w:pPr>
        <w:jc w:val="both"/>
      </w:pPr>
      <w:r>
        <w:rPr>
          <w:noProof/>
        </w:rPr>
        <w:drawing>
          <wp:inline distT="0" distB="0" distL="0" distR="0" wp14:anchorId="3D2DAB9A" wp14:editId="7B7FD3A7">
            <wp:extent cx="5486400" cy="626745"/>
            <wp:effectExtent l="0" t="0" r="0" b="0"/>
            <wp:docPr id="2051215876" name="Picture 3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15876" name="Picture 33" descr="A black background with white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486400" cy="626745"/>
                    </a:xfrm>
                    <a:prstGeom prst="rect">
                      <a:avLst/>
                    </a:prstGeom>
                  </pic:spPr>
                </pic:pic>
              </a:graphicData>
            </a:graphic>
          </wp:inline>
        </w:drawing>
      </w:r>
    </w:p>
    <w:p w14:paraId="6EE41E4E" w14:textId="603953C3" w:rsidR="00AB1D71" w:rsidRDefault="000965DD" w:rsidP="00556D76">
      <w:pPr>
        <w:jc w:val="both"/>
      </w:pPr>
      <w:r>
        <w:t xml:space="preserve">There are a lot that we don’t want, so let’s drop all the columns that are not needed. </w:t>
      </w:r>
    </w:p>
    <w:p w14:paraId="77534224" w14:textId="0E9094DF" w:rsidR="00AB1D71" w:rsidRDefault="000965DD" w:rsidP="00556D76">
      <w:pPr>
        <w:jc w:val="both"/>
      </w:pPr>
      <w:r>
        <w:rPr>
          <w:noProof/>
        </w:rPr>
        <w:drawing>
          <wp:inline distT="0" distB="0" distL="0" distR="0" wp14:anchorId="5BABD72C" wp14:editId="007E016E">
            <wp:extent cx="5486400" cy="204470"/>
            <wp:effectExtent l="0" t="0" r="0" b="0"/>
            <wp:docPr id="13461447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44765" name="Picture 1346144765"/>
                    <pic:cNvPicPr/>
                  </pic:nvPicPr>
                  <pic:blipFill>
                    <a:blip r:embed="rId60">
                      <a:extLst>
                        <a:ext uri="{28A0092B-C50C-407E-A947-70E740481C1C}">
                          <a14:useLocalDpi xmlns:a14="http://schemas.microsoft.com/office/drawing/2010/main" val="0"/>
                        </a:ext>
                      </a:extLst>
                    </a:blip>
                    <a:stretch>
                      <a:fillRect/>
                    </a:stretch>
                  </pic:blipFill>
                  <pic:spPr>
                    <a:xfrm>
                      <a:off x="0" y="0"/>
                      <a:ext cx="5486400" cy="204470"/>
                    </a:xfrm>
                    <a:prstGeom prst="rect">
                      <a:avLst/>
                    </a:prstGeom>
                  </pic:spPr>
                </pic:pic>
              </a:graphicData>
            </a:graphic>
          </wp:inline>
        </w:drawing>
      </w:r>
    </w:p>
    <w:p w14:paraId="6F74F7DA" w14:textId="250A112E" w:rsidR="000965DD" w:rsidRDefault="000965DD" w:rsidP="00556D76">
      <w:pPr>
        <w:jc w:val="both"/>
      </w:pPr>
      <w:r>
        <w:t xml:space="preserve">Now that that is complete, we can check the datatypes of the remaining variables. </w:t>
      </w:r>
    </w:p>
    <w:p w14:paraId="11133C1D" w14:textId="251AF15B" w:rsidR="000965DD" w:rsidRDefault="00204808" w:rsidP="00556D76">
      <w:pPr>
        <w:jc w:val="both"/>
      </w:pPr>
      <w:r>
        <w:rPr>
          <w:noProof/>
        </w:rPr>
        <w:drawing>
          <wp:inline distT="0" distB="0" distL="0" distR="0" wp14:anchorId="15AA0388" wp14:editId="6C72E8E2">
            <wp:extent cx="3386060" cy="1222744"/>
            <wp:effectExtent l="0" t="0" r="5080" b="0"/>
            <wp:docPr id="1516836839"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36839" name="Picture 35"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456226" cy="1248082"/>
                    </a:xfrm>
                    <a:prstGeom prst="rect">
                      <a:avLst/>
                    </a:prstGeom>
                  </pic:spPr>
                </pic:pic>
              </a:graphicData>
            </a:graphic>
          </wp:inline>
        </w:drawing>
      </w:r>
    </w:p>
    <w:p w14:paraId="12DCF352" w14:textId="5DF40882" w:rsidR="00AB1D71" w:rsidRDefault="00204808" w:rsidP="00556D76">
      <w:pPr>
        <w:jc w:val="both"/>
      </w:pPr>
      <w:r>
        <w:lastRenderedPageBreak/>
        <w:t xml:space="preserve">Most of these variables look good, except for the Launch Date which we want to change to a date time. To do this, we need to change the format of the original column because it uses abbreviations of the months instead of numbers. </w:t>
      </w:r>
    </w:p>
    <w:p w14:paraId="29F41B15" w14:textId="1F6BF455" w:rsidR="00204808" w:rsidRDefault="00204808" w:rsidP="00556D76">
      <w:pPr>
        <w:jc w:val="both"/>
      </w:pPr>
      <w:r>
        <w:rPr>
          <w:noProof/>
        </w:rPr>
        <w:drawing>
          <wp:inline distT="0" distB="0" distL="0" distR="0" wp14:anchorId="0B8929B6" wp14:editId="53C59A29">
            <wp:extent cx="2362200" cy="1930400"/>
            <wp:effectExtent l="0" t="0" r="0" b="0"/>
            <wp:docPr id="92931138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11382" name="Picture 929311382"/>
                    <pic:cNvPicPr/>
                  </pic:nvPicPr>
                  <pic:blipFill>
                    <a:blip r:embed="rId62">
                      <a:extLst>
                        <a:ext uri="{28A0092B-C50C-407E-A947-70E740481C1C}">
                          <a14:useLocalDpi xmlns:a14="http://schemas.microsoft.com/office/drawing/2010/main" val="0"/>
                        </a:ext>
                      </a:extLst>
                    </a:blip>
                    <a:stretch>
                      <a:fillRect/>
                    </a:stretch>
                  </pic:blipFill>
                  <pic:spPr>
                    <a:xfrm>
                      <a:off x="0" y="0"/>
                      <a:ext cx="2362200" cy="1930400"/>
                    </a:xfrm>
                    <a:prstGeom prst="rect">
                      <a:avLst/>
                    </a:prstGeom>
                  </pic:spPr>
                </pic:pic>
              </a:graphicData>
            </a:graphic>
          </wp:inline>
        </w:drawing>
      </w:r>
    </w:p>
    <w:p w14:paraId="42962AE2" w14:textId="77777777" w:rsidR="00981C80" w:rsidRDefault="00981C80" w:rsidP="00556D76">
      <w:pPr>
        <w:jc w:val="both"/>
      </w:pPr>
      <w:r>
        <w:t>So,</w:t>
      </w:r>
      <w:r w:rsidR="00204808">
        <w:t xml:space="preserve"> we need to change the format into year-month-day so pandas can change it to a time correctly. </w:t>
      </w:r>
      <w:r>
        <w:t xml:space="preserve">We can save the current column into a list and then run some string manipulation on them to put everything in the correct format. </w:t>
      </w:r>
    </w:p>
    <w:p w14:paraId="64031251" w14:textId="4A7D6FF2" w:rsidR="00981C80" w:rsidRDefault="00981C80" w:rsidP="00556D76">
      <w:pPr>
        <w:jc w:val="both"/>
      </w:pPr>
      <w:r>
        <w:rPr>
          <w:noProof/>
        </w:rPr>
        <w:drawing>
          <wp:inline distT="0" distB="0" distL="0" distR="0" wp14:anchorId="493C6C8F" wp14:editId="3ED3AC04">
            <wp:extent cx="2222500" cy="3657600"/>
            <wp:effectExtent l="0" t="0" r="0" b="0"/>
            <wp:docPr id="1109529920" name="Picture 3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29920" name="Picture 38" descr="A screenshot of a computer scree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222500" cy="3657600"/>
                    </a:xfrm>
                    <a:prstGeom prst="rect">
                      <a:avLst/>
                    </a:prstGeom>
                  </pic:spPr>
                </pic:pic>
              </a:graphicData>
            </a:graphic>
          </wp:inline>
        </w:drawing>
      </w:r>
    </w:p>
    <w:p w14:paraId="67103A0D" w14:textId="62B9515E" w:rsidR="00AB1D71" w:rsidRDefault="00981C80" w:rsidP="00556D76">
      <w:pPr>
        <w:jc w:val="both"/>
      </w:pPr>
      <w:r>
        <w:lastRenderedPageBreak/>
        <w:t xml:space="preserve">After we are done with that, we run the </w:t>
      </w:r>
      <w:proofErr w:type="spellStart"/>
      <w:r>
        <w:t>pd.to_datetime</w:t>
      </w:r>
      <w:proofErr w:type="spellEnd"/>
      <w:r>
        <w:t xml:space="preserve"> method on the column, and because it is in the correct format there are no errors.</w:t>
      </w:r>
    </w:p>
    <w:p w14:paraId="66769EC5" w14:textId="69C5F147" w:rsidR="00204808" w:rsidRDefault="00981C80" w:rsidP="00556D76">
      <w:pPr>
        <w:jc w:val="both"/>
      </w:pPr>
      <w:r>
        <w:rPr>
          <w:noProof/>
        </w:rPr>
        <w:drawing>
          <wp:inline distT="0" distB="0" distL="0" distR="0" wp14:anchorId="69C610A0" wp14:editId="02B91111">
            <wp:extent cx="2895600" cy="800100"/>
            <wp:effectExtent l="0" t="0" r="0" b="0"/>
            <wp:docPr id="508113291" name="Picture 37" descr="A close 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13291" name="Picture 37" descr="A close up of a blue background&#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895600" cy="800100"/>
                    </a:xfrm>
                    <a:prstGeom prst="rect">
                      <a:avLst/>
                    </a:prstGeom>
                  </pic:spPr>
                </pic:pic>
              </a:graphicData>
            </a:graphic>
          </wp:inline>
        </w:drawing>
      </w:r>
    </w:p>
    <w:p w14:paraId="11D0EA90" w14:textId="204C104F" w:rsidR="00981C80" w:rsidRDefault="00A00FC9" w:rsidP="00556D76">
      <w:pPr>
        <w:jc w:val="both"/>
      </w:pPr>
      <w:r>
        <w:t>Next, we move on to addressing</w:t>
      </w:r>
      <w:r w:rsidR="00556D76">
        <w:t xml:space="preserve"> the</w:t>
      </w:r>
      <w:r>
        <w:t xml:space="preserve"> missing values for the </w:t>
      </w:r>
      <w:r w:rsidR="00CA019D">
        <w:t xml:space="preserve">dataset. If </w:t>
      </w:r>
      <w:r w:rsidR="00556D76">
        <w:t xml:space="preserve">we </w:t>
      </w:r>
      <w:r w:rsidR="00CA019D">
        <w:t xml:space="preserve">look at the missing data for </w:t>
      </w:r>
      <w:r w:rsidR="00556D76">
        <w:t>all</w:t>
      </w:r>
      <w:r w:rsidR="00CA019D">
        <w:t xml:space="preserve"> columns, we see that </w:t>
      </w:r>
      <w:proofErr w:type="spellStart"/>
      <w:r w:rsidR="00CA019D">
        <w:t>price_per_kg</w:t>
      </w:r>
      <w:proofErr w:type="spellEnd"/>
      <w:r w:rsidR="00CA019D">
        <w:t xml:space="preserve"> and </w:t>
      </w:r>
      <w:proofErr w:type="spellStart"/>
      <w:r w:rsidR="00CA019D">
        <w:t>max_mass</w:t>
      </w:r>
      <w:proofErr w:type="spellEnd"/>
      <w:r w:rsidR="00CA019D">
        <w:t xml:space="preserve"> have similar missing values. </w:t>
      </w:r>
    </w:p>
    <w:p w14:paraId="1774E32E" w14:textId="28FDA374" w:rsidR="00CA019D" w:rsidRDefault="00CA019D" w:rsidP="00556D76">
      <w:pPr>
        <w:jc w:val="both"/>
      </w:pPr>
      <w:r>
        <w:rPr>
          <w:noProof/>
        </w:rPr>
        <w:drawing>
          <wp:inline distT="0" distB="0" distL="0" distR="0" wp14:anchorId="25745742" wp14:editId="3AAE71E2">
            <wp:extent cx="3454400" cy="863600"/>
            <wp:effectExtent l="0" t="0" r="0" b="0"/>
            <wp:docPr id="50213829" name="Picture 3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3829" name="Picture 39" descr="A black background with white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454400" cy="863600"/>
                    </a:xfrm>
                    <a:prstGeom prst="rect">
                      <a:avLst/>
                    </a:prstGeom>
                  </pic:spPr>
                </pic:pic>
              </a:graphicData>
            </a:graphic>
          </wp:inline>
        </w:drawing>
      </w:r>
    </w:p>
    <w:p w14:paraId="029C2163" w14:textId="432F9D2F" w:rsidR="007E1E8B" w:rsidRDefault="00CA019D" w:rsidP="00556D76">
      <w:pPr>
        <w:jc w:val="both"/>
      </w:pPr>
      <w:r>
        <w:t xml:space="preserve">However, the total number of rows in the dataset is over 19000, so removing the missing data for price and mass would only </w:t>
      </w:r>
      <w:r w:rsidR="007E1E8B">
        <w:t xml:space="preserve">lose 15% of the total data which would still be over 16000 rows. Also, I should mention that the missing values for mass and price are almost exclusively the same. If one is missing on one row, it is extremely likely that it is missing on the other row as well. So, I believe it is fine to just drop all the rows with missing values from the dataset. </w:t>
      </w:r>
    </w:p>
    <w:p w14:paraId="014E766B" w14:textId="7B353C0A" w:rsidR="007E1E8B" w:rsidRDefault="007E1E8B" w:rsidP="00556D76">
      <w:pPr>
        <w:jc w:val="both"/>
      </w:pPr>
      <w:r>
        <w:t xml:space="preserve">Now it is time to check for incorrect values in the data. For that we need to do some visualizations to see if anything is out of place. </w:t>
      </w:r>
    </w:p>
    <w:p w14:paraId="512E208A" w14:textId="777FB25B" w:rsidR="007E1E8B" w:rsidRDefault="00BD088A" w:rsidP="00556D76">
      <w:pPr>
        <w:jc w:val="both"/>
      </w:pPr>
      <w:r>
        <w:rPr>
          <w:noProof/>
        </w:rPr>
        <w:drawing>
          <wp:inline distT="0" distB="0" distL="0" distR="0" wp14:anchorId="78EA4A69" wp14:editId="69221DAF">
            <wp:extent cx="2302459" cy="1616149"/>
            <wp:effectExtent l="0" t="0" r="0" b="0"/>
            <wp:docPr id="1449116329"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6329" name="Picture 40"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312975" cy="1623530"/>
                    </a:xfrm>
                    <a:prstGeom prst="rect">
                      <a:avLst/>
                    </a:prstGeom>
                  </pic:spPr>
                </pic:pic>
              </a:graphicData>
            </a:graphic>
          </wp:inline>
        </w:drawing>
      </w:r>
    </w:p>
    <w:p w14:paraId="46E95506" w14:textId="1B524E39" w:rsidR="007E1E8B" w:rsidRDefault="00BD088A" w:rsidP="00556D76">
      <w:pPr>
        <w:jc w:val="both"/>
      </w:pPr>
      <w:r>
        <w:t xml:space="preserve">From this printout of the counts of the LV Types, we can see that Space Shuttle missions are included in it. We are looking for only satellite </w:t>
      </w:r>
      <w:r>
        <w:lastRenderedPageBreak/>
        <w:t xml:space="preserve">launches because manned missions have different factors involved with them. We can remove these missions from the dataset. </w:t>
      </w:r>
      <w:r w:rsidR="00404CBF">
        <w:t>Also,</w:t>
      </w:r>
      <w:r w:rsidR="00BE52F0">
        <w:t xml:space="preserve"> we can remove all the apollo missions (Saturn V LV Type) as well for similar reasons.</w:t>
      </w:r>
    </w:p>
    <w:p w14:paraId="3707976E" w14:textId="02F86179" w:rsidR="00BD088A" w:rsidRDefault="00BD088A" w:rsidP="00556D76">
      <w:pPr>
        <w:jc w:val="both"/>
      </w:pPr>
      <w:r>
        <w:rPr>
          <w:noProof/>
        </w:rPr>
        <w:drawing>
          <wp:inline distT="0" distB="0" distL="0" distR="0" wp14:anchorId="0DC02039" wp14:editId="711D6D5F">
            <wp:extent cx="2222500" cy="1219200"/>
            <wp:effectExtent l="0" t="0" r="0" b="0"/>
            <wp:docPr id="1455436378"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36378" name="Picture 4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222500" cy="1219200"/>
                    </a:xfrm>
                    <a:prstGeom prst="rect">
                      <a:avLst/>
                    </a:prstGeom>
                  </pic:spPr>
                </pic:pic>
              </a:graphicData>
            </a:graphic>
          </wp:inline>
        </w:drawing>
      </w:r>
    </w:p>
    <w:p w14:paraId="4DD70159" w14:textId="28D66705" w:rsidR="00AB1D71" w:rsidRDefault="00BD088A" w:rsidP="00556D76">
      <w:pPr>
        <w:jc w:val="both"/>
      </w:pPr>
      <w:r>
        <w:t xml:space="preserve">Next, if we look at the price </w:t>
      </w:r>
      <w:r w:rsidR="0014279B">
        <w:t xml:space="preserve">box plot, it looks like there are some crazy incorrect values. </w:t>
      </w:r>
    </w:p>
    <w:p w14:paraId="6D5538E6" w14:textId="0671A3BA" w:rsidR="00AB1D71" w:rsidRDefault="0014279B" w:rsidP="00556D76">
      <w:pPr>
        <w:jc w:val="both"/>
      </w:pPr>
      <w:r w:rsidRPr="0014279B">
        <w:rPr>
          <w:noProof/>
        </w:rPr>
        <w:drawing>
          <wp:inline distT="0" distB="0" distL="0" distR="0" wp14:anchorId="50A2BA76" wp14:editId="57426ED4">
            <wp:extent cx="5486400" cy="4147820"/>
            <wp:effectExtent l="0" t="0" r="0" b="5080"/>
            <wp:docPr id="734638689" name="Picture 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38689" name="Picture 1" descr="A graph of a number of objects&#10;&#10;Description automatically generated with medium confidence"/>
                    <pic:cNvPicPr/>
                  </pic:nvPicPr>
                  <pic:blipFill>
                    <a:blip r:embed="rId68"/>
                    <a:stretch>
                      <a:fillRect/>
                    </a:stretch>
                  </pic:blipFill>
                  <pic:spPr>
                    <a:xfrm>
                      <a:off x="0" y="0"/>
                      <a:ext cx="5486400" cy="4147820"/>
                    </a:xfrm>
                    <a:prstGeom prst="rect">
                      <a:avLst/>
                    </a:prstGeom>
                  </pic:spPr>
                </pic:pic>
              </a:graphicData>
            </a:graphic>
          </wp:inline>
        </w:drawing>
      </w:r>
    </w:p>
    <w:p w14:paraId="3BF2F32F" w14:textId="2F6A8B3C" w:rsidR="0014279B" w:rsidRDefault="0014279B" w:rsidP="00556D76">
      <w:pPr>
        <w:jc w:val="both"/>
      </w:pPr>
      <w:r>
        <w:t>However, I do think that t</w:t>
      </w:r>
      <w:r w:rsidR="00404CBF">
        <w:t>hese outliers are necessarily</w:t>
      </w:r>
      <w:r>
        <w:t xml:space="preserve"> wrong. The large values at the extremes are for some of the first satellite missions ever</w:t>
      </w:r>
      <w:r w:rsidR="00404CBF">
        <w:t xml:space="preserve"> </w:t>
      </w:r>
      <w:r>
        <w:t xml:space="preserve">in the 50s and 60s. Of course, back then, when the technology was new, </w:t>
      </w:r>
      <w:r>
        <w:lastRenderedPageBreak/>
        <w:t>the price to put things in orbit was astronomical, so it makes sense that the per kilogram prices are so high. Having said that, I think it’s ok to remove these from the price list as they are true outliers that don’t really reflect anything deep on the state the satellite market now.</w:t>
      </w:r>
    </w:p>
    <w:p w14:paraId="70ECDC99" w14:textId="19718758" w:rsidR="0014279B" w:rsidRDefault="0014279B" w:rsidP="00556D76">
      <w:pPr>
        <w:jc w:val="both"/>
      </w:pPr>
      <w:r w:rsidRPr="0014279B">
        <w:rPr>
          <w:noProof/>
        </w:rPr>
        <w:drawing>
          <wp:inline distT="0" distB="0" distL="0" distR="0" wp14:anchorId="3361F99C" wp14:editId="1E6DC865">
            <wp:extent cx="5486400" cy="4147820"/>
            <wp:effectExtent l="0" t="0" r="0" b="5080"/>
            <wp:docPr id="880546448"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46448" name="Picture 1" descr="A graph with numbers and a line&#10;&#10;Description automatically generated"/>
                    <pic:cNvPicPr/>
                  </pic:nvPicPr>
                  <pic:blipFill>
                    <a:blip r:embed="rId69"/>
                    <a:stretch>
                      <a:fillRect/>
                    </a:stretch>
                  </pic:blipFill>
                  <pic:spPr>
                    <a:xfrm>
                      <a:off x="0" y="0"/>
                      <a:ext cx="5486400" cy="4147820"/>
                    </a:xfrm>
                    <a:prstGeom prst="rect">
                      <a:avLst/>
                    </a:prstGeom>
                  </pic:spPr>
                </pic:pic>
              </a:graphicData>
            </a:graphic>
          </wp:inline>
        </w:drawing>
      </w:r>
    </w:p>
    <w:p w14:paraId="4185B57F" w14:textId="1CBF0E27" w:rsidR="0014279B" w:rsidRDefault="0014279B" w:rsidP="00556D76">
      <w:pPr>
        <w:jc w:val="both"/>
      </w:pPr>
      <w:r>
        <w:t xml:space="preserve">Even though there are still some large outliers on this new portion of the dataset, I believe they are much more manageable </w:t>
      </w:r>
      <w:r w:rsidR="00BE52F0">
        <w:t>than</w:t>
      </w:r>
      <w:r>
        <w:t xml:space="preserve"> the one before. </w:t>
      </w:r>
    </w:p>
    <w:p w14:paraId="43ADDF2C" w14:textId="5F4F123B" w:rsidR="00BE52F0" w:rsidRDefault="00BE52F0" w:rsidP="00556D76">
      <w:pPr>
        <w:jc w:val="both"/>
      </w:pPr>
      <w:r>
        <w:t xml:space="preserve">Now, before continuing, we need to add the label to our dataset. The issue is that we didn’t have a label on the initial dataset. However, there was another CSV file included in the files from the download that had the vehicle classification for all the launch vehicles. What we want to do is add that class label to our make dataset and create a new column for it. </w:t>
      </w:r>
    </w:p>
    <w:p w14:paraId="0E3F7AA9" w14:textId="4D8C380D" w:rsidR="00AB1D71" w:rsidRDefault="00BE52F0" w:rsidP="00556D76">
      <w:pPr>
        <w:jc w:val="both"/>
      </w:pPr>
      <w:r>
        <w:rPr>
          <w:noProof/>
        </w:rPr>
        <w:lastRenderedPageBreak/>
        <w:drawing>
          <wp:inline distT="0" distB="0" distL="0" distR="0" wp14:anchorId="174F375F" wp14:editId="769E27D5">
            <wp:extent cx="5486400" cy="1925320"/>
            <wp:effectExtent l="0" t="0" r="0" b="5080"/>
            <wp:docPr id="886613706" name="Picture 42" descr="A screenshot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13706" name="Picture 42" descr="A screenshot of a vehic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486400" cy="1925320"/>
                    </a:xfrm>
                    <a:prstGeom prst="rect">
                      <a:avLst/>
                    </a:prstGeom>
                  </pic:spPr>
                </pic:pic>
              </a:graphicData>
            </a:graphic>
          </wp:inline>
        </w:drawing>
      </w:r>
    </w:p>
    <w:p w14:paraId="0EEB93E7" w14:textId="1F06FC42" w:rsidR="009608B1" w:rsidRDefault="009608B1" w:rsidP="00556D76">
      <w:pPr>
        <w:jc w:val="both"/>
      </w:pPr>
      <w:r>
        <w:t>So, to do this, we need to make a new data frame from the other csv file, drop all columns except the family and class, drop all the duplicates and Nulls from those columns, and then convert those two columns into a HashMap. From there we take out LV type column as a list, and then check each value against the HashMap. If the value is in the Family key</w:t>
      </w:r>
      <w:r w:rsidR="00404CBF">
        <w:t>s</w:t>
      </w:r>
      <w:r>
        <w:t xml:space="preserve">, we put the </w:t>
      </w:r>
      <w:r w:rsidR="00404CBF">
        <w:t xml:space="preserve">corresponding </w:t>
      </w:r>
      <w:r>
        <w:t xml:space="preserve">Class value into a new list. Once </w:t>
      </w:r>
      <w:r w:rsidR="00404CBF">
        <w:t>the</w:t>
      </w:r>
      <w:r>
        <w:t xml:space="preserve"> new list</w:t>
      </w:r>
      <w:r w:rsidR="00404CBF">
        <w:t xml:space="preserve"> is complete</w:t>
      </w:r>
      <w:r>
        <w:t xml:space="preserve">, we can add the </w:t>
      </w:r>
      <w:r w:rsidR="00404CBF">
        <w:t>list</w:t>
      </w:r>
      <w:r>
        <w:t xml:space="preserve"> with all the classes to the front of the data frame as it’s label. Here is a look at the final product.</w:t>
      </w:r>
    </w:p>
    <w:p w14:paraId="2B796400" w14:textId="28E4BE4C" w:rsidR="009608B1" w:rsidRDefault="009608B1" w:rsidP="00556D76">
      <w:pPr>
        <w:jc w:val="both"/>
      </w:pPr>
      <w:r>
        <w:rPr>
          <w:noProof/>
        </w:rPr>
        <w:drawing>
          <wp:inline distT="0" distB="0" distL="0" distR="0" wp14:anchorId="6A654505" wp14:editId="08168E6A">
            <wp:extent cx="3689498" cy="3502888"/>
            <wp:effectExtent l="0" t="0" r="0" b="2540"/>
            <wp:docPr id="946596317" name="Picture 43" descr="A table with numbers and a few different siz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96317" name="Picture 43" descr="A table with numbers and a few different sizes&#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3700126" cy="3512979"/>
                    </a:xfrm>
                    <a:prstGeom prst="rect">
                      <a:avLst/>
                    </a:prstGeom>
                  </pic:spPr>
                </pic:pic>
              </a:graphicData>
            </a:graphic>
          </wp:inline>
        </w:drawing>
      </w:r>
    </w:p>
    <w:p w14:paraId="3AB46641" w14:textId="6A083DAD" w:rsidR="009C2A8D" w:rsidRDefault="009608B1" w:rsidP="00556D76">
      <w:pPr>
        <w:jc w:val="both"/>
      </w:pPr>
      <w:r>
        <w:lastRenderedPageBreak/>
        <w:t xml:space="preserve">From here, we want to create a new data frame but normalize the quantitative values with using the min/max method. </w:t>
      </w:r>
      <w:r w:rsidR="009C2A8D">
        <w:t>Here we only min/max the price and mass columns because those are the only quantitative ones we have. Here is the picture of the final output.</w:t>
      </w:r>
    </w:p>
    <w:p w14:paraId="332418F4" w14:textId="710B8BEB" w:rsidR="009C2A8D" w:rsidRDefault="009C2A8D" w:rsidP="00556D76">
      <w:pPr>
        <w:jc w:val="both"/>
      </w:pPr>
      <w:r>
        <w:rPr>
          <w:noProof/>
        </w:rPr>
        <w:drawing>
          <wp:inline distT="0" distB="0" distL="0" distR="0" wp14:anchorId="6303B260" wp14:editId="43636118">
            <wp:extent cx="4040372" cy="3648026"/>
            <wp:effectExtent l="0" t="0" r="0" b="0"/>
            <wp:docPr id="1256233727" name="Picture 44"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33727" name="Picture 44" descr="A table with numbers and letters&#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153894" cy="3750524"/>
                    </a:xfrm>
                    <a:prstGeom prst="rect">
                      <a:avLst/>
                    </a:prstGeom>
                  </pic:spPr>
                </pic:pic>
              </a:graphicData>
            </a:graphic>
          </wp:inline>
        </w:drawing>
      </w:r>
    </w:p>
    <w:p w14:paraId="5381D3A7" w14:textId="79472517" w:rsidR="009C2A8D" w:rsidRDefault="00424986" w:rsidP="00556D76">
      <w:pPr>
        <w:jc w:val="both"/>
      </w:pPr>
      <w:r>
        <w:t xml:space="preserve">Finally, here is the new data frame with only the quantitative values for this dataset below. It is only the </w:t>
      </w:r>
      <w:proofErr w:type="spellStart"/>
      <w:r>
        <w:t>price_per_kg</w:t>
      </w:r>
      <w:proofErr w:type="spellEnd"/>
      <w:r>
        <w:t xml:space="preserve"> and </w:t>
      </w:r>
      <w:proofErr w:type="spellStart"/>
      <w:r>
        <w:t>max_mass</w:t>
      </w:r>
      <w:proofErr w:type="spellEnd"/>
      <w:r>
        <w:t xml:space="preserve"> columns in the dataset. </w:t>
      </w:r>
    </w:p>
    <w:p w14:paraId="055A6A2A" w14:textId="0CAC2425" w:rsidR="00424986" w:rsidRDefault="00C33843" w:rsidP="00556D76">
      <w:pPr>
        <w:jc w:val="both"/>
      </w:pPr>
      <w:r>
        <w:rPr>
          <w:noProof/>
        </w:rPr>
        <w:drawing>
          <wp:inline distT="0" distB="0" distL="0" distR="0" wp14:anchorId="42F34641" wp14:editId="6C057FEC">
            <wp:extent cx="4343400" cy="2387600"/>
            <wp:effectExtent l="0" t="0" r="0" b="0"/>
            <wp:docPr id="84772235" name="Picture 56"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2235" name="Picture 56" descr="A screenshot of a calculato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343400" cy="2387600"/>
                    </a:xfrm>
                    <a:prstGeom prst="rect">
                      <a:avLst/>
                    </a:prstGeom>
                  </pic:spPr>
                </pic:pic>
              </a:graphicData>
            </a:graphic>
          </wp:inline>
        </w:drawing>
      </w:r>
    </w:p>
    <w:p w14:paraId="021F9CD6" w14:textId="3BE53CA5" w:rsidR="009C2A8D" w:rsidRDefault="00153D3B" w:rsidP="00556D76">
      <w:pPr>
        <w:pStyle w:val="Heading2"/>
        <w:jc w:val="both"/>
        <w:rPr>
          <w:noProof/>
        </w:rPr>
      </w:pPr>
      <w:r>
        <w:rPr>
          <w:noProof/>
        </w:rPr>
        <w:lastRenderedPageBreak/>
        <w:t>Rocket Emissions Impact Dataset</w:t>
      </w:r>
    </w:p>
    <w:p w14:paraId="15CB57BC" w14:textId="5A07517E" w:rsidR="00153D3B" w:rsidRPr="00153D3B" w:rsidRDefault="00153D3B" w:rsidP="00556D76">
      <w:pPr>
        <w:jc w:val="both"/>
      </w:pPr>
      <w:r>
        <w:t xml:space="preserve">I wanted to include this dataset because it talks about the </w:t>
      </w:r>
      <w:r w:rsidR="00B35933">
        <w:t>emissions impact of Satellite’s on the atmosphere</w:t>
      </w:r>
      <w:r w:rsidR="00C406BD">
        <w:t>, so the focus here will be on the nature of the entry, mass of the object, and the amount of NOx released into the atmosphere. Here is a picture of the uncleaned data</w:t>
      </w:r>
      <w:r w:rsidR="00762D52">
        <w:t>.</w:t>
      </w:r>
    </w:p>
    <w:p w14:paraId="36230DB4" w14:textId="1DEF0C20" w:rsidR="009C2A8D" w:rsidRDefault="00C406BD" w:rsidP="00556D76">
      <w:pPr>
        <w:jc w:val="both"/>
      </w:pPr>
      <w:r>
        <w:rPr>
          <w:noProof/>
        </w:rPr>
        <w:drawing>
          <wp:inline distT="0" distB="0" distL="0" distR="0" wp14:anchorId="04DF7C2F" wp14:editId="5DFF15AA">
            <wp:extent cx="5486400" cy="2102485"/>
            <wp:effectExtent l="0" t="0" r="0" b="5715"/>
            <wp:docPr id="974471985"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71985" name="Picture 46"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486400" cy="2102485"/>
                    </a:xfrm>
                    <a:prstGeom prst="rect">
                      <a:avLst/>
                    </a:prstGeom>
                  </pic:spPr>
                </pic:pic>
              </a:graphicData>
            </a:graphic>
          </wp:inline>
        </w:drawing>
      </w:r>
    </w:p>
    <w:p w14:paraId="29DB7DC3" w14:textId="77777777" w:rsidR="00C406BD" w:rsidRDefault="00C406BD" w:rsidP="00556D76">
      <w:pPr>
        <w:jc w:val="both"/>
      </w:pPr>
      <w:r>
        <w:t xml:space="preserve">As you can see that this data is clearly record data in rows and columns with the label of Controlled as the first index. However, there are a few columns we need to get rid of. </w:t>
      </w:r>
    </w:p>
    <w:p w14:paraId="778E3329" w14:textId="6E444518" w:rsidR="00C406BD" w:rsidRDefault="00C250DE" w:rsidP="00556D76">
      <w:pPr>
        <w:jc w:val="both"/>
      </w:pPr>
      <w:r>
        <w:rPr>
          <w:noProof/>
        </w:rPr>
        <w:drawing>
          <wp:inline distT="0" distB="0" distL="0" distR="0" wp14:anchorId="4C1B8F2C" wp14:editId="739014D2">
            <wp:extent cx="3225800" cy="2959100"/>
            <wp:effectExtent l="0" t="0" r="0" b="0"/>
            <wp:docPr id="1781435762" name="Picture 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35762" name="Picture 48" descr="A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225800" cy="2959100"/>
                    </a:xfrm>
                    <a:prstGeom prst="rect">
                      <a:avLst/>
                    </a:prstGeom>
                  </pic:spPr>
                </pic:pic>
              </a:graphicData>
            </a:graphic>
          </wp:inline>
        </w:drawing>
      </w:r>
    </w:p>
    <w:p w14:paraId="1C9D95FC" w14:textId="5EDC87EF" w:rsidR="00C406BD" w:rsidRDefault="00C406BD" w:rsidP="00556D76">
      <w:pPr>
        <w:jc w:val="both"/>
      </w:pPr>
      <w:r>
        <w:t>Looking at the list above, we can see that we can get rid of Name</w:t>
      </w:r>
      <w:r w:rsidR="00C250DE">
        <w:t>,</w:t>
      </w:r>
      <w:r>
        <w:t xml:space="preserve"> Part</w:t>
      </w:r>
      <w:r w:rsidR="00C250DE">
        <w:t>, and all the time columns</w:t>
      </w:r>
      <w:r>
        <w:t xml:space="preserve"> because their information is not relevant for </w:t>
      </w:r>
      <w:r>
        <w:lastRenderedPageBreak/>
        <w:t xml:space="preserve">our analysis. In addition, Booster separation altitude, Booster mass, </w:t>
      </w:r>
      <w:r w:rsidR="00C250DE">
        <w:t>first</w:t>
      </w:r>
      <w:r>
        <w:t xml:space="preserve"> stage mass, and </w:t>
      </w:r>
      <w:r w:rsidR="00C250DE">
        <w:t>s</w:t>
      </w:r>
      <w:r>
        <w:t>econd stage mass all don’t have enough values filled in to be relevant. After dropping those</w:t>
      </w:r>
      <w:r w:rsidR="00C250DE">
        <w:t>, we get the following columns remaining.</w:t>
      </w:r>
    </w:p>
    <w:p w14:paraId="3DE5F29F" w14:textId="3F8B6AE4" w:rsidR="00C250DE" w:rsidRDefault="00C250DE" w:rsidP="00556D76">
      <w:pPr>
        <w:jc w:val="both"/>
      </w:pPr>
      <w:r>
        <w:rPr>
          <w:noProof/>
        </w:rPr>
        <w:drawing>
          <wp:inline distT="0" distB="0" distL="0" distR="0" wp14:anchorId="62907AFA" wp14:editId="675DCFBD">
            <wp:extent cx="5486400" cy="351155"/>
            <wp:effectExtent l="0" t="0" r="0" b="4445"/>
            <wp:docPr id="42314858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48580" name="Picture 423148580"/>
                    <pic:cNvPicPr/>
                  </pic:nvPicPr>
                  <pic:blipFill>
                    <a:blip r:embed="rId76">
                      <a:extLst>
                        <a:ext uri="{28A0092B-C50C-407E-A947-70E740481C1C}">
                          <a14:useLocalDpi xmlns:a14="http://schemas.microsoft.com/office/drawing/2010/main" val="0"/>
                        </a:ext>
                      </a:extLst>
                    </a:blip>
                    <a:stretch>
                      <a:fillRect/>
                    </a:stretch>
                  </pic:blipFill>
                  <pic:spPr>
                    <a:xfrm>
                      <a:off x="0" y="0"/>
                      <a:ext cx="5486400" cy="351155"/>
                    </a:xfrm>
                    <a:prstGeom prst="rect">
                      <a:avLst/>
                    </a:prstGeom>
                  </pic:spPr>
                </pic:pic>
              </a:graphicData>
            </a:graphic>
          </wp:inline>
        </w:drawing>
      </w:r>
    </w:p>
    <w:p w14:paraId="40F17C1A" w14:textId="7AD38EEB" w:rsidR="00C250DE" w:rsidRDefault="00C250DE" w:rsidP="00556D76">
      <w:pPr>
        <w:jc w:val="both"/>
      </w:pPr>
      <w:r>
        <w:t xml:space="preserve">After dropping all those columns it’s time to check the data types for each of the remaining variables. </w:t>
      </w:r>
    </w:p>
    <w:p w14:paraId="345162B4" w14:textId="1E41BABD" w:rsidR="00C250DE" w:rsidRDefault="00C250DE" w:rsidP="00556D76">
      <w:pPr>
        <w:jc w:val="both"/>
      </w:pPr>
      <w:r>
        <w:rPr>
          <w:noProof/>
        </w:rPr>
        <w:drawing>
          <wp:inline distT="0" distB="0" distL="0" distR="0" wp14:anchorId="5AA5B176" wp14:editId="5DDF70D1">
            <wp:extent cx="3327400" cy="1155700"/>
            <wp:effectExtent l="0" t="0" r="0" b="0"/>
            <wp:docPr id="1139751485" name="Picture 5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51485" name="Picture 50" descr="A black background with whit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327400" cy="1155700"/>
                    </a:xfrm>
                    <a:prstGeom prst="rect">
                      <a:avLst/>
                    </a:prstGeom>
                  </pic:spPr>
                </pic:pic>
              </a:graphicData>
            </a:graphic>
          </wp:inline>
        </w:drawing>
      </w:r>
    </w:p>
    <w:p w14:paraId="3F3F575D" w14:textId="649E0A04" w:rsidR="00C250DE" w:rsidRDefault="00C250DE" w:rsidP="00556D76">
      <w:pPr>
        <w:jc w:val="both"/>
      </w:pPr>
      <w:r>
        <w:t xml:space="preserve">All of these are mostly correct, but we can change the Controlled data type from object to category since it is the label for our data. </w:t>
      </w:r>
      <w:r w:rsidR="00762D52">
        <w:t>Also,</w:t>
      </w:r>
      <w:r w:rsidR="00551032">
        <w:t xml:space="preserve"> we should change the name of the variable from Controlled to LABEL. </w:t>
      </w:r>
    </w:p>
    <w:p w14:paraId="6DC2A5EF" w14:textId="08757F15" w:rsidR="00C250DE" w:rsidRDefault="00551032" w:rsidP="00556D76">
      <w:pPr>
        <w:jc w:val="both"/>
      </w:pPr>
      <w:r>
        <w:rPr>
          <w:noProof/>
        </w:rPr>
        <w:drawing>
          <wp:inline distT="0" distB="0" distL="0" distR="0" wp14:anchorId="00E1E6D8" wp14:editId="711D348A">
            <wp:extent cx="3263900" cy="1130300"/>
            <wp:effectExtent l="0" t="0" r="0" b="0"/>
            <wp:docPr id="819030977" name="Picture 5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30977" name="Picture 52" descr="A black background with white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263900" cy="1130300"/>
                    </a:xfrm>
                    <a:prstGeom prst="rect">
                      <a:avLst/>
                    </a:prstGeom>
                  </pic:spPr>
                </pic:pic>
              </a:graphicData>
            </a:graphic>
          </wp:inline>
        </w:drawing>
      </w:r>
    </w:p>
    <w:p w14:paraId="42BFC683" w14:textId="6A6F15C7" w:rsidR="00C406BD" w:rsidRDefault="00C250DE" w:rsidP="00556D76">
      <w:pPr>
        <w:jc w:val="both"/>
      </w:pPr>
      <w:r>
        <w:t>After that let’s check on the missing data for the data frame</w:t>
      </w:r>
      <w:r w:rsidR="00551032">
        <w:t>. However, there are none for this Data Frame.</w:t>
      </w:r>
    </w:p>
    <w:p w14:paraId="7FA54BE3" w14:textId="1759D579" w:rsidR="00C250DE" w:rsidRDefault="00551032" w:rsidP="00556D76">
      <w:pPr>
        <w:jc w:val="both"/>
      </w:pPr>
      <w:r>
        <w:rPr>
          <w:noProof/>
        </w:rPr>
        <w:drawing>
          <wp:inline distT="0" distB="0" distL="0" distR="0" wp14:anchorId="6C5F378E" wp14:editId="198896AF">
            <wp:extent cx="4127500" cy="1168400"/>
            <wp:effectExtent l="0" t="0" r="0" b="0"/>
            <wp:docPr id="1637712734" name="Picture 5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12734" name="Picture 53" descr="A black background with white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127500" cy="1168400"/>
                    </a:xfrm>
                    <a:prstGeom prst="rect">
                      <a:avLst/>
                    </a:prstGeom>
                  </pic:spPr>
                </pic:pic>
              </a:graphicData>
            </a:graphic>
          </wp:inline>
        </w:drawing>
      </w:r>
    </w:p>
    <w:p w14:paraId="77556675" w14:textId="4E411742" w:rsidR="00C406BD" w:rsidRDefault="00551032" w:rsidP="00556D76">
      <w:pPr>
        <w:jc w:val="both"/>
      </w:pPr>
      <w:r>
        <w:t xml:space="preserve">I think if there had been any missing values in the mass or NOx variables, I would have replaced them with the mean of the rest of the </w:t>
      </w:r>
      <w:r>
        <w:lastRenderedPageBreak/>
        <w:t xml:space="preserve">column. On the other hand, if there were missing values in the other variables, I would have considered just deleting them because I wouldn’t be sure what the best value to fill them in with would have been. </w:t>
      </w:r>
    </w:p>
    <w:p w14:paraId="414CEA0E" w14:textId="6D15BD9E" w:rsidR="00551032" w:rsidRDefault="00551032" w:rsidP="00556D76">
      <w:pPr>
        <w:jc w:val="both"/>
      </w:pPr>
      <w:r>
        <w:t xml:space="preserve">Next, we need to check if any of the values are incorrect or in the wrong format. Let’s start with the Label because that is the most important variable to have correct. </w:t>
      </w:r>
    </w:p>
    <w:p w14:paraId="19C5BCE9" w14:textId="2AC4DE14" w:rsidR="00551032" w:rsidRDefault="00551032" w:rsidP="00556D76">
      <w:pPr>
        <w:jc w:val="both"/>
      </w:pPr>
      <w:r w:rsidRPr="00551032">
        <w:rPr>
          <w:noProof/>
        </w:rPr>
        <w:drawing>
          <wp:inline distT="0" distB="0" distL="0" distR="0" wp14:anchorId="5D887A9C" wp14:editId="6997589D">
            <wp:extent cx="5486400" cy="3756660"/>
            <wp:effectExtent l="0" t="0" r="0" b="2540"/>
            <wp:docPr id="1650310788" name="Picture 1" descr="A blue rectangular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10788" name="Picture 1" descr="A blue rectangular bar graph&#10;&#10;Description automatically generated"/>
                    <pic:cNvPicPr/>
                  </pic:nvPicPr>
                  <pic:blipFill>
                    <a:blip r:embed="rId80"/>
                    <a:stretch>
                      <a:fillRect/>
                    </a:stretch>
                  </pic:blipFill>
                  <pic:spPr>
                    <a:xfrm>
                      <a:off x="0" y="0"/>
                      <a:ext cx="5486400" cy="3756660"/>
                    </a:xfrm>
                    <a:prstGeom prst="rect">
                      <a:avLst/>
                    </a:prstGeom>
                  </pic:spPr>
                </pic:pic>
              </a:graphicData>
            </a:graphic>
          </wp:inline>
        </w:drawing>
      </w:r>
    </w:p>
    <w:p w14:paraId="2BC18068" w14:textId="43BBEA11" w:rsidR="00551032" w:rsidRDefault="00551032" w:rsidP="00556D76">
      <w:pPr>
        <w:jc w:val="both"/>
      </w:pPr>
      <w:r>
        <w:t>The good thing is that there are no stray values in the Label variable, but with the disparity in the absolute number of No’s and Yes’s, we might need to consider balancing the dataset</w:t>
      </w:r>
      <w:r w:rsidR="00762D52">
        <w:t>—m</w:t>
      </w:r>
      <w:r>
        <w:t>ost likely with oversampling because the dataset is not large so under sampling would cause too much information to be lost.</w:t>
      </w:r>
    </w:p>
    <w:p w14:paraId="4ECC2959" w14:textId="2692B065" w:rsidR="00551032" w:rsidRDefault="003E3321" w:rsidP="00556D76">
      <w:pPr>
        <w:jc w:val="both"/>
      </w:pPr>
      <w:r>
        <w:t xml:space="preserve">Next, we can </w:t>
      </w:r>
      <w:r w:rsidR="00615C9F">
        <w:t>look</w:t>
      </w:r>
      <w:r>
        <w:t xml:space="preserve"> at Longitude and Latitude together and see if any of the values are out of possible limit. </w:t>
      </w:r>
    </w:p>
    <w:p w14:paraId="727E3ACA" w14:textId="77777777" w:rsidR="003E3321" w:rsidRDefault="003E3321" w:rsidP="00556D76">
      <w:pPr>
        <w:jc w:val="both"/>
      </w:pPr>
    </w:p>
    <w:p w14:paraId="426B82A3" w14:textId="77777777" w:rsidR="003E3321" w:rsidRDefault="003E3321" w:rsidP="00556D76">
      <w:pPr>
        <w:jc w:val="both"/>
      </w:pPr>
    </w:p>
    <w:p w14:paraId="04D9F880" w14:textId="2DD0CD49" w:rsidR="003E3321" w:rsidRDefault="003E3321" w:rsidP="00556D76">
      <w:pPr>
        <w:jc w:val="both"/>
      </w:pPr>
      <w:r w:rsidRPr="003E3321">
        <w:rPr>
          <w:noProof/>
        </w:rPr>
        <w:lastRenderedPageBreak/>
        <w:drawing>
          <wp:inline distT="0" distB="0" distL="0" distR="0" wp14:anchorId="3E603FD6" wp14:editId="621FDE45">
            <wp:extent cx="4845678" cy="3306726"/>
            <wp:effectExtent l="0" t="0" r="6350" b="0"/>
            <wp:docPr id="898679170" name="Picture 1" descr="A diagram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79170" name="Picture 1" descr="A diagram of blue and orange dots&#10;&#10;Description automatically generated"/>
                    <pic:cNvPicPr/>
                  </pic:nvPicPr>
                  <pic:blipFill>
                    <a:blip r:embed="rId81"/>
                    <a:stretch>
                      <a:fillRect/>
                    </a:stretch>
                  </pic:blipFill>
                  <pic:spPr>
                    <a:xfrm>
                      <a:off x="0" y="0"/>
                      <a:ext cx="4928403" cy="3363178"/>
                    </a:xfrm>
                    <a:prstGeom prst="rect">
                      <a:avLst/>
                    </a:prstGeom>
                  </pic:spPr>
                </pic:pic>
              </a:graphicData>
            </a:graphic>
          </wp:inline>
        </w:drawing>
      </w:r>
    </w:p>
    <w:p w14:paraId="775890C8" w14:textId="47590280" w:rsidR="003E3321" w:rsidRDefault="003E3321" w:rsidP="00556D76">
      <w:pPr>
        <w:jc w:val="both"/>
      </w:pPr>
      <w:r>
        <w:t>If we look at this scatter plot of the data, there are no outliers or mistake</w:t>
      </w:r>
      <w:r w:rsidR="00762D52">
        <w:t>s</w:t>
      </w:r>
      <w:r>
        <w:t xml:space="preserve"> because all of totals are within the limit of Latitude and Longitude. Also, just something quick to note, all the positive re-entries seem to occur at a latitude between +20 and +40. Might be something to come back to in future analysis. </w:t>
      </w:r>
    </w:p>
    <w:p w14:paraId="679D5B6B" w14:textId="6D3CADCC" w:rsidR="003E3321" w:rsidRDefault="003E3321" w:rsidP="00556D76">
      <w:pPr>
        <w:jc w:val="both"/>
      </w:pPr>
      <w:r w:rsidRPr="003E3321">
        <w:rPr>
          <w:noProof/>
        </w:rPr>
        <w:drawing>
          <wp:inline distT="0" distB="0" distL="0" distR="0" wp14:anchorId="4BE44BD7" wp14:editId="2429040E">
            <wp:extent cx="4466457" cy="3370521"/>
            <wp:effectExtent l="0" t="0" r="4445" b="0"/>
            <wp:docPr id="2035211282" name="Picture 1" descr="A graph with numbers and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11282" name="Picture 1" descr="A graph with numbers and a bar chart&#10;&#10;Description automatically generated with medium confidence"/>
                    <pic:cNvPicPr/>
                  </pic:nvPicPr>
                  <pic:blipFill>
                    <a:blip r:embed="rId82"/>
                    <a:stretch>
                      <a:fillRect/>
                    </a:stretch>
                  </pic:blipFill>
                  <pic:spPr>
                    <a:xfrm>
                      <a:off x="0" y="0"/>
                      <a:ext cx="4473203" cy="3375612"/>
                    </a:xfrm>
                    <a:prstGeom prst="rect">
                      <a:avLst/>
                    </a:prstGeom>
                  </pic:spPr>
                </pic:pic>
              </a:graphicData>
            </a:graphic>
          </wp:inline>
        </w:drawing>
      </w:r>
    </w:p>
    <w:p w14:paraId="7F8A83CD" w14:textId="3D00FC9D" w:rsidR="00424986" w:rsidRDefault="003E3321" w:rsidP="00556D76">
      <w:pPr>
        <w:jc w:val="both"/>
      </w:pPr>
      <w:r>
        <w:lastRenderedPageBreak/>
        <w:t xml:space="preserve">The above box plot of </w:t>
      </w:r>
      <w:r w:rsidR="00424986">
        <w:t xml:space="preserve">NOx shows that there are some outliers in the data, but I don’t think these are mistakes. </w:t>
      </w:r>
      <w:r w:rsidR="00762D52">
        <w:t xml:space="preserve">This data is limited to only one year so it would make sense that there were a few rockets that produced more NOx </w:t>
      </w:r>
      <w:proofErr w:type="gramStart"/>
      <w:r w:rsidR="00762D52">
        <w:t>then</w:t>
      </w:r>
      <w:proofErr w:type="gramEnd"/>
      <w:r w:rsidR="00762D52">
        <w:t xml:space="preserve"> the rest. </w:t>
      </w:r>
      <w:r w:rsidR="00424986">
        <w:t xml:space="preserve">Therefore, they are going to stay in the data for now. If they seem to cause issues when we do analysis. I will come back and maybe change that decision. </w:t>
      </w:r>
    </w:p>
    <w:p w14:paraId="54E320E0" w14:textId="0EB6288B" w:rsidR="00C406BD" w:rsidRDefault="00424986" w:rsidP="00556D76">
      <w:pPr>
        <w:jc w:val="both"/>
      </w:pPr>
      <w:r w:rsidRPr="00424986">
        <w:rPr>
          <w:noProof/>
        </w:rPr>
        <w:drawing>
          <wp:inline distT="0" distB="0" distL="0" distR="0" wp14:anchorId="0F4C5DD7" wp14:editId="56A10099">
            <wp:extent cx="3423684" cy="2583613"/>
            <wp:effectExtent l="0" t="0" r="5715" b="0"/>
            <wp:docPr id="1947911561" name="Picture 1" descr="A graph with numbers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1561" name="Picture 1" descr="A graph with numbers and a diagram&#10;&#10;Description automatically generated with medium confidence"/>
                    <pic:cNvPicPr/>
                  </pic:nvPicPr>
                  <pic:blipFill>
                    <a:blip r:embed="rId83"/>
                    <a:stretch>
                      <a:fillRect/>
                    </a:stretch>
                  </pic:blipFill>
                  <pic:spPr>
                    <a:xfrm>
                      <a:off x="0" y="0"/>
                      <a:ext cx="3438644" cy="2594902"/>
                    </a:xfrm>
                    <a:prstGeom prst="rect">
                      <a:avLst/>
                    </a:prstGeom>
                  </pic:spPr>
                </pic:pic>
              </a:graphicData>
            </a:graphic>
          </wp:inline>
        </w:drawing>
      </w:r>
    </w:p>
    <w:p w14:paraId="2AD1FC81" w14:textId="07C3CF60" w:rsidR="00C33843" w:rsidRDefault="00424986" w:rsidP="00556D76">
      <w:pPr>
        <w:jc w:val="both"/>
      </w:pPr>
      <w:r>
        <w:t xml:space="preserve">For the same reason, I am going to leave in the </w:t>
      </w:r>
      <w:r w:rsidR="00C33843">
        <w:t>outliers for the mass section as well. There are not enough rows in the data to know for certain if these are mistakes.</w:t>
      </w:r>
    </w:p>
    <w:p w14:paraId="2243BEAA" w14:textId="1D9A9AF5" w:rsidR="00C33843" w:rsidRDefault="00C33843" w:rsidP="00556D76">
      <w:pPr>
        <w:jc w:val="both"/>
      </w:pPr>
      <w:r>
        <w:t xml:space="preserve">With all of that completed, I am ready to read the now clean data frame to a csv file. </w:t>
      </w:r>
    </w:p>
    <w:p w14:paraId="7F4D0E91" w14:textId="51798F34" w:rsidR="00C406BD" w:rsidRDefault="0042103A" w:rsidP="00556D76">
      <w:pPr>
        <w:jc w:val="both"/>
      </w:pPr>
      <w:r>
        <w:rPr>
          <w:noProof/>
        </w:rPr>
        <w:drawing>
          <wp:inline distT="0" distB="0" distL="0" distR="0" wp14:anchorId="3F778EAA" wp14:editId="56452172">
            <wp:extent cx="5486400" cy="2316480"/>
            <wp:effectExtent l="0" t="0" r="0" b="0"/>
            <wp:docPr id="1752065466" name="Picture 5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65466" name="Picture 58" descr="A screenshot of a graph&#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486400" cy="2316480"/>
                    </a:xfrm>
                    <a:prstGeom prst="rect">
                      <a:avLst/>
                    </a:prstGeom>
                  </pic:spPr>
                </pic:pic>
              </a:graphicData>
            </a:graphic>
          </wp:inline>
        </w:drawing>
      </w:r>
    </w:p>
    <w:p w14:paraId="167E5F4C" w14:textId="0BD9C2E0" w:rsidR="0042103A" w:rsidRDefault="0042103A" w:rsidP="00556D76">
      <w:pPr>
        <w:jc w:val="both"/>
      </w:pPr>
    </w:p>
    <w:p w14:paraId="4F87C59F" w14:textId="26B54E43" w:rsidR="008E6DC2" w:rsidRDefault="0042103A" w:rsidP="00556D76">
      <w:pPr>
        <w:jc w:val="both"/>
      </w:pPr>
      <w:r>
        <w:t xml:space="preserve">As a last step, we will remove all qualitative data from data frame to create a new one with just quantitative values. Those values will be Longitude, Latitude, Total Mass, and NOx from re-entry since those are the only quantitative variables in the data frame. </w:t>
      </w:r>
    </w:p>
    <w:p w14:paraId="1440F04B" w14:textId="317FACC4" w:rsidR="0042103A" w:rsidRDefault="0042103A" w:rsidP="00556D76">
      <w:pPr>
        <w:jc w:val="both"/>
      </w:pPr>
      <w:r>
        <w:rPr>
          <w:noProof/>
        </w:rPr>
        <w:drawing>
          <wp:inline distT="0" distB="0" distL="0" distR="0" wp14:anchorId="6B91C62A" wp14:editId="62DEDC1C">
            <wp:extent cx="5486400" cy="3599180"/>
            <wp:effectExtent l="0" t="0" r="1270" b="635"/>
            <wp:docPr id="611674534" name="Picture 59" descr="A table with numbers and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74534" name="Picture 59" descr="A table with numbers and a number of objects&#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486400" cy="3599180"/>
                    </a:xfrm>
                    <a:prstGeom prst="rect">
                      <a:avLst/>
                    </a:prstGeom>
                  </pic:spPr>
                </pic:pic>
              </a:graphicData>
            </a:graphic>
          </wp:inline>
        </w:drawing>
      </w:r>
      <w:r>
        <w:br w:type="page"/>
      </w:r>
    </w:p>
    <w:p w14:paraId="0822E008" w14:textId="77777777" w:rsidR="008E6DC2" w:rsidRDefault="008E6DC2" w:rsidP="008E6DC2">
      <w:pPr>
        <w:pStyle w:val="Heading2"/>
      </w:pPr>
      <w:r>
        <w:lastRenderedPageBreak/>
        <w:t>Global Rocket Launch and Re-Entry Air Pollitant and C02 emissions</w:t>
      </w:r>
    </w:p>
    <w:p w14:paraId="42476CB0" w14:textId="71B64BBC" w:rsidR="008E6DC2" w:rsidRDefault="008E6DC2" w:rsidP="008E6DC2">
      <w:r>
        <w:t xml:space="preserve">This dataset is </w:t>
      </w:r>
      <w:r w:rsidR="009B6FDF">
        <w:t>a</w:t>
      </w:r>
      <w:r>
        <w:t xml:space="preserve"> mixture of three of dataset from the academic paper that I put together into a single file. First these were .</w:t>
      </w:r>
      <w:proofErr w:type="spellStart"/>
      <w:r>
        <w:t>nc</w:t>
      </w:r>
      <w:proofErr w:type="spellEnd"/>
      <w:r>
        <w:t xml:space="preserve"> files so I had to use </w:t>
      </w:r>
      <w:proofErr w:type="spellStart"/>
      <w:r>
        <w:t>xarray</w:t>
      </w:r>
      <w:proofErr w:type="spellEnd"/>
      <w:r>
        <w:t xml:space="preserve"> to import them as readable for pandas then convert them to data frames. Here are pictures of the three datasets. </w:t>
      </w:r>
    </w:p>
    <w:p w14:paraId="696AC86C" w14:textId="12C3A959" w:rsidR="008E6DC2" w:rsidRDefault="008E6DC2" w:rsidP="008E6DC2">
      <w:r>
        <w:rPr>
          <w:noProof/>
        </w:rPr>
        <w:drawing>
          <wp:inline distT="0" distB="0" distL="0" distR="0" wp14:anchorId="77447A1E" wp14:editId="084D814F">
            <wp:extent cx="5486400" cy="1922145"/>
            <wp:effectExtent l="0" t="0" r="0" b="0"/>
            <wp:docPr id="1139734896" name="Picture 62" descr="A table with numbers and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34896" name="Picture 62" descr="A table with numbers and a black 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486400" cy="1922145"/>
                    </a:xfrm>
                    <a:prstGeom prst="rect">
                      <a:avLst/>
                    </a:prstGeom>
                  </pic:spPr>
                </pic:pic>
              </a:graphicData>
            </a:graphic>
          </wp:inline>
        </w:drawing>
      </w:r>
    </w:p>
    <w:p w14:paraId="352D0820" w14:textId="77777777" w:rsidR="008E6DC2" w:rsidRDefault="008E6DC2">
      <w:r>
        <w:rPr>
          <w:noProof/>
        </w:rPr>
        <w:drawing>
          <wp:inline distT="0" distB="0" distL="0" distR="0" wp14:anchorId="166C03E3" wp14:editId="202B68DF">
            <wp:extent cx="5486400" cy="1368425"/>
            <wp:effectExtent l="0" t="0" r="0" b="3175"/>
            <wp:docPr id="1080831761" name="Picture 63"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31761" name="Picture 63" descr="A screenshot of a data 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486400" cy="1368425"/>
                    </a:xfrm>
                    <a:prstGeom prst="rect">
                      <a:avLst/>
                    </a:prstGeom>
                  </pic:spPr>
                </pic:pic>
              </a:graphicData>
            </a:graphic>
          </wp:inline>
        </w:drawing>
      </w:r>
    </w:p>
    <w:p w14:paraId="200C348C" w14:textId="671A40AC" w:rsidR="008E6DC2" w:rsidRDefault="008E6DC2">
      <w:pPr>
        <w:rPr>
          <w:noProof/>
        </w:rPr>
      </w:pPr>
      <w:r>
        <w:rPr>
          <w:noProof/>
        </w:rPr>
        <w:drawing>
          <wp:inline distT="0" distB="0" distL="0" distR="0" wp14:anchorId="1FAD563D" wp14:editId="545EE0BB">
            <wp:extent cx="5451445" cy="1360968"/>
            <wp:effectExtent l="0" t="0" r="0" b="0"/>
            <wp:docPr id="520435485"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35485" name="Picture 64"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543872" cy="1384043"/>
                    </a:xfrm>
                    <a:prstGeom prst="rect">
                      <a:avLst/>
                    </a:prstGeom>
                  </pic:spPr>
                </pic:pic>
              </a:graphicData>
            </a:graphic>
          </wp:inline>
        </w:drawing>
      </w:r>
    </w:p>
    <w:p w14:paraId="631E4449" w14:textId="77777777" w:rsidR="007B1646" w:rsidRDefault="008E6DC2" w:rsidP="008E6DC2">
      <w:pPr>
        <w:rPr>
          <w:noProof/>
        </w:rPr>
      </w:pPr>
      <w:r>
        <w:rPr>
          <w:noProof/>
        </w:rPr>
        <w:t xml:space="preserve">So this paper had used different files to cross reference each other in code to then get results. What I did was put the rocket attributes which had had the fuel type, mass, and booster numbers, into their own lists. And then created new columns with the launch dataset to fill in the information for all of them. After that I had a master data frame </w:t>
      </w:r>
      <w:r>
        <w:rPr>
          <w:noProof/>
        </w:rPr>
        <w:lastRenderedPageBreak/>
        <w:t xml:space="preserve">with all the info from the launch and rocket files. After that I totalled the </w:t>
      </w:r>
      <w:r w:rsidR="00C77DF5">
        <w:rPr>
          <w:noProof/>
        </w:rPr>
        <w:t xml:space="preserve">mass of fuel used for each rocket by the five fuel types—Kerosene, Hypergolic, Solid, Hydrogen, and Methane masses into separate columns. After that, I used the emissions data file to calculate the total emissions per launch </w:t>
      </w:r>
      <w:r w:rsidR="007B1646">
        <w:rPr>
          <w:noProof/>
        </w:rPr>
        <w:t xml:space="preserve">per greenhouse gas and added them to data frame. </w:t>
      </w:r>
    </w:p>
    <w:p w14:paraId="435D6526" w14:textId="37BF5142" w:rsidR="00C77DF5" w:rsidRDefault="007B1646" w:rsidP="008E6DC2">
      <w:pPr>
        <w:rPr>
          <w:noProof/>
        </w:rPr>
      </w:pPr>
      <w:r>
        <w:rPr>
          <w:noProof/>
        </w:rPr>
        <w:drawing>
          <wp:inline distT="0" distB="0" distL="0" distR="0" wp14:anchorId="77A4A52D" wp14:editId="396A22A1">
            <wp:extent cx="5486400" cy="1898650"/>
            <wp:effectExtent l="0" t="0" r="0" b="6350"/>
            <wp:docPr id="111302205" name="Picture 65"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2205" name="Picture 65" descr="A table of numbers and letters&#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486400" cy="1898650"/>
                    </a:xfrm>
                    <a:prstGeom prst="rect">
                      <a:avLst/>
                    </a:prstGeom>
                  </pic:spPr>
                </pic:pic>
              </a:graphicData>
            </a:graphic>
          </wp:inline>
        </w:drawing>
      </w:r>
    </w:p>
    <w:p w14:paraId="070AD07D" w14:textId="684B7C4C" w:rsidR="007B1646" w:rsidRDefault="007B1646" w:rsidP="008E6DC2">
      <w:pPr>
        <w:rPr>
          <w:noProof/>
        </w:rPr>
      </w:pPr>
      <w:r>
        <w:rPr>
          <w:noProof/>
        </w:rPr>
        <w:t>Now we can get into cleaning the data frame. All the dtypes are right except for Booster Number which is reading as an object for some reason. I changed that to Integer.</w:t>
      </w:r>
    </w:p>
    <w:p w14:paraId="4DDF46B9" w14:textId="094C90F8" w:rsidR="008E6DC2" w:rsidRDefault="007B1646" w:rsidP="007B1646">
      <w:pPr>
        <w:rPr>
          <w:noProof/>
        </w:rPr>
      </w:pPr>
      <w:r>
        <w:rPr>
          <w:noProof/>
        </w:rPr>
        <w:drawing>
          <wp:inline distT="0" distB="0" distL="0" distR="0" wp14:anchorId="1B57BE1E" wp14:editId="5504A233">
            <wp:extent cx="2654300" cy="1130300"/>
            <wp:effectExtent l="0" t="0" r="0" b="0"/>
            <wp:docPr id="763167309"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67309" name="Picture 66"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654300" cy="1130300"/>
                    </a:xfrm>
                    <a:prstGeom prst="rect">
                      <a:avLst/>
                    </a:prstGeom>
                  </pic:spPr>
                </pic:pic>
              </a:graphicData>
            </a:graphic>
          </wp:inline>
        </w:drawing>
      </w:r>
    </w:p>
    <w:p w14:paraId="790D0CDC" w14:textId="1F700B78" w:rsidR="007B1646" w:rsidRDefault="007B1646" w:rsidP="007B1646">
      <w:pPr>
        <w:rPr>
          <w:noProof/>
        </w:rPr>
      </w:pPr>
      <w:r>
        <w:rPr>
          <w:noProof/>
        </w:rPr>
        <w:t xml:space="preserve">There </w:t>
      </w:r>
      <w:r w:rsidR="006E6B19">
        <w:rPr>
          <w:noProof/>
        </w:rPr>
        <w:t>were 6</w:t>
      </w:r>
      <w:r>
        <w:rPr>
          <w:noProof/>
        </w:rPr>
        <w:t xml:space="preserve"> missing values </w:t>
      </w:r>
      <w:r w:rsidR="006E6B19">
        <w:rPr>
          <w:noProof/>
        </w:rPr>
        <w:t>in longitude and latitude that I dropped from data frame. I couldn’t find any</w:t>
      </w:r>
      <w:r>
        <w:rPr>
          <w:noProof/>
        </w:rPr>
        <w:t xml:space="preserve"> mistakes</w:t>
      </w:r>
      <w:r w:rsidR="006E6B19">
        <w:rPr>
          <w:noProof/>
        </w:rPr>
        <w:t xml:space="preserve">. </w:t>
      </w:r>
      <w:r>
        <w:rPr>
          <w:noProof/>
        </w:rPr>
        <w:t xml:space="preserve">This was a very clean dataset already, and it is the smallest one that I have used so that would make more sense. The one problem I found was that Methane as fuel source was only used by one rocket in the whole dataset. I thought it best to take it out since one rogue data point might mess up any analysis that I am doing. </w:t>
      </w:r>
    </w:p>
    <w:p w14:paraId="574813E4" w14:textId="77777777" w:rsidR="007B1646" w:rsidRDefault="007B1646" w:rsidP="007B1646">
      <w:pPr>
        <w:rPr>
          <w:noProof/>
        </w:rPr>
      </w:pPr>
    </w:p>
    <w:p w14:paraId="63ACAB8C" w14:textId="77777777" w:rsidR="007B1646" w:rsidRDefault="007B1646" w:rsidP="007B1646">
      <w:pPr>
        <w:rPr>
          <w:noProof/>
        </w:rPr>
      </w:pPr>
    </w:p>
    <w:p w14:paraId="4E05BF57" w14:textId="7ABDE378" w:rsidR="007B1646" w:rsidRDefault="006E6B19" w:rsidP="007B1646">
      <w:pPr>
        <w:rPr>
          <w:noProof/>
        </w:rPr>
      </w:pPr>
      <w:r w:rsidRPr="006E6B19">
        <w:rPr>
          <w:noProof/>
        </w:rPr>
        <w:lastRenderedPageBreak/>
        <w:drawing>
          <wp:inline distT="0" distB="0" distL="0" distR="0" wp14:anchorId="61CC7CFC" wp14:editId="35785615">
            <wp:extent cx="5486400" cy="3763645"/>
            <wp:effectExtent l="0" t="0" r="0" b="0"/>
            <wp:docPr id="1582669952" name="Picture 1" descr="A graph of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69952" name="Picture 1" descr="A graph of different types of objects&#10;&#10;Description automatically generated with medium confidence"/>
                    <pic:cNvPicPr/>
                  </pic:nvPicPr>
                  <pic:blipFill>
                    <a:blip r:embed="rId91"/>
                    <a:stretch>
                      <a:fillRect/>
                    </a:stretch>
                  </pic:blipFill>
                  <pic:spPr>
                    <a:xfrm>
                      <a:off x="0" y="0"/>
                      <a:ext cx="5486400" cy="3763645"/>
                    </a:xfrm>
                    <a:prstGeom prst="rect">
                      <a:avLst/>
                    </a:prstGeom>
                  </pic:spPr>
                </pic:pic>
              </a:graphicData>
            </a:graphic>
          </wp:inline>
        </w:drawing>
      </w:r>
    </w:p>
    <w:p w14:paraId="49D0D826" w14:textId="25EC4E69" w:rsidR="006E6B19" w:rsidRDefault="006E6B19" w:rsidP="007B1646">
      <w:pPr>
        <w:rPr>
          <w:noProof/>
        </w:rPr>
      </w:pPr>
      <w:r>
        <w:rPr>
          <w:noProof/>
        </w:rPr>
        <w:t xml:space="preserve">Lastly, I took the quantitative columns and made a new data frame with only those values. </w:t>
      </w:r>
    </w:p>
    <w:p w14:paraId="1D53FC71" w14:textId="163C98D0" w:rsidR="006E6B19" w:rsidRDefault="0007785B" w:rsidP="007B1646">
      <w:pPr>
        <w:rPr>
          <w:noProof/>
        </w:rPr>
      </w:pPr>
      <w:r>
        <w:rPr>
          <w:noProof/>
        </w:rPr>
        <w:drawing>
          <wp:inline distT="0" distB="0" distL="0" distR="0" wp14:anchorId="2DBF2D85" wp14:editId="2817CC29">
            <wp:extent cx="5486400" cy="2082165"/>
            <wp:effectExtent l="0" t="0" r="0" b="635"/>
            <wp:docPr id="698475269" name="Picture 67"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75269" name="Picture 67" descr="A table with numbers and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486400" cy="2082165"/>
                    </a:xfrm>
                    <a:prstGeom prst="rect">
                      <a:avLst/>
                    </a:prstGeom>
                  </pic:spPr>
                </pic:pic>
              </a:graphicData>
            </a:graphic>
          </wp:inline>
        </w:drawing>
      </w:r>
    </w:p>
    <w:p w14:paraId="15A26CE5" w14:textId="77777777" w:rsidR="007B1646" w:rsidRDefault="007B1646" w:rsidP="007B1646"/>
    <w:p w14:paraId="79516199" w14:textId="77777777" w:rsidR="006E6B19" w:rsidRDefault="006E6B19" w:rsidP="007B1646"/>
    <w:p w14:paraId="7DF154E8" w14:textId="77777777" w:rsidR="006E6B19" w:rsidRPr="007B1646" w:rsidRDefault="006E6B19" w:rsidP="007B1646"/>
    <w:p w14:paraId="773E49CA" w14:textId="6942D0FA" w:rsidR="00E1099C" w:rsidRDefault="00E1099C" w:rsidP="008E6DC2">
      <w:pPr>
        <w:pStyle w:val="Heading1"/>
        <w:spacing w:after="360"/>
        <w:rPr>
          <w:bCs/>
          <w:sz w:val="68"/>
          <w:szCs w:val="68"/>
        </w:rPr>
      </w:pPr>
      <w:r w:rsidRPr="00E1099C">
        <w:rPr>
          <w:bCs/>
          <w:sz w:val="68"/>
          <w:szCs w:val="68"/>
        </w:rPr>
        <w:lastRenderedPageBreak/>
        <w:t>Unsupervised Learning with KMeans Clustering</w:t>
      </w:r>
    </w:p>
    <w:p w14:paraId="5B903967" w14:textId="0D1661CD" w:rsidR="00E1099C" w:rsidRDefault="00E1099C" w:rsidP="00E1099C">
      <w:pPr>
        <w:pStyle w:val="Heading2"/>
        <w:rPr>
          <w:noProof/>
        </w:rPr>
      </w:pPr>
      <w:r>
        <w:rPr>
          <w:noProof/>
        </w:rPr>
        <w:t>UCS Satel</w:t>
      </w:r>
      <w:r w:rsidR="00D01804">
        <w:rPr>
          <w:noProof/>
        </w:rPr>
        <w:t>L</w:t>
      </w:r>
      <w:r>
        <w:rPr>
          <w:noProof/>
        </w:rPr>
        <w:t>iite Database</w:t>
      </w:r>
    </w:p>
    <w:p w14:paraId="3534C22B" w14:textId="3BDBD725" w:rsidR="00E1099C" w:rsidRPr="00E1099C" w:rsidRDefault="00156895" w:rsidP="00E1099C">
      <w:r>
        <w:rPr>
          <w:noProof/>
        </w:rPr>
        <w:drawing>
          <wp:inline distT="0" distB="0" distL="0" distR="0" wp14:anchorId="7BD9703E" wp14:editId="08A77D56">
            <wp:extent cx="5673895" cy="1626781"/>
            <wp:effectExtent l="0" t="0" r="3175" b="0"/>
            <wp:docPr id="1739595852"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95852" name="Picture 7" descr="A screen 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47505" cy="1647886"/>
                    </a:xfrm>
                    <a:prstGeom prst="rect">
                      <a:avLst/>
                    </a:prstGeom>
                  </pic:spPr>
                </pic:pic>
              </a:graphicData>
            </a:graphic>
          </wp:inline>
        </w:drawing>
      </w:r>
    </w:p>
    <w:p w14:paraId="54BE0C34" w14:textId="77777777" w:rsidR="00EF472E" w:rsidRDefault="00EF472E" w:rsidP="00EF472E">
      <w:pPr>
        <w:jc w:val="both"/>
      </w:pPr>
      <w:r>
        <w:t xml:space="preserve">Here is a picture of our cleaned CSV file from before. As you can see, there are many columns we want to drop to get ready for </w:t>
      </w:r>
      <w:proofErr w:type="spellStart"/>
      <w:r>
        <w:t>KMeans</w:t>
      </w:r>
      <w:proofErr w:type="spellEnd"/>
      <w:r>
        <w:t xml:space="preserve">. We need to remove all the data that is not quantitative. </w:t>
      </w:r>
    </w:p>
    <w:p w14:paraId="20DA60AA" w14:textId="77777777" w:rsidR="00EF472E" w:rsidRDefault="00EF472E" w:rsidP="00EF472E">
      <w:pPr>
        <w:jc w:val="both"/>
      </w:pPr>
      <w:r>
        <w:t xml:space="preserve">However, the first thing we need to do is save the data's label—Class of Orbit—to a list so we can reference it after the </w:t>
      </w:r>
      <w:proofErr w:type="spellStart"/>
      <w:r>
        <w:t>KMeans</w:t>
      </w:r>
      <w:proofErr w:type="spellEnd"/>
      <w:r>
        <w:t xml:space="preserve"> have been performed. After that, let’s delete all the columns not in the three we want to keep. </w:t>
      </w:r>
    </w:p>
    <w:p w14:paraId="2BCA67D2" w14:textId="515E11B6" w:rsidR="00156895" w:rsidRDefault="00383E8D" w:rsidP="00EF472E">
      <w:pPr>
        <w:jc w:val="both"/>
      </w:pPr>
      <w:r>
        <w:rPr>
          <w:noProof/>
        </w:rPr>
        <w:drawing>
          <wp:inline distT="0" distB="0" distL="0" distR="0" wp14:anchorId="7B37F615" wp14:editId="3A28A5BD">
            <wp:extent cx="5581079" cy="1605516"/>
            <wp:effectExtent l="0" t="0" r="0" b="0"/>
            <wp:docPr id="421371264" name="Picture 1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71264" name="Picture 16" descr="A screen shot of a computer scree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621725" cy="1617209"/>
                    </a:xfrm>
                    <a:prstGeom prst="rect">
                      <a:avLst/>
                    </a:prstGeom>
                  </pic:spPr>
                </pic:pic>
              </a:graphicData>
            </a:graphic>
          </wp:inline>
        </w:drawing>
      </w:r>
    </w:p>
    <w:p w14:paraId="37C3C0F7" w14:textId="42D28B55" w:rsidR="006617DA" w:rsidRDefault="006617DA" w:rsidP="00DE0350">
      <w:pPr>
        <w:jc w:val="both"/>
      </w:pPr>
    </w:p>
    <w:p w14:paraId="71F825D9" w14:textId="0DBAA491" w:rsidR="006617DA" w:rsidRDefault="006617DA" w:rsidP="00DE0350">
      <w:pPr>
        <w:jc w:val="both"/>
      </w:pPr>
      <w:r>
        <w:lastRenderedPageBreak/>
        <w:t xml:space="preserve">Now the data is ready to be used in </w:t>
      </w:r>
      <w:proofErr w:type="spellStart"/>
      <w:r>
        <w:t>KMeans</w:t>
      </w:r>
      <w:proofErr w:type="spellEnd"/>
      <w:r>
        <w:t>, but first let’s get a visualization of the</w:t>
      </w:r>
      <w:r w:rsidR="00A70D89">
        <w:t xml:space="preserve"> data we have at hand. The three variables, I am choosing to focus on are Period, Launch Mass, and Expected Lifetime. </w:t>
      </w:r>
    </w:p>
    <w:p w14:paraId="7FC41824" w14:textId="08FEC505" w:rsidR="00A70D89" w:rsidRDefault="00A70D89" w:rsidP="00DE0350">
      <w:pPr>
        <w:jc w:val="both"/>
      </w:pPr>
      <w:r>
        <w:t xml:space="preserve">Let’s put those on a plot and see the results. </w:t>
      </w:r>
    </w:p>
    <w:p w14:paraId="0FA64D02" w14:textId="4468E315" w:rsidR="00A70D89" w:rsidRDefault="0068411A" w:rsidP="00DE0350">
      <w:pPr>
        <w:jc w:val="both"/>
      </w:pPr>
      <w:r w:rsidRPr="0068411A">
        <w:rPr>
          <w:noProof/>
        </w:rPr>
        <w:drawing>
          <wp:inline distT="0" distB="0" distL="0" distR="0" wp14:anchorId="06DC714D" wp14:editId="62173582">
            <wp:extent cx="5263117" cy="5340897"/>
            <wp:effectExtent l="0" t="0" r="0" b="6350"/>
            <wp:docPr id="1225654603" name="Picture 1" descr="A graph with number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54603" name="Picture 1" descr="A graph with numbers and dots&#10;&#10;Description automatically generated with medium confidence"/>
                    <pic:cNvPicPr/>
                  </pic:nvPicPr>
                  <pic:blipFill>
                    <a:blip r:embed="rId95"/>
                    <a:stretch>
                      <a:fillRect/>
                    </a:stretch>
                  </pic:blipFill>
                  <pic:spPr>
                    <a:xfrm>
                      <a:off x="0" y="0"/>
                      <a:ext cx="5309374" cy="5387838"/>
                    </a:xfrm>
                    <a:prstGeom prst="rect">
                      <a:avLst/>
                    </a:prstGeom>
                  </pic:spPr>
                </pic:pic>
              </a:graphicData>
            </a:graphic>
          </wp:inline>
        </w:drawing>
      </w:r>
    </w:p>
    <w:p w14:paraId="43452457" w14:textId="77777777" w:rsidR="00EF472E" w:rsidRDefault="00EF472E" w:rsidP="00EF472E">
      <w:pPr>
        <w:jc w:val="both"/>
      </w:pPr>
      <w:r>
        <w:t xml:space="preserve">There are a lot of insights from this table. The first characteristic that jumps out is that most satellites are huddled around the low mass and low period end of the spectrum. This makes sense as most of the satellites launched today are in low earth orbit. LEO is the most functional for Earth-facing uses of satellites because it is closer to the surface of the planet meaning it’s easier to interact with instruments on </w:t>
      </w:r>
      <w:r>
        <w:lastRenderedPageBreak/>
        <w:t xml:space="preserve">the ground. What is unexpected from this visualization is that there doesn’t seem to be a big correlation between the Mass of a satellite at launch and its expected lifespan. There is a widespread of lifespans over all the masses. This is interesting because I would have believed that more massive satellites would be designed to last longer in space since the cost of launching increases with mass. This shows that there are more direct factors in describing why some satellites last longer than others than simply the mass of the launch. </w:t>
      </w:r>
    </w:p>
    <w:p w14:paraId="05A88C3C" w14:textId="4E9000CF" w:rsidR="00156895" w:rsidRDefault="00EF472E" w:rsidP="00EF472E">
      <w:pPr>
        <w:jc w:val="both"/>
      </w:pPr>
      <w:r>
        <w:t xml:space="preserve">Another interesting insight from this data is clearer if we invert the x-axis to have mass and period start at the same origin point. </w:t>
      </w:r>
      <w:r w:rsidR="005E571B" w:rsidRPr="005E571B">
        <w:rPr>
          <w:noProof/>
        </w:rPr>
        <w:drawing>
          <wp:inline distT="0" distB="0" distL="0" distR="0" wp14:anchorId="5C0C44A8" wp14:editId="47DF60CF">
            <wp:extent cx="5380075" cy="5539092"/>
            <wp:effectExtent l="0" t="0" r="5080" b="0"/>
            <wp:docPr id="1216318083" name="Picture 1" descr="A graph of data visualiz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18083" name="Picture 1" descr="A graph of data visualization&#10;&#10;Description automatically generated with medium confidence"/>
                    <pic:cNvPicPr/>
                  </pic:nvPicPr>
                  <pic:blipFill>
                    <a:blip r:embed="rId96"/>
                    <a:stretch>
                      <a:fillRect/>
                    </a:stretch>
                  </pic:blipFill>
                  <pic:spPr>
                    <a:xfrm>
                      <a:off x="0" y="0"/>
                      <a:ext cx="5438993" cy="5599752"/>
                    </a:xfrm>
                    <a:prstGeom prst="rect">
                      <a:avLst/>
                    </a:prstGeom>
                  </pic:spPr>
                </pic:pic>
              </a:graphicData>
            </a:graphic>
          </wp:inline>
        </w:drawing>
      </w:r>
    </w:p>
    <w:p w14:paraId="58DB99F5" w14:textId="490DCCF5" w:rsidR="005E571B" w:rsidRDefault="005E571B" w:rsidP="00DE0350">
      <w:pPr>
        <w:jc w:val="both"/>
      </w:pPr>
      <w:r>
        <w:lastRenderedPageBreak/>
        <w:t>This chart reveals that there is a correlation between the mass and period of a satellite</w:t>
      </w:r>
      <w:r w:rsidR="00EF472E">
        <w:t>—a</w:t>
      </w:r>
      <w:r>
        <w:t xml:space="preserve">s the period increases so does the mass. I believe this also makes sense because satellites with longer periods—the total time it takes to orbit the earth—by design </w:t>
      </w:r>
      <w:r w:rsidR="00EF472E">
        <w:t>must</w:t>
      </w:r>
      <w:r>
        <w:t xml:space="preserve"> be sent further out into space. The further out into space they are the longer the orbit will be. </w:t>
      </w:r>
      <w:r w:rsidR="00EF472E">
        <w:t>T</w:t>
      </w:r>
      <w:r>
        <w:t xml:space="preserve">his is something that we all intuitively could understand but seeing it on a graph just drives home the point. </w:t>
      </w:r>
    </w:p>
    <w:p w14:paraId="56007C52" w14:textId="317CA461" w:rsidR="005E571B" w:rsidRDefault="005E571B" w:rsidP="00DE0350">
      <w:pPr>
        <w:jc w:val="both"/>
      </w:pPr>
      <w:r>
        <w:t xml:space="preserve">Now, let’s apply </w:t>
      </w:r>
      <w:proofErr w:type="spellStart"/>
      <w:r>
        <w:t>KMeans</w:t>
      </w:r>
      <w:proofErr w:type="spellEnd"/>
      <w:r>
        <w:t xml:space="preserve"> to the data prepared dataset. We will do clusters of 2, 3, and 4. </w:t>
      </w:r>
    </w:p>
    <w:p w14:paraId="1479E94E" w14:textId="24BC6348" w:rsidR="00843A12" w:rsidRPr="00843A12" w:rsidRDefault="00843A12" w:rsidP="00DE0350">
      <w:pPr>
        <w:pStyle w:val="Subtitle"/>
        <w:jc w:val="both"/>
        <w:rPr>
          <w:color w:val="536BF1"/>
          <w:sz w:val="36"/>
          <w:szCs w:val="36"/>
        </w:rPr>
      </w:pPr>
      <w:r w:rsidRPr="00843A12">
        <w:rPr>
          <w:color w:val="536BF1"/>
          <w:sz w:val="36"/>
          <w:szCs w:val="36"/>
        </w:rPr>
        <w:t xml:space="preserve">Two Clusters </w:t>
      </w:r>
    </w:p>
    <w:p w14:paraId="352FAA5E" w14:textId="2D8D7F93" w:rsidR="005E571B" w:rsidRDefault="0024258A" w:rsidP="00DE0350">
      <w:pPr>
        <w:jc w:val="both"/>
      </w:pPr>
      <w:r>
        <w:t xml:space="preserve">I set up the </w:t>
      </w:r>
      <w:proofErr w:type="spellStart"/>
      <w:r>
        <w:t>KMeans</w:t>
      </w:r>
      <w:proofErr w:type="spellEnd"/>
      <w:r>
        <w:t xml:space="preserve"> object with 2 clusters and then ran the prepared data through the fit method. </w:t>
      </w:r>
      <w:r w:rsidR="0070430A">
        <w:t xml:space="preserve">After that I saved the labels and the cluster centers into variables. Here are the print outs below. </w:t>
      </w:r>
    </w:p>
    <w:p w14:paraId="56F543FA" w14:textId="7BD899A0" w:rsidR="00C30EE5" w:rsidRDefault="00C30EE5" w:rsidP="00DE0350">
      <w:pPr>
        <w:jc w:val="both"/>
      </w:pPr>
      <w:r>
        <w:t>Labels:</w:t>
      </w:r>
    </w:p>
    <w:p w14:paraId="424A5405" w14:textId="50E3A7E8" w:rsidR="00C30EE5" w:rsidRDefault="00383E8D" w:rsidP="00DE0350">
      <w:pPr>
        <w:jc w:val="both"/>
      </w:pPr>
      <w:r>
        <w:rPr>
          <w:noProof/>
        </w:rPr>
        <w:drawing>
          <wp:inline distT="0" distB="0" distL="0" distR="0" wp14:anchorId="48AD4D04" wp14:editId="0A3CB3CC">
            <wp:extent cx="5394290" cy="1711841"/>
            <wp:effectExtent l="0" t="0" r="3810" b="3175"/>
            <wp:docPr id="1032146011" name="Picture 1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46011" name="Picture 17" descr="A screen shot of a computer cod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485654" cy="1740835"/>
                    </a:xfrm>
                    <a:prstGeom prst="rect">
                      <a:avLst/>
                    </a:prstGeom>
                  </pic:spPr>
                </pic:pic>
              </a:graphicData>
            </a:graphic>
          </wp:inline>
        </w:drawing>
      </w:r>
    </w:p>
    <w:p w14:paraId="7DE53420" w14:textId="1275C9CA" w:rsidR="00156895" w:rsidRDefault="00C30EE5" w:rsidP="00DE0350">
      <w:pPr>
        <w:jc w:val="both"/>
      </w:pPr>
      <w:r>
        <w:t>Cluster Centers:</w:t>
      </w:r>
    </w:p>
    <w:p w14:paraId="1043D883" w14:textId="1A63108C" w:rsidR="00156895" w:rsidRDefault="00383E8D" w:rsidP="00DE0350">
      <w:pPr>
        <w:jc w:val="both"/>
      </w:pPr>
      <w:r>
        <w:rPr>
          <w:noProof/>
        </w:rPr>
        <w:drawing>
          <wp:inline distT="0" distB="0" distL="0" distR="0" wp14:anchorId="5D6D2B9D" wp14:editId="21F8E2F0">
            <wp:extent cx="2514968" cy="1785993"/>
            <wp:effectExtent l="0" t="0" r="0" b="5080"/>
            <wp:docPr id="587069544" name="Picture 18"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69544" name="Picture 18" descr="A number on a black background&#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644056" cy="1877664"/>
                    </a:xfrm>
                    <a:prstGeom prst="rect">
                      <a:avLst/>
                    </a:prstGeom>
                  </pic:spPr>
                </pic:pic>
              </a:graphicData>
            </a:graphic>
          </wp:inline>
        </w:drawing>
      </w:r>
      <w:r>
        <w:rPr>
          <w:noProof/>
        </w:rPr>
        <w:drawing>
          <wp:inline distT="0" distB="0" distL="0" distR="0" wp14:anchorId="463CAE47" wp14:editId="7664C5E5">
            <wp:extent cx="2750583" cy="1786093"/>
            <wp:effectExtent l="0" t="0" r="5715" b="5080"/>
            <wp:docPr id="202737171" name="Picture 19"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7171" name="Picture 19" descr="A number on a black background&#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804517" cy="1821115"/>
                    </a:xfrm>
                    <a:prstGeom prst="rect">
                      <a:avLst/>
                    </a:prstGeom>
                  </pic:spPr>
                </pic:pic>
              </a:graphicData>
            </a:graphic>
          </wp:inline>
        </w:drawing>
      </w:r>
    </w:p>
    <w:p w14:paraId="49DA8C4D" w14:textId="4495AED0" w:rsidR="00156895" w:rsidRDefault="0024258A" w:rsidP="00DE0350">
      <w:pPr>
        <w:jc w:val="both"/>
      </w:pPr>
      <w:r>
        <w:lastRenderedPageBreak/>
        <w:t>Here are the cluster centers plotting on the same chart as before. I’ve turned down the alpha way down on the dataset values so both centers are visible.</w:t>
      </w:r>
    </w:p>
    <w:p w14:paraId="2C31C648" w14:textId="45A03340" w:rsidR="0024258A" w:rsidRDefault="0024258A" w:rsidP="00DE0350">
      <w:pPr>
        <w:jc w:val="both"/>
      </w:pPr>
      <w:r w:rsidRPr="0024258A">
        <w:rPr>
          <w:noProof/>
        </w:rPr>
        <w:drawing>
          <wp:inline distT="0" distB="0" distL="0" distR="0" wp14:anchorId="2DDB0487" wp14:editId="2F49150F">
            <wp:extent cx="5348177" cy="5506251"/>
            <wp:effectExtent l="0" t="0" r="0" b="5715"/>
            <wp:docPr id="894477950" name="Picture 1" descr="A graph of a graph with numbers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77950" name="Picture 1" descr="A graph of a graph with numbers and a diagram&#10;&#10;Description automatically generated with medium confidence"/>
                    <pic:cNvPicPr/>
                  </pic:nvPicPr>
                  <pic:blipFill>
                    <a:blip r:embed="rId100"/>
                    <a:stretch>
                      <a:fillRect/>
                    </a:stretch>
                  </pic:blipFill>
                  <pic:spPr>
                    <a:xfrm>
                      <a:off x="0" y="0"/>
                      <a:ext cx="5381733" cy="5540799"/>
                    </a:xfrm>
                    <a:prstGeom prst="rect">
                      <a:avLst/>
                    </a:prstGeom>
                  </pic:spPr>
                </pic:pic>
              </a:graphicData>
            </a:graphic>
          </wp:inline>
        </w:drawing>
      </w:r>
    </w:p>
    <w:p w14:paraId="6A079EC3" w14:textId="1FD14CA5" w:rsidR="0024258A" w:rsidRDefault="0024258A" w:rsidP="00DE0350">
      <w:pPr>
        <w:jc w:val="both"/>
      </w:pPr>
      <w:r>
        <w:t>I think these clus</w:t>
      </w:r>
      <w:r w:rsidR="0070430A">
        <w:t xml:space="preserve">ters are well positioned in the middle of the data. One of the stark divides that is clear from this new chart is that the two clusters are very far apart when it comes to the lifespan of a satellite, compared to the other variables. That might reveal that there is something about the differences in longevity that separates the different satellite groups. </w:t>
      </w:r>
    </w:p>
    <w:p w14:paraId="4603F525" w14:textId="46D4E1A5" w:rsidR="0070430A" w:rsidRDefault="0070430A" w:rsidP="00DE0350">
      <w:pPr>
        <w:jc w:val="both"/>
      </w:pPr>
      <w:r>
        <w:lastRenderedPageBreak/>
        <w:t>Now let’s predict a</w:t>
      </w:r>
      <w:r w:rsidR="00843A12">
        <w:t xml:space="preserve"> couple</w:t>
      </w:r>
      <w:r>
        <w:t xml:space="preserve"> new satellite</w:t>
      </w:r>
      <w:r w:rsidR="00843A12">
        <w:t>s</w:t>
      </w:r>
      <w:r>
        <w:t xml:space="preserve"> and see where it falls on the labels. Our new satellite</w:t>
      </w:r>
      <w:r w:rsidR="00843A12">
        <w:t>s</w:t>
      </w:r>
      <w:r>
        <w:t xml:space="preserve"> </w:t>
      </w:r>
      <w:r w:rsidR="00EF472E">
        <w:t>have</w:t>
      </w:r>
      <w:r>
        <w:t xml:space="preserve"> the following specs.</w:t>
      </w:r>
    </w:p>
    <w:p w14:paraId="54C72890" w14:textId="77777777" w:rsidR="00843A12" w:rsidRDefault="00843A12" w:rsidP="00DE0350">
      <w:pPr>
        <w:jc w:val="both"/>
        <w:sectPr w:rsidR="00843A12">
          <w:footerReference w:type="default" r:id="rId101"/>
          <w:pgSz w:w="12240" w:h="15840"/>
          <w:pgMar w:top="1440" w:right="1800" w:bottom="1440" w:left="1800" w:header="720" w:footer="720" w:gutter="0"/>
          <w:pgNumType w:start="1"/>
          <w:cols w:space="720"/>
          <w:titlePg/>
          <w:docGrid w:linePitch="360"/>
        </w:sectPr>
      </w:pPr>
    </w:p>
    <w:p w14:paraId="7DB13D52" w14:textId="093E7D69" w:rsidR="0070430A" w:rsidRDefault="0070430A" w:rsidP="00DE0350">
      <w:pPr>
        <w:jc w:val="both"/>
      </w:pPr>
      <w:r>
        <w:t>Perigee: 1000</w:t>
      </w:r>
      <w:r w:rsidR="00700D57">
        <w:t>0</w:t>
      </w:r>
      <w:r w:rsidR="00843A12">
        <w:t xml:space="preserve"> </w:t>
      </w:r>
      <w:r>
        <w:br/>
        <w:t>Apogee:  10</w:t>
      </w:r>
      <w:r w:rsidR="00843A12">
        <w:t>50</w:t>
      </w:r>
      <w:r w:rsidR="00700D57">
        <w:t>0</w:t>
      </w:r>
      <w:r>
        <w:br/>
        <w:t>Eccentricity: .1</w:t>
      </w:r>
      <w:r>
        <w:br/>
        <w:t>Inclination: 35</w:t>
      </w:r>
      <w:r>
        <w:br/>
        <w:t>Period: 500</w:t>
      </w:r>
      <w:r w:rsidR="00843A12">
        <w:t>0</w:t>
      </w:r>
      <w:r>
        <w:br/>
        <w:t>Mass: 1000</w:t>
      </w:r>
      <w:r>
        <w:br/>
        <w:t xml:space="preserve">Lifespan: </w:t>
      </w:r>
      <w:r w:rsidR="00DE0350">
        <w:t xml:space="preserve">                               </w:t>
      </w:r>
      <w:r>
        <w:t>6</w:t>
      </w:r>
    </w:p>
    <w:p w14:paraId="776BFC71" w14:textId="63AF048E" w:rsidR="00843A12" w:rsidRDefault="00843A12" w:rsidP="00DE0350">
      <w:pPr>
        <w:jc w:val="both"/>
        <w:sectPr w:rsidR="00843A12" w:rsidSect="00843A12">
          <w:type w:val="continuous"/>
          <w:pgSz w:w="12240" w:h="15840"/>
          <w:pgMar w:top="1440" w:right="1800" w:bottom="1440" w:left="1800" w:header="720" w:footer="720" w:gutter="0"/>
          <w:pgNumType w:start="1"/>
          <w:cols w:num="2" w:space="720"/>
          <w:titlePg/>
          <w:docGrid w:linePitch="360"/>
        </w:sectPr>
      </w:pPr>
      <w:r>
        <w:t xml:space="preserve">Perigee: 100 </w:t>
      </w:r>
      <w:r>
        <w:br/>
        <w:t>Apogee:  150</w:t>
      </w:r>
      <w:r>
        <w:br/>
        <w:t>Eccentricity: .6</w:t>
      </w:r>
      <w:r>
        <w:br/>
        <w:t>Inclination: 57</w:t>
      </w:r>
      <w:r>
        <w:br/>
        <w:t>Period: 90</w:t>
      </w:r>
      <w:r>
        <w:br/>
        <w:t>Mass: 200</w:t>
      </w:r>
      <w:r>
        <w:br/>
        <w:t>Lifespan:</w:t>
      </w:r>
      <w:r w:rsidR="00DE0350">
        <w:t xml:space="preserve">                                 </w:t>
      </w:r>
      <w:r>
        <w:t>2</w:t>
      </w:r>
    </w:p>
    <w:p w14:paraId="5AC2A72E" w14:textId="4633B84E" w:rsidR="0070430A" w:rsidRDefault="0070430A" w:rsidP="00DE0350">
      <w:pPr>
        <w:jc w:val="both"/>
      </w:pPr>
      <w:r>
        <w:t xml:space="preserve">Now we can use the </w:t>
      </w:r>
      <w:proofErr w:type="spellStart"/>
      <w:r>
        <w:t>KMeans</w:t>
      </w:r>
      <w:proofErr w:type="spellEnd"/>
      <w:r>
        <w:t xml:space="preserve"> predict method</w:t>
      </w:r>
      <w:r w:rsidR="00843A12">
        <w:t xml:space="preserve"> to see where each of these new datapoints would go. </w:t>
      </w:r>
    </w:p>
    <w:p w14:paraId="59A597A4" w14:textId="1C20C8C7" w:rsidR="00156895" w:rsidRDefault="00843A12" w:rsidP="00DE0350">
      <w:pPr>
        <w:jc w:val="both"/>
      </w:pPr>
      <w:r>
        <w:rPr>
          <w:noProof/>
        </w:rPr>
        <w:drawing>
          <wp:inline distT="0" distB="0" distL="0" distR="0" wp14:anchorId="30C34DC4" wp14:editId="3CA763AA">
            <wp:extent cx="2488019" cy="1052623"/>
            <wp:effectExtent l="0" t="0" r="1270" b="1905"/>
            <wp:docPr id="20380153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5386" name="Picture 2038015386"/>
                    <pic:cNvPicPr/>
                  </pic:nvPicPr>
                  <pic:blipFill>
                    <a:blip r:embed="rId102">
                      <a:extLst>
                        <a:ext uri="{28A0092B-C50C-407E-A947-70E740481C1C}">
                          <a14:useLocalDpi xmlns:a14="http://schemas.microsoft.com/office/drawing/2010/main" val="0"/>
                        </a:ext>
                      </a:extLst>
                    </a:blip>
                    <a:stretch>
                      <a:fillRect/>
                    </a:stretch>
                  </pic:blipFill>
                  <pic:spPr>
                    <a:xfrm>
                      <a:off x="0" y="0"/>
                      <a:ext cx="2535136" cy="1072557"/>
                    </a:xfrm>
                    <a:prstGeom prst="rect">
                      <a:avLst/>
                    </a:prstGeom>
                  </pic:spPr>
                </pic:pic>
              </a:graphicData>
            </a:graphic>
          </wp:inline>
        </w:drawing>
      </w:r>
    </w:p>
    <w:p w14:paraId="37983042" w14:textId="1FBD4EAD" w:rsidR="00843A12" w:rsidRDefault="00843A12" w:rsidP="00DE0350">
      <w:pPr>
        <w:jc w:val="both"/>
      </w:pPr>
      <w:r>
        <w:t xml:space="preserve">Interesting enough they both go under the first cluster. </w:t>
      </w:r>
    </w:p>
    <w:p w14:paraId="1E74022D" w14:textId="7C4B30DD" w:rsidR="00843A12" w:rsidRPr="00843A12" w:rsidRDefault="00843A12" w:rsidP="00DE0350">
      <w:pPr>
        <w:pStyle w:val="Subtitle"/>
        <w:jc w:val="both"/>
        <w:rPr>
          <w:color w:val="536BF1"/>
          <w:sz w:val="36"/>
          <w:szCs w:val="36"/>
        </w:rPr>
      </w:pPr>
      <w:r w:rsidRPr="00843A12">
        <w:rPr>
          <w:color w:val="536BF1"/>
          <w:sz w:val="36"/>
          <w:szCs w:val="36"/>
        </w:rPr>
        <w:t>T</w:t>
      </w:r>
      <w:r>
        <w:rPr>
          <w:color w:val="536BF1"/>
          <w:sz w:val="36"/>
          <w:szCs w:val="36"/>
        </w:rPr>
        <w:t>hree</w:t>
      </w:r>
      <w:r w:rsidRPr="00843A12">
        <w:rPr>
          <w:color w:val="536BF1"/>
          <w:sz w:val="36"/>
          <w:szCs w:val="36"/>
        </w:rPr>
        <w:t xml:space="preserve"> Clusters </w:t>
      </w:r>
    </w:p>
    <w:p w14:paraId="1B7BDB6B" w14:textId="799D5BC1" w:rsidR="008F1968" w:rsidRDefault="00843A12" w:rsidP="00DE0350">
      <w:pPr>
        <w:jc w:val="both"/>
      </w:pPr>
      <w:r>
        <w:t xml:space="preserve">Now let’s move on to 3 clusters for the dataset. I repeat my steps before, only this time, using 3 clusters. </w:t>
      </w:r>
      <w:r w:rsidR="008F1968">
        <w:t xml:space="preserve">Here are the results from that. </w:t>
      </w:r>
    </w:p>
    <w:p w14:paraId="322CB719" w14:textId="2C32E49A" w:rsidR="00EF472E" w:rsidRDefault="00EF472E" w:rsidP="00DE0350">
      <w:pPr>
        <w:jc w:val="both"/>
      </w:pPr>
      <w:r>
        <w:t>Labels:</w:t>
      </w:r>
    </w:p>
    <w:p w14:paraId="3C8E490F" w14:textId="3659AFB9" w:rsidR="008F1968" w:rsidRDefault="008F1968" w:rsidP="00DE0350">
      <w:pPr>
        <w:jc w:val="both"/>
      </w:pPr>
      <w:r>
        <w:rPr>
          <w:noProof/>
        </w:rPr>
        <w:drawing>
          <wp:inline distT="0" distB="0" distL="0" distR="0" wp14:anchorId="6B8B190C" wp14:editId="09F001F7">
            <wp:extent cx="5423013" cy="1584251"/>
            <wp:effectExtent l="0" t="0" r="0" b="3810"/>
            <wp:docPr id="600923548" name="Picture 2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3548" name="Picture 21" descr="A screen shot of a computer scree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501590" cy="1607206"/>
                    </a:xfrm>
                    <a:prstGeom prst="rect">
                      <a:avLst/>
                    </a:prstGeom>
                  </pic:spPr>
                </pic:pic>
              </a:graphicData>
            </a:graphic>
          </wp:inline>
        </w:drawing>
      </w:r>
    </w:p>
    <w:p w14:paraId="79382B23" w14:textId="77777777" w:rsidR="00EF472E" w:rsidRDefault="00EF472E" w:rsidP="00DE0350">
      <w:pPr>
        <w:jc w:val="both"/>
      </w:pPr>
    </w:p>
    <w:p w14:paraId="5F8CD5BD" w14:textId="1DBB0EC9" w:rsidR="00EF472E" w:rsidRDefault="00EF472E" w:rsidP="00DE0350">
      <w:pPr>
        <w:jc w:val="both"/>
      </w:pPr>
      <w:r>
        <w:lastRenderedPageBreak/>
        <w:t>Clusters:</w:t>
      </w:r>
    </w:p>
    <w:p w14:paraId="6F41AE4D" w14:textId="7ADBDBD1" w:rsidR="008F1968" w:rsidRDefault="008F1968" w:rsidP="00DE0350">
      <w:pPr>
        <w:jc w:val="both"/>
      </w:pPr>
      <w:r>
        <w:rPr>
          <w:noProof/>
        </w:rPr>
        <w:drawing>
          <wp:inline distT="0" distB="0" distL="0" distR="0" wp14:anchorId="71A7DF13" wp14:editId="47775058">
            <wp:extent cx="1765005" cy="1233086"/>
            <wp:effectExtent l="0" t="0" r="635" b="0"/>
            <wp:docPr id="1589912632" name="Picture 22"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12632" name="Picture 22" descr="A number on a black background&#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814693" cy="1267800"/>
                    </a:xfrm>
                    <a:prstGeom prst="rect">
                      <a:avLst/>
                    </a:prstGeom>
                  </pic:spPr>
                </pic:pic>
              </a:graphicData>
            </a:graphic>
          </wp:inline>
        </w:drawing>
      </w:r>
      <w:r>
        <w:rPr>
          <w:noProof/>
        </w:rPr>
        <w:drawing>
          <wp:inline distT="0" distB="0" distL="0" distR="0" wp14:anchorId="022700A6" wp14:editId="01663578">
            <wp:extent cx="1786270" cy="1232778"/>
            <wp:effectExtent l="0" t="0" r="4445" b="0"/>
            <wp:docPr id="32699653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96533" name="Picture 23" descr="A screenshot of a computer scree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1860438" cy="1283964"/>
                    </a:xfrm>
                    <a:prstGeom prst="rect">
                      <a:avLst/>
                    </a:prstGeom>
                  </pic:spPr>
                </pic:pic>
              </a:graphicData>
            </a:graphic>
          </wp:inline>
        </w:drawing>
      </w:r>
      <w:r>
        <w:rPr>
          <w:noProof/>
        </w:rPr>
        <w:drawing>
          <wp:inline distT="0" distB="0" distL="0" distR="0" wp14:anchorId="635BF63E" wp14:editId="23E40505">
            <wp:extent cx="1789923" cy="1243003"/>
            <wp:effectExtent l="0" t="0" r="1270" b="1905"/>
            <wp:docPr id="1700114090" name="Picture 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14090" name="Picture 24" descr="A screenshot of a computer cod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903002" cy="1321530"/>
                    </a:xfrm>
                    <a:prstGeom prst="rect">
                      <a:avLst/>
                    </a:prstGeom>
                  </pic:spPr>
                </pic:pic>
              </a:graphicData>
            </a:graphic>
          </wp:inline>
        </w:drawing>
      </w:r>
    </w:p>
    <w:p w14:paraId="6D089546" w14:textId="114E19F8" w:rsidR="008F1968" w:rsidRDefault="008F1968" w:rsidP="00DE0350">
      <w:pPr>
        <w:jc w:val="both"/>
      </w:pPr>
      <w:r>
        <w:t>From just looking at the printout</w:t>
      </w:r>
      <w:r w:rsidR="00EF472E">
        <w:t xml:space="preserve"> of the labels</w:t>
      </w:r>
      <w:r>
        <w:t xml:space="preserve">, </w:t>
      </w:r>
      <w:r w:rsidR="00EF472E">
        <w:t>the</w:t>
      </w:r>
      <w:r>
        <w:t xml:space="preserve"> third cluster is not nearly as represented as the first two. </w:t>
      </w:r>
      <w:r w:rsidR="00EF472E">
        <w:t>Also,</w:t>
      </w:r>
      <w:r>
        <w:t xml:space="preserve"> the first two clusters stayed relatively the same. If we plot the results again.</w:t>
      </w:r>
    </w:p>
    <w:p w14:paraId="2D364277" w14:textId="570D36DA" w:rsidR="008F1968" w:rsidRDefault="008F1968" w:rsidP="00DE0350">
      <w:pPr>
        <w:jc w:val="both"/>
      </w:pPr>
      <w:r w:rsidRPr="008F1968">
        <w:rPr>
          <w:noProof/>
        </w:rPr>
        <w:drawing>
          <wp:inline distT="0" distB="0" distL="0" distR="0" wp14:anchorId="30FE1CAB" wp14:editId="6559A444">
            <wp:extent cx="5401187" cy="5560828"/>
            <wp:effectExtent l="0" t="0" r="0" b="1905"/>
            <wp:docPr id="1555044528" name="Picture 1" descr="A graph of a graph with number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44528" name="Picture 1" descr="A graph of a graph with numbers and dots&#10;&#10;Description automatically generated with medium confidence"/>
                    <pic:cNvPicPr/>
                  </pic:nvPicPr>
                  <pic:blipFill>
                    <a:blip r:embed="rId107"/>
                    <a:stretch>
                      <a:fillRect/>
                    </a:stretch>
                  </pic:blipFill>
                  <pic:spPr>
                    <a:xfrm>
                      <a:off x="0" y="0"/>
                      <a:ext cx="5491693" cy="5654009"/>
                    </a:xfrm>
                    <a:prstGeom prst="rect">
                      <a:avLst/>
                    </a:prstGeom>
                  </pic:spPr>
                </pic:pic>
              </a:graphicData>
            </a:graphic>
          </wp:inline>
        </w:drawing>
      </w:r>
    </w:p>
    <w:p w14:paraId="43626C73" w14:textId="4C979163" w:rsidR="008F1968" w:rsidRDefault="008F1968" w:rsidP="00DE0350">
      <w:pPr>
        <w:jc w:val="both"/>
      </w:pPr>
      <w:r>
        <w:lastRenderedPageBreak/>
        <w:t xml:space="preserve">The third cluster is very randomly spaced then the other two. I think this shows that for the three variables chosen in the </w:t>
      </w:r>
      <w:r w:rsidR="00700D57">
        <w:t xml:space="preserve">visualization, the </w:t>
      </w:r>
      <w:r w:rsidR="00EF472E">
        <w:t>two-cluster</w:t>
      </w:r>
      <w:r w:rsidR="00700D57">
        <w:t xml:space="preserve"> version is more aligned with the data. The third cluster must be more influenced by the other variables not on the chart. </w:t>
      </w:r>
    </w:p>
    <w:p w14:paraId="36C22807" w14:textId="7A446317" w:rsidR="00700D57" w:rsidRDefault="00700D57" w:rsidP="00DE0350">
      <w:pPr>
        <w:jc w:val="both"/>
      </w:pPr>
      <w:r>
        <w:rPr>
          <w:noProof/>
        </w:rPr>
        <w:drawing>
          <wp:inline distT="0" distB="0" distL="0" distR="0" wp14:anchorId="2C9A5554" wp14:editId="7F1A44C3">
            <wp:extent cx="2411466" cy="1148317"/>
            <wp:effectExtent l="0" t="0" r="1905" b="0"/>
            <wp:docPr id="9332109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10913" name="Picture 933210913"/>
                    <pic:cNvPicPr/>
                  </pic:nvPicPr>
                  <pic:blipFill>
                    <a:blip r:embed="rId108">
                      <a:extLst>
                        <a:ext uri="{28A0092B-C50C-407E-A947-70E740481C1C}">
                          <a14:useLocalDpi xmlns:a14="http://schemas.microsoft.com/office/drawing/2010/main" val="0"/>
                        </a:ext>
                      </a:extLst>
                    </a:blip>
                    <a:stretch>
                      <a:fillRect/>
                    </a:stretch>
                  </pic:blipFill>
                  <pic:spPr>
                    <a:xfrm>
                      <a:off x="0" y="0"/>
                      <a:ext cx="2443348" cy="1163499"/>
                    </a:xfrm>
                    <a:prstGeom prst="rect">
                      <a:avLst/>
                    </a:prstGeom>
                  </pic:spPr>
                </pic:pic>
              </a:graphicData>
            </a:graphic>
          </wp:inline>
        </w:drawing>
      </w:r>
    </w:p>
    <w:p w14:paraId="09CEB77D" w14:textId="6D60BBD7" w:rsidR="008F1968" w:rsidRDefault="00700D57" w:rsidP="00DE0350">
      <w:pPr>
        <w:jc w:val="both"/>
      </w:pPr>
      <w:r>
        <w:t xml:space="preserve">Running our new satellite data through the three cluster predict method, gives the same results as last time. </w:t>
      </w:r>
    </w:p>
    <w:p w14:paraId="4DB5A52D" w14:textId="45E5CFC2" w:rsidR="00700D57" w:rsidRPr="00843A12" w:rsidRDefault="00700D57" w:rsidP="00DE0350">
      <w:pPr>
        <w:pStyle w:val="Subtitle"/>
        <w:jc w:val="both"/>
        <w:rPr>
          <w:color w:val="536BF1"/>
          <w:sz w:val="36"/>
          <w:szCs w:val="36"/>
        </w:rPr>
      </w:pPr>
      <w:r>
        <w:rPr>
          <w:color w:val="536BF1"/>
          <w:sz w:val="36"/>
          <w:szCs w:val="36"/>
        </w:rPr>
        <w:t xml:space="preserve">Four </w:t>
      </w:r>
      <w:r w:rsidRPr="00843A12">
        <w:rPr>
          <w:color w:val="536BF1"/>
          <w:sz w:val="36"/>
          <w:szCs w:val="36"/>
        </w:rPr>
        <w:t xml:space="preserve">Clusters </w:t>
      </w:r>
    </w:p>
    <w:p w14:paraId="7DCCD66A" w14:textId="2E4CA2CF" w:rsidR="00700D57" w:rsidRDefault="00700D57" w:rsidP="00DE0350">
      <w:pPr>
        <w:jc w:val="both"/>
      </w:pPr>
      <w:r>
        <w:t xml:space="preserve">Repeating the steps again with 4 clusters, we get the following results. </w:t>
      </w:r>
    </w:p>
    <w:p w14:paraId="4847DC40" w14:textId="5B8AF98E" w:rsidR="00EF472E" w:rsidRDefault="00EF472E" w:rsidP="00DE0350">
      <w:pPr>
        <w:jc w:val="both"/>
      </w:pPr>
      <w:r>
        <w:t>Labels:</w:t>
      </w:r>
    </w:p>
    <w:p w14:paraId="48258E95" w14:textId="7D9D3EB8" w:rsidR="00700D57" w:rsidRDefault="00700D57" w:rsidP="00DE0350">
      <w:pPr>
        <w:jc w:val="both"/>
      </w:pPr>
      <w:r>
        <w:rPr>
          <w:noProof/>
        </w:rPr>
        <w:drawing>
          <wp:inline distT="0" distB="0" distL="0" distR="0" wp14:anchorId="147C1D52" wp14:editId="7C8AF9B8">
            <wp:extent cx="5584657" cy="1786269"/>
            <wp:effectExtent l="0" t="0" r="3810" b="4445"/>
            <wp:docPr id="2053786676" name="Picture 2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86676" name="Picture 26" descr="A screen shot of a computer cod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612374" cy="1795134"/>
                    </a:xfrm>
                    <a:prstGeom prst="rect">
                      <a:avLst/>
                    </a:prstGeom>
                  </pic:spPr>
                </pic:pic>
              </a:graphicData>
            </a:graphic>
          </wp:inline>
        </w:drawing>
      </w:r>
    </w:p>
    <w:p w14:paraId="4CC55272" w14:textId="6B46FDC1" w:rsidR="00EF472E" w:rsidRDefault="00EF472E" w:rsidP="00DE0350">
      <w:pPr>
        <w:jc w:val="both"/>
      </w:pPr>
      <w:r>
        <w:t>Clusters:</w:t>
      </w:r>
    </w:p>
    <w:p w14:paraId="77BE4D7F" w14:textId="2CB90931" w:rsidR="008F1968" w:rsidRDefault="00700D57" w:rsidP="00DE0350">
      <w:pPr>
        <w:jc w:val="both"/>
      </w:pPr>
      <w:r>
        <w:rPr>
          <w:noProof/>
        </w:rPr>
        <w:drawing>
          <wp:inline distT="0" distB="0" distL="0" distR="0" wp14:anchorId="7490FF43" wp14:editId="22D507D4">
            <wp:extent cx="1334619" cy="995984"/>
            <wp:effectExtent l="0" t="0" r="0" b="0"/>
            <wp:docPr id="477199485" name="Picture 27"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99485" name="Picture 27" descr="A number on a black background&#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1360809" cy="1015529"/>
                    </a:xfrm>
                    <a:prstGeom prst="rect">
                      <a:avLst/>
                    </a:prstGeom>
                  </pic:spPr>
                </pic:pic>
              </a:graphicData>
            </a:graphic>
          </wp:inline>
        </w:drawing>
      </w:r>
      <w:r>
        <w:rPr>
          <w:noProof/>
        </w:rPr>
        <w:drawing>
          <wp:inline distT="0" distB="0" distL="0" distR="0" wp14:anchorId="605B7797" wp14:editId="206D327E">
            <wp:extent cx="1368895" cy="1031358"/>
            <wp:effectExtent l="0" t="0" r="3175" b="0"/>
            <wp:docPr id="807763293" name="Picture 28" descr="A computer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63293" name="Picture 28" descr="A computer screen with numbers&#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1390998" cy="1048011"/>
                    </a:xfrm>
                    <a:prstGeom prst="rect">
                      <a:avLst/>
                    </a:prstGeom>
                  </pic:spPr>
                </pic:pic>
              </a:graphicData>
            </a:graphic>
          </wp:inline>
        </w:drawing>
      </w:r>
      <w:r>
        <w:rPr>
          <w:noProof/>
        </w:rPr>
        <w:drawing>
          <wp:inline distT="0" distB="0" distL="0" distR="0" wp14:anchorId="4589CE2D" wp14:editId="25326761">
            <wp:extent cx="1340317" cy="1010093"/>
            <wp:effectExtent l="0" t="0" r="0" b="6350"/>
            <wp:docPr id="1128755899" name="Picture 29"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55899" name="Picture 29" descr="A number on a black background&#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364061" cy="1027987"/>
                    </a:xfrm>
                    <a:prstGeom prst="rect">
                      <a:avLst/>
                    </a:prstGeom>
                  </pic:spPr>
                </pic:pic>
              </a:graphicData>
            </a:graphic>
          </wp:inline>
        </w:drawing>
      </w:r>
      <w:r>
        <w:rPr>
          <w:noProof/>
        </w:rPr>
        <w:drawing>
          <wp:inline distT="0" distB="0" distL="0" distR="0" wp14:anchorId="51A25A2B" wp14:editId="50143573">
            <wp:extent cx="1307226" cy="1041991"/>
            <wp:effectExtent l="0" t="0" r="1270" b="0"/>
            <wp:docPr id="48557218" name="Picture 30"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7218" name="Picture 30" descr="A number on a black background&#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1314294" cy="1047625"/>
                    </a:xfrm>
                    <a:prstGeom prst="rect">
                      <a:avLst/>
                    </a:prstGeom>
                  </pic:spPr>
                </pic:pic>
              </a:graphicData>
            </a:graphic>
          </wp:inline>
        </w:drawing>
      </w:r>
    </w:p>
    <w:p w14:paraId="2B945651" w14:textId="0C038397" w:rsidR="008F1968" w:rsidRDefault="00700D57" w:rsidP="00DE0350">
      <w:pPr>
        <w:jc w:val="both"/>
      </w:pPr>
      <w:r>
        <w:lastRenderedPageBreak/>
        <w:t>With four clusters, we see that the third and fourth clusters are even less represented in the data labels then before. Let’s look at the new pl</w:t>
      </w:r>
      <w:r w:rsidR="00A73D7C">
        <w:t>ot.</w:t>
      </w:r>
    </w:p>
    <w:p w14:paraId="0BF6A52A" w14:textId="77777777" w:rsidR="008F1968" w:rsidRDefault="008F1968" w:rsidP="00DE0350">
      <w:pPr>
        <w:jc w:val="both"/>
      </w:pPr>
    </w:p>
    <w:p w14:paraId="5CAE74C6" w14:textId="1F4CE781" w:rsidR="008F1968" w:rsidRDefault="00A73D7C" w:rsidP="00DE0350">
      <w:pPr>
        <w:jc w:val="both"/>
      </w:pPr>
      <w:r w:rsidRPr="00A73D7C">
        <w:rPr>
          <w:noProof/>
        </w:rPr>
        <w:drawing>
          <wp:inline distT="0" distB="0" distL="0" distR="0" wp14:anchorId="645A076B" wp14:editId="46FA4AF9">
            <wp:extent cx="5411513" cy="5571460"/>
            <wp:effectExtent l="0" t="0" r="0" b="4445"/>
            <wp:docPr id="873373306" name="Picture 1" descr="A graph of a graph with numbers and a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73306" name="Picture 1" descr="A graph of a graph with numbers and a grid&#10;&#10;Description automatically generated with medium confidence"/>
                    <pic:cNvPicPr/>
                  </pic:nvPicPr>
                  <pic:blipFill>
                    <a:blip r:embed="rId114"/>
                    <a:stretch>
                      <a:fillRect/>
                    </a:stretch>
                  </pic:blipFill>
                  <pic:spPr>
                    <a:xfrm>
                      <a:off x="0" y="0"/>
                      <a:ext cx="5439470" cy="5600243"/>
                    </a:xfrm>
                    <a:prstGeom prst="rect">
                      <a:avLst/>
                    </a:prstGeom>
                  </pic:spPr>
                </pic:pic>
              </a:graphicData>
            </a:graphic>
          </wp:inline>
        </w:drawing>
      </w:r>
    </w:p>
    <w:p w14:paraId="5A359379" w14:textId="14D3A4CA" w:rsidR="0076327E" w:rsidRDefault="00A73D7C" w:rsidP="00DE0350">
      <w:pPr>
        <w:jc w:val="both"/>
      </w:pPr>
      <w:r>
        <w:t xml:space="preserve">From the plot </w:t>
      </w:r>
      <w:r w:rsidR="00EF472E">
        <w:t>four</w:t>
      </w:r>
      <w:r>
        <w:t xml:space="preserve"> clusters are a randomly spread, and don’t give a lot of good insights on the </w:t>
      </w:r>
      <w:r w:rsidR="0076327E">
        <w:t xml:space="preserve">data. </w:t>
      </w:r>
    </w:p>
    <w:p w14:paraId="693F1679" w14:textId="52C1DEBD" w:rsidR="008F1968" w:rsidRDefault="00A73D7C" w:rsidP="00DE0350">
      <w:pPr>
        <w:jc w:val="both"/>
      </w:pPr>
      <w:r>
        <w:t xml:space="preserve"> </w:t>
      </w:r>
      <w:r w:rsidR="0076327E">
        <w:rPr>
          <w:noProof/>
        </w:rPr>
        <w:drawing>
          <wp:inline distT="0" distB="0" distL="0" distR="0" wp14:anchorId="728AE8FA" wp14:editId="1685917E">
            <wp:extent cx="1121251" cy="616688"/>
            <wp:effectExtent l="0" t="0" r="0" b="5715"/>
            <wp:docPr id="2994120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12024" name="Picture 299412024"/>
                    <pic:cNvPicPr/>
                  </pic:nvPicPr>
                  <pic:blipFill>
                    <a:blip r:embed="rId115">
                      <a:extLst>
                        <a:ext uri="{28A0092B-C50C-407E-A947-70E740481C1C}">
                          <a14:useLocalDpi xmlns:a14="http://schemas.microsoft.com/office/drawing/2010/main" val="0"/>
                        </a:ext>
                      </a:extLst>
                    </a:blip>
                    <a:stretch>
                      <a:fillRect/>
                    </a:stretch>
                  </pic:blipFill>
                  <pic:spPr>
                    <a:xfrm>
                      <a:off x="0" y="0"/>
                      <a:ext cx="1257848" cy="691816"/>
                    </a:xfrm>
                    <a:prstGeom prst="rect">
                      <a:avLst/>
                    </a:prstGeom>
                  </pic:spPr>
                </pic:pic>
              </a:graphicData>
            </a:graphic>
          </wp:inline>
        </w:drawing>
      </w:r>
    </w:p>
    <w:p w14:paraId="5484989B" w14:textId="3799FD8B" w:rsidR="00A73D7C" w:rsidRDefault="0076327E" w:rsidP="00DE0350">
      <w:pPr>
        <w:jc w:val="both"/>
      </w:pPr>
      <w:r>
        <w:lastRenderedPageBreak/>
        <w:t xml:space="preserve">Doing predictions on our two new satellites also shows that they both would go in the </w:t>
      </w:r>
      <w:r w:rsidR="001E150E">
        <w:t>first</w:t>
      </w:r>
      <w:r>
        <w:t xml:space="preserve"> cluster.</w:t>
      </w:r>
    </w:p>
    <w:p w14:paraId="30D2BCEA" w14:textId="630E7D88" w:rsidR="0076327E" w:rsidRDefault="0076327E" w:rsidP="00DE0350">
      <w:pPr>
        <w:pStyle w:val="Subtitle"/>
        <w:jc w:val="both"/>
        <w:rPr>
          <w:color w:val="536BF1"/>
          <w:sz w:val="36"/>
          <w:szCs w:val="36"/>
        </w:rPr>
      </w:pPr>
      <w:r>
        <w:rPr>
          <w:color w:val="536BF1"/>
          <w:sz w:val="36"/>
          <w:szCs w:val="36"/>
        </w:rPr>
        <w:t>Conclusions</w:t>
      </w:r>
    </w:p>
    <w:p w14:paraId="5179C2F9" w14:textId="77777777" w:rsidR="001E150E" w:rsidRDefault="001E150E" w:rsidP="001E150E">
      <w:pPr>
        <w:jc w:val="both"/>
      </w:pPr>
      <w:r>
        <w:t xml:space="preserve">From doing all the clustering of different k means steps, I think the one that fit the data the best was the two clusters. They have a more defined and realistic separation of the dataset. The larger the number of clusters the more random and unnatural the centroids were. I believe this is because most satellites are all in a similar with very similar values for </w:t>
      </w:r>
      <w:proofErr w:type="gramStart"/>
      <w:r>
        <w:t>all of</w:t>
      </w:r>
      <w:proofErr w:type="gramEnd"/>
      <w:r>
        <w:t xml:space="preserve"> the technical quantitative specs. This makes sense because LEO is by far the most popular of orbits for every industry. I believe what the two clusters were revealing was that many satellites fall under a LEO mean which was the first cluster. The other satellites which vary from the standard LEO orbit values can all be put into a second bucket of satellites. This second bucket is essentially saying, these are the satellites that are not part of the standard LEO orbit system. </w:t>
      </w:r>
    </w:p>
    <w:p w14:paraId="75CCF809" w14:textId="4739B3F5" w:rsidR="0076327E" w:rsidRDefault="001E150E" w:rsidP="001E150E">
      <w:pPr>
        <w:jc w:val="both"/>
      </w:pPr>
      <w:r>
        <w:t xml:space="preserve">For my project, I think this reveals that because of the number of LEO objects, doing any analysis should really be split into studying those standard LEOs, with the rest that don’t fit that mold being put in a special case area. For the next step, I think taking all the LEO satellites only and doing an analysis of just the differences between those objects would reveal more subtle differences. Right now, analyzing all together is not as helpful because the variance between </w:t>
      </w:r>
      <w:proofErr w:type="gramStart"/>
      <w:r>
        <w:t>the majority of</w:t>
      </w:r>
      <w:proofErr w:type="gramEnd"/>
      <w:r>
        <w:t xml:space="preserve"> LEO satellites and non-LEO satellites skews the data to just separating them out.</w:t>
      </w:r>
    </w:p>
    <w:p w14:paraId="3206EFA8" w14:textId="77777777" w:rsidR="008F1968" w:rsidRDefault="008F1968" w:rsidP="00DE0350">
      <w:pPr>
        <w:jc w:val="both"/>
      </w:pPr>
    </w:p>
    <w:p w14:paraId="52CA1D10" w14:textId="77777777" w:rsidR="008F1968" w:rsidRDefault="008F1968" w:rsidP="00DE0350">
      <w:pPr>
        <w:jc w:val="both"/>
      </w:pPr>
    </w:p>
    <w:p w14:paraId="10AD231E" w14:textId="77777777" w:rsidR="008F1968" w:rsidRDefault="008F1968" w:rsidP="00DE0350">
      <w:pPr>
        <w:jc w:val="both"/>
      </w:pPr>
    </w:p>
    <w:p w14:paraId="03E46CB1" w14:textId="77777777" w:rsidR="008F1968" w:rsidRDefault="008F1968" w:rsidP="00DE0350">
      <w:pPr>
        <w:jc w:val="both"/>
      </w:pPr>
    </w:p>
    <w:p w14:paraId="4BBFD4BA" w14:textId="77777777" w:rsidR="008F1968" w:rsidRDefault="008F1968" w:rsidP="00DE0350">
      <w:pPr>
        <w:jc w:val="both"/>
      </w:pPr>
    </w:p>
    <w:p w14:paraId="13ACF83B" w14:textId="77777777" w:rsidR="001E32CE" w:rsidRDefault="001E32CE" w:rsidP="001E32CE">
      <w:pPr>
        <w:pStyle w:val="Heading2"/>
      </w:pPr>
      <w:r>
        <w:lastRenderedPageBreak/>
        <w:t>SPACE EXPLORATION AND ECONOMIC GROWTH: NEW ISSUES AND HORIZONS</w:t>
      </w:r>
    </w:p>
    <w:p w14:paraId="493FF9A9" w14:textId="4418DF4E" w:rsidR="008F1968" w:rsidRDefault="00A66DA0" w:rsidP="00DE0350">
      <w:pPr>
        <w:jc w:val="both"/>
      </w:pPr>
      <w:r>
        <w:rPr>
          <w:noProof/>
        </w:rPr>
        <w:drawing>
          <wp:inline distT="0" distB="0" distL="0" distR="0" wp14:anchorId="093B7AD2" wp14:editId="2A896AF0">
            <wp:extent cx="5444920" cy="1807535"/>
            <wp:effectExtent l="0" t="0" r="3810" b="0"/>
            <wp:docPr id="1675195904"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95904" name="Picture 32" descr="A screen 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458653" cy="1812094"/>
                    </a:xfrm>
                    <a:prstGeom prst="rect">
                      <a:avLst/>
                    </a:prstGeom>
                  </pic:spPr>
                </pic:pic>
              </a:graphicData>
            </a:graphic>
          </wp:inline>
        </w:drawing>
      </w:r>
    </w:p>
    <w:p w14:paraId="29D0A6E6" w14:textId="32E8DB1E" w:rsidR="00A66DA0" w:rsidRDefault="00A66DA0" w:rsidP="00DE0350">
      <w:pPr>
        <w:jc w:val="both"/>
      </w:pPr>
      <w:r>
        <w:t xml:space="preserve">Here is a picture of the clean dataset that we are going to use for </w:t>
      </w:r>
      <w:proofErr w:type="spellStart"/>
      <w:r>
        <w:t>KMeans</w:t>
      </w:r>
      <w:proofErr w:type="spellEnd"/>
      <w:r>
        <w:t xml:space="preserve">. First step is to remove all the non-number columns. </w:t>
      </w:r>
      <w:r w:rsidR="00D171D3">
        <w:t xml:space="preserve">We can do this with the select </w:t>
      </w:r>
      <w:proofErr w:type="spellStart"/>
      <w:r w:rsidR="00D171D3">
        <w:t>dtypes</w:t>
      </w:r>
      <w:proofErr w:type="spellEnd"/>
      <w:r w:rsidR="00D171D3">
        <w:t xml:space="preserve"> method to drop all non-numerical columns. Then we can drop the unwanted “Unnamed: 0” that is a residual from the CSV indexes. </w:t>
      </w:r>
    </w:p>
    <w:p w14:paraId="71A9BAA6" w14:textId="77777777" w:rsidR="00BA2AC6" w:rsidRDefault="00D171D3" w:rsidP="00DE0350">
      <w:pPr>
        <w:jc w:val="both"/>
      </w:pPr>
      <w:r>
        <w:rPr>
          <w:noProof/>
        </w:rPr>
        <w:drawing>
          <wp:inline distT="0" distB="0" distL="0" distR="0" wp14:anchorId="2C310644" wp14:editId="2592146D">
            <wp:extent cx="3009014" cy="2476168"/>
            <wp:effectExtent l="0" t="0" r="1270" b="635"/>
            <wp:docPr id="1224074572" name="Picture 33"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4572" name="Picture 33" descr="A screen shot of a numb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071709" cy="2527761"/>
                    </a:xfrm>
                    <a:prstGeom prst="rect">
                      <a:avLst/>
                    </a:prstGeom>
                  </pic:spPr>
                </pic:pic>
              </a:graphicData>
            </a:graphic>
          </wp:inline>
        </w:drawing>
      </w:r>
    </w:p>
    <w:p w14:paraId="0026BC5C" w14:textId="037F25C4" w:rsidR="00A66DA0" w:rsidRDefault="00D171D3" w:rsidP="00DE0350">
      <w:pPr>
        <w:jc w:val="both"/>
      </w:pPr>
      <w:r>
        <w:t>Now we only have two columns of data for this dataset, but we can create a three plot by multiplying the two numbers together to form a three column that would be called max cost</w:t>
      </w:r>
      <w:r w:rsidR="001E150E">
        <w:t>—the total cost of the rocket if the maximum mass is used at launch.</w:t>
      </w:r>
    </w:p>
    <w:p w14:paraId="0FEA17A7" w14:textId="77777777" w:rsidR="00D171D3" w:rsidRDefault="00D171D3" w:rsidP="00DE0350">
      <w:pPr>
        <w:jc w:val="both"/>
      </w:pPr>
    </w:p>
    <w:p w14:paraId="28EDAE14" w14:textId="1FDDB56B" w:rsidR="00C17308" w:rsidRDefault="0084417C" w:rsidP="00DE0350">
      <w:pPr>
        <w:jc w:val="both"/>
      </w:pPr>
      <w:r w:rsidRPr="0084417C">
        <w:rPr>
          <w:noProof/>
        </w:rPr>
        <w:lastRenderedPageBreak/>
        <w:drawing>
          <wp:inline distT="0" distB="0" distL="0" distR="0" wp14:anchorId="33B4054E" wp14:editId="5E14BD46">
            <wp:extent cx="5204815" cy="5411972"/>
            <wp:effectExtent l="0" t="0" r="2540" b="0"/>
            <wp:docPr id="321975069" name="Picture 1" descr="A graph of a satellite co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5069" name="Picture 1" descr="A graph of a satellite cost chart&#10;&#10;Description automatically generated"/>
                    <pic:cNvPicPr/>
                  </pic:nvPicPr>
                  <pic:blipFill>
                    <a:blip r:embed="rId118"/>
                    <a:stretch>
                      <a:fillRect/>
                    </a:stretch>
                  </pic:blipFill>
                  <pic:spPr>
                    <a:xfrm>
                      <a:off x="0" y="0"/>
                      <a:ext cx="5267837" cy="5477502"/>
                    </a:xfrm>
                    <a:prstGeom prst="rect">
                      <a:avLst/>
                    </a:prstGeom>
                  </pic:spPr>
                </pic:pic>
              </a:graphicData>
            </a:graphic>
          </wp:inline>
        </w:drawing>
      </w:r>
      <w:r w:rsidR="001E150E" w:rsidRPr="001E150E">
        <w:t xml:space="preserve"> From this chart, you can see that despite a few outliers, the variance of total cost compared to the Price Per Kilogram is not as pronounced a trend as expected. I would have thought that the larger cost per kilo would mean that the total cost would increase heavily. However, from this chart, the actual change is very little. I believe this is because as the technology has advanced, the price per kilo has dropped with the total mass of rockets going up. Therefore, the total cost of the launch remains more stable. However, when looking at Mass compared to total cost, there is more of a relationship there. It’s easier to see on a 2D plot.</w:t>
      </w:r>
    </w:p>
    <w:p w14:paraId="41551BBD" w14:textId="77777777" w:rsidR="00C17308" w:rsidRDefault="00C17308" w:rsidP="00DE0350">
      <w:pPr>
        <w:jc w:val="both"/>
      </w:pPr>
    </w:p>
    <w:p w14:paraId="5BEB08D5" w14:textId="029C3282" w:rsidR="00C17308" w:rsidRDefault="00C17308" w:rsidP="00DE0350">
      <w:pPr>
        <w:jc w:val="both"/>
      </w:pPr>
      <w:r w:rsidRPr="00C17308">
        <w:rPr>
          <w:noProof/>
        </w:rPr>
        <w:lastRenderedPageBreak/>
        <w:drawing>
          <wp:inline distT="0" distB="0" distL="0" distR="0" wp14:anchorId="3D4A65D1" wp14:editId="00A2E9C2">
            <wp:extent cx="5338209" cy="4316819"/>
            <wp:effectExtent l="0" t="0" r="0" b="1270"/>
            <wp:docPr id="198179793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97933" name="Picture 1" descr="A graph with blue dots&#10;&#10;Description automatically generated"/>
                    <pic:cNvPicPr/>
                  </pic:nvPicPr>
                  <pic:blipFill>
                    <a:blip r:embed="rId119"/>
                    <a:stretch>
                      <a:fillRect/>
                    </a:stretch>
                  </pic:blipFill>
                  <pic:spPr>
                    <a:xfrm>
                      <a:off x="0" y="0"/>
                      <a:ext cx="5383510" cy="4353453"/>
                    </a:xfrm>
                    <a:prstGeom prst="rect">
                      <a:avLst/>
                    </a:prstGeom>
                  </pic:spPr>
                </pic:pic>
              </a:graphicData>
            </a:graphic>
          </wp:inline>
        </w:drawing>
      </w:r>
    </w:p>
    <w:p w14:paraId="46D8B70C" w14:textId="3D819733" w:rsidR="00C17308" w:rsidRDefault="00C17308" w:rsidP="00DE0350">
      <w:pPr>
        <w:jc w:val="both"/>
      </w:pPr>
      <w:r>
        <w:t xml:space="preserve">From this plot, we can see that in general, as the mass increases the total cost does as well. However, this increase is not very steep which illustrates my previous point that improvements in rocket technology have actual made the total cost stay relatively flat while the amount of mass being launched has increased. </w:t>
      </w:r>
    </w:p>
    <w:p w14:paraId="0A40AD8D" w14:textId="64F48EB2" w:rsidR="00D10011" w:rsidRDefault="00D10011" w:rsidP="00DE0350">
      <w:pPr>
        <w:pStyle w:val="Subtitle"/>
        <w:jc w:val="both"/>
        <w:rPr>
          <w:color w:val="536BF1"/>
          <w:sz w:val="36"/>
          <w:szCs w:val="36"/>
        </w:rPr>
      </w:pPr>
      <w:r>
        <w:rPr>
          <w:color w:val="536BF1"/>
          <w:sz w:val="36"/>
          <w:szCs w:val="36"/>
        </w:rPr>
        <w:t>Two Clusters</w:t>
      </w:r>
    </w:p>
    <w:p w14:paraId="4946A81C" w14:textId="12F9C92C" w:rsidR="00D10011" w:rsidRDefault="00D10011" w:rsidP="00DE0350">
      <w:pPr>
        <w:jc w:val="both"/>
      </w:pPr>
      <w:r>
        <w:t>Labels:</w:t>
      </w:r>
    </w:p>
    <w:p w14:paraId="7A33AC6A" w14:textId="6AF1F7F3" w:rsidR="00D10011" w:rsidRDefault="00D10011" w:rsidP="00DE0350">
      <w:pPr>
        <w:jc w:val="both"/>
      </w:pPr>
      <w:r>
        <w:rPr>
          <w:noProof/>
        </w:rPr>
        <w:drawing>
          <wp:inline distT="0" distB="0" distL="0" distR="0" wp14:anchorId="14D19895" wp14:editId="725F38B8">
            <wp:extent cx="4298208" cy="1562986"/>
            <wp:effectExtent l="0" t="0" r="0" b="0"/>
            <wp:docPr id="1237291227" name="Picture 3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91227" name="Picture 34" descr="A screen shot of a computer cod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4539232" cy="1650631"/>
                    </a:xfrm>
                    <a:prstGeom prst="rect">
                      <a:avLst/>
                    </a:prstGeom>
                  </pic:spPr>
                </pic:pic>
              </a:graphicData>
            </a:graphic>
          </wp:inline>
        </w:drawing>
      </w:r>
    </w:p>
    <w:p w14:paraId="17393459" w14:textId="154A4AC1" w:rsidR="00D10011" w:rsidRDefault="00D10011" w:rsidP="00DE0350">
      <w:pPr>
        <w:jc w:val="both"/>
      </w:pPr>
      <w:r>
        <w:lastRenderedPageBreak/>
        <w:t>Cluster Centers:</w:t>
      </w:r>
    </w:p>
    <w:p w14:paraId="3A545EE8" w14:textId="13A760CC" w:rsidR="00D10011" w:rsidRDefault="00D10011" w:rsidP="00DE0350">
      <w:pPr>
        <w:jc w:val="both"/>
      </w:pPr>
      <w:r>
        <w:rPr>
          <w:noProof/>
        </w:rPr>
        <w:drawing>
          <wp:inline distT="0" distB="0" distL="0" distR="0" wp14:anchorId="5E79C9CD" wp14:editId="263BD090">
            <wp:extent cx="2815318" cy="925033"/>
            <wp:effectExtent l="0" t="0" r="4445" b="2540"/>
            <wp:docPr id="16626375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37555" name="Picture 1662637555"/>
                    <pic:cNvPicPr/>
                  </pic:nvPicPr>
                  <pic:blipFill>
                    <a:blip r:embed="rId121">
                      <a:extLst>
                        <a:ext uri="{28A0092B-C50C-407E-A947-70E740481C1C}">
                          <a14:useLocalDpi xmlns:a14="http://schemas.microsoft.com/office/drawing/2010/main" val="0"/>
                        </a:ext>
                      </a:extLst>
                    </a:blip>
                    <a:stretch>
                      <a:fillRect/>
                    </a:stretch>
                  </pic:blipFill>
                  <pic:spPr>
                    <a:xfrm>
                      <a:off x="0" y="0"/>
                      <a:ext cx="2956209" cy="971326"/>
                    </a:xfrm>
                    <a:prstGeom prst="rect">
                      <a:avLst/>
                    </a:prstGeom>
                  </pic:spPr>
                </pic:pic>
              </a:graphicData>
            </a:graphic>
          </wp:inline>
        </w:drawing>
      </w:r>
      <w:r>
        <w:rPr>
          <w:noProof/>
        </w:rPr>
        <w:drawing>
          <wp:inline distT="0" distB="0" distL="0" distR="0" wp14:anchorId="0352A047" wp14:editId="4B27C10D">
            <wp:extent cx="2521655" cy="931073"/>
            <wp:effectExtent l="0" t="0" r="5715" b="0"/>
            <wp:docPr id="20060409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40905" name="Picture 2006040905"/>
                    <pic:cNvPicPr/>
                  </pic:nvPicPr>
                  <pic:blipFill>
                    <a:blip r:embed="rId122">
                      <a:extLst>
                        <a:ext uri="{28A0092B-C50C-407E-A947-70E740481C1C}">
                          <a14:useLocalDpi xmlns:a14="http://schemas.microsoft.com/office/drawing/2010/main" val="0"/>
                        </a:ext>
                      </a:extLst>
                    </a:blip>
                    <a:stretch>
                      <a:fillRect/>
                    </a:stretch>
                  </pic:blipFill>
                  <pic:spPr>
                    <a:xfrm>
                      <a:off x="0" y="0"/>
                      <a:ext cx="2582844" cy="953666"/>
                    </a:xfrm>
                    <a:prstGeom prst="rect">
                      <a:avLst/>
                    </a:prstGeom>
                  </pic:spPr>
                </pic:pic>
              </a:graphicData>
            </a:graphic>
          </wp:inline>
        </w:drawing>
      </w:r>
    </w:p>
    <w:p w14:paraId="433072D7" w14:textId="77777777" w:rsidR="001E150E" w:rsidRDefault="001E150E" w:rsidP="001E150E">
      <w:pPr>
        <w:jc w:val="both"/>
      </w:pPr>
      <w:r>
        <w:t xml:space="preserve">These numbers correspond to the following variables: </w:t>
      </w:r>
    </w:p>
    <w:p w14:paraId="198029A6" w14:textId="29E1A1CA" w:rsidR="001E150E" w:rsidRDefault="001E150E" w:rsidP="001E150E">
      <w:r>
        <w:t>1. Price per kilogram</w:t>
      </w:r>
      <w:r>
        <w:br/>
        <w:t>2. Max Mass</w:t>
      </w:r>
      <w:r>
        <w:br/>
        <w:t>3. Max Cost</w:t>
      </w:r>
    </w:p>
    <w:p w14:paraId="4FE2C9BC" w14:textId="64CA78EE" w:rsidR="001E4F18" w:rsidRDefault="001E150E" w:rsidP="001E150E">
      <w:pPr>
        <w:jc w:val="both"/>
      </w:pPr>
      <w:r>
        <w:t xml:space="preserve">I think from an initial look at the data, price per kilogram and total cost are the variables that vary the most between the two </w:t>
      </w:r>
      <w:proofErr w:type="spellStart"/>
      <w:r>
        <w:t>clusterings</w:t>
      </w:r>
      <w:proofErr w:type="spellEnd"/>
      <w:r>
        <w:t xml:space="preserve">. This might be a sign that the biggest factor differentiating rockets might be their cost rather than mass. Let’s add them to the 3D plot we made. </w:t>
      </w:r>
      <w:r w:rsidR="001E4F18" w:rsidRPr="001E4F18">
        <w:rPr>
          <w:noProof/>
        </w:rPr>
        <w:drawing>
          <wp:inline distT="0" distB="0" distL="0" distR="0" wp14:anchorId="0601DCB9" wp14:editId="5B0D592C">
            <wp:extent cx="4359349" cy="4532854"/>
            <wp:effectExtent l="0" t="0" r="0" b="1270"/>
            <wp:docPr id="1868473323" name="Picture 1" descr="A graph of a satellite co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73323" name="Picture 1" descr="A graph of a satellite cost chart&#10;&#10;Description automatically generated"/>
                    <pic:cNvPicPr/>
                  </pic:nvPicPr>
                  <pic:blipFill>
                    <a:blip r:embed="rId123"/>
                    <a:stretch>
                      <a:fillRect/>
                    </a:stretch>
                  </pic:blipFill>
                  <pic:spPr>
                    <a:xfrm>
                      <a:off x="0" y="0"/>
                      <a:ext cx="4446885" cy="4623873"/>
                    </a:xfrm>
                    <a:prstGeom prst="rect">
                      <a:avLst/>
                    </a:prstGeom>
                  </pic:spPr>
                </pic:pic>
              </a:graphicData>
            </a:graphic>
          </wp:inline>
        </w:drawing>
      </w:r>
    </w:p>
    <w:p w14:paraId="1E1DAFE0" w14:textId="4D0D3C55" w:rsidR="00D10011" w:rsidRDefault="001E4F18" w:rsidP="00DE0350">
      <w:pPr>
        <w:jc w:val="both"/>
      </w:pPr>
      <w:r>
        <w:lastRenderedPageBreak/>
        <w:t>The plot also shows that the two points are relatively close to one another. I think this shows that because of the rise of satellite launches in recent years, the rise of satellite launches mean</w:t>
      </w:r>
      <w:r w:rsidR="001E150E">
        <w:t>s</w:t>
      </w:r>
      <w:r>
        <w:t xml:space="preserve"> that </w:t>
      </w:r>
      <w:proofErr w:type="gramStart"/>
      <w:r>
        <w:t>the majority of</w:t>
      </w:r>
      <w:proofErr w:type="gramEnd"/>
      <w:r>
        <w:t xml:space="preserve"> the data is huddled around the modern numbers for mass and price per kilo—with the outliers being rockets from years ago with worse technology and </w:t>
      </w:r>
      <w:r w:rsidR="001E150E">
        <w:t>fewer</w:t>
      </w:r>
      <w:r>
        <w:t xml:space="preserve"> launches. </w:t>
      </w:r>
    </w:p>
    <w:p w14:paraId="5463F216" w14:textId="566901B5" w:rsidR="001E4F18" w:rsidRDefault="001E4F18" w:rsidP="00DE0350">
      <w:pPr>
        <w:jc w:val="both"/>
      </w:pPr>
      <w:r>
        <w:t xml:space="preserve">Let’s make some predictions using our new data. We will add two rockets with the following characteristics. </w:t>
      </w:r>
    </w:p>
    <w:p w14:paraId="57F03EB7" w14:textId="719833D4" w:rsidR="007D343F" w:rsidRDefault="007D343F" w:rsidP="00DE0350">
      <w:pPr>
        <w:jc w:val="both"/>
        <w:sectPr w:rsidR="007D343F" w:rsidSect="00A73D7C">
          <w:footerReference w:type="default" r:id="rId124"/>
          <w:type w:val="continuous"/>
          <w:pgSz w:w="12240" w:h="15840"/>
          <w:pgMar w:top="1440" w:right="1800" w:bottom="1440" w:left="1800" w:header="720" w:footer="720" w:gutter="0"/>
          <w:pgNumType w:start="44"/>
          <w:cols w:space="720"/>
          <w:titlePg/>
          <w:docGrid w:linePitch="360"/>
        </w:sectPr>
      </w:pPr>
    </w:p>
    <w:p w14:paraId="1EBCBFED" w14:textId="012E4B86" w:rsidR="007D343F" w:rsidRDefault="007D343F" w:rsidP="00DE0350">
      <w:r>
        <w:t>Max Mass: 3,000</w:t>
      </w:r>
      <w:r>
        <w:br/>
        <w:t>Price per Kilo: 8,000</w:t>
      </w:r>
      <w:r>
        <w:br/>
        <w:t>Max Cost: 24,000,000</w:t>
      </w:r>
    </w:p>
    <w:p w14:paraId="2D59EE91" w14:textId="53433F79" w:rsidR="007D343F" w:rsidRPr="008F1968" w:rsidRDefault="007D343F" w:rsidP="00DE0350">
      <w:r>
        <w:t>Max Mass: 20,000</w:t>
      </w:r>
      <w:r>
        <w:br/>
        <w:t>Price per Kilo: 3,000</w:t>
      </w:r>
      <w:r>
        <w:br/>
        <w:t>Max Cost: 60,000,000</w:t>
      </w:r>
    </w:p>
    <w:p w14:paraId="36A2E1E6" w14:textId="77777777" w:rsidR="007D343F" w:rsidRDefault="007D343F" w:rsidP="00DE0350">
      <w:pPr>
        <w:pStyle w:val="Heading1"/>
        <w:spacing w:after="360"/>
        <w:jc w:val="both"/>
        <w:sectPr w:rsidR="007D343F" w:rsidSect="00913D60">
          <w:type w:val="continuous"/>
          <w:pgSz w:w="12240" w:h="15840"/>
          <w:pgMar w:top="1440" w:right="1800" w:bottom="1440" w:left="1800" w:header="720" w:footer="720" w:gutter="0"/>
          <w:pgNumType w:start="54"/>
          <w:cols w:num="2" w:space="720"/>
          <w:titlePg/>
          <w:docGrid w:linePitch="360"/>
        </w:sectPr>
      </w:pPr>
    </w:p>
    <w:p w14:paraId="05D6F9C6" w14:textId="0FD079A6" w:rsidR="007D343F" w:rsidRDefault="007D343F" w:rsidP="00DE0350">
      <w:pPr>
        <w:jc w:val="both"/>
      </w:pPr>
      <w:r>
        <w:t xml:space="preserve">Let’s see what the predictions are for our current clusters. We make a list of </w:t>
      </w:r>
      <w:proofErr w:type="gramStart"/>
      <w:r>
        <w:t>list</w:t>
      </w:r>
      <w:proofErr w:type="gramEnd"/>
      <w:r>
        <w:t xml:space="preserve"> with the information above and then run it through the </w:t>
      </w:r>
      <w:proofErr w:type="spellStart"/>
      <w:r>
        <w:t>KMeans</w:t>
      </w:r>
      <w:proofErr w:type="spellEnd"/>
      <w:r>
        <w:t xml:space="preserve"> predict method to see which cluster </w:t>
      </w:r>
      <w:proofErr w:type="spellStart"/>
      <w:r>
        <w:t>KMeans</w:t>
      </w:r>
      <w:proofErr w:type="spellEnd"/>
      <w:r>
        <w:t xml:space="preserve"> would put it in. </w:t>
      </w:r>
    </w:p>
    <w:p w14:paraId="00FF7C1F" w14:textId="7DBD232C" w:rsidR="007D343F" w:rsidRDefault="007D343F" w:rsidP="00DE0350">
      <w:pPr>
        <w:jc w:val="both"/>
      </w:pPr>
      <w:r>
        <w:rPr>
          <w:noProof/>
        </w:rPr>
        <w:drawing>
          <wp:inline distT="0" distB="0" distL="0" distR="0" wp14:anchorId="5BFB3F73" wp14:editId="52495AC0">
            <wp:extent cx="2083982" cy="926214"/>
            <wp:effectExtent l="0" t="0" r="0" b="1270"/>
            <wp:docPr id="20461744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74415" name="Picture 2046174415"/>
                    <pic:cNvPicPr/>
                  </pic:nvPicPr>
                  <pic:blipFill>
                    <a:blip r:embed="rId125">
                      <a:extLst>
                        <a:ext uri="{28A0092B-C50C-407E-A947-70E740481C1C}">
                          <a14:useLocalDpi xmlns:a14="http://schemas.microsoft.com/office/drawing/2010/main" val="0"/>
                        </a:ext>
                      </a:extLst>
                    </a:blip>
                    <a:stretch>
                      <a:fillRect/>
                    </a:stretch>
                  </pic:blipFill>
                  <pic:spPr>
                    <a:xfrm>
                      <a:off x="0" y="0"/>
                      <a:ext cx="2143661" cy="952738"/>
                    </a:xfrm>
                    <a:prstGeom prst="rect">
                      <a:avLst/>
                    </a:prstGeom>
                  </pic:spPr>
                </pic:pic>
              </a:graphicData>
            </a:graphic>
          </wp:inline>
        </w:drawing>
      </w:r>
    </w:p>
    <w:p w14:paraId="372E2F49" w14:textId="4000B32C" w:rsidR="007D343F" w:rsidRDefault="007D343F" w:rsidP="00DE0350">
      <w:pPr>
        <w:jc w:val="both"/>
      </w:pPr>
      <w:r>
        <w:t xml:space="preserve">Both got put into the second clusters with the lower of the masses and price per kilo gram. </w:t>
      </w:r>
    </w:p>
    <w:p w14:paraId="7845F32E" w14:textId="608FC355" w:rsidR="007D343F" w:rsidRDefault="007D343F" w:rsidP="00DE0350">
      <w:pPr>
        <w:pStyle w:val="Subtitle"/>
        <w:jc w:val="both"/>
        <w:rPr>
          <w:color w:val="536BF1"/>
          <w:sz w:val="36"/>
          <w:szCs w:val="36"/>
        </w:rPr>
      </w:pPr>
      <w:r>
        <w:rPr>
          <w:color w:val="536BF1"/>
          <w:sz w:val="36"/>
          <w:szCs w:val="36"/>
        </w:rPr>
        <w:t>Three Clusters</w:t>
      </w:r>
    </w:p>
    <w:p w14:paraId="246E5712" w14:textId="1B599F71" w:rsidR="007D343F" w:rsidRDefault="007D343F" w:rsidP="00DE0350">
      <w:pPr>
        <w:jc w:val="both"/>
      </w:pPr>
      <w:r>
        <w:t xml:space="preserve">Moving the clusters to three, let’s see what the results give us. </w:t>
      </w:r>
    </w:p>
    <w:p w14:paraId="5913C936" w14:textId="7C52115D" w:rsidR="00950F76" w:rsidRDefault="00950F76" w:rsidP="00DE0350">
      <w:pPr>
        <w:jc w:val="both"/>
      </w:pPr>
      <w:r>
        <w:t>Labels:</w:t>
      </w:r>
    </w:p>
    <w:p w14:paraId="4065493A" w14:textId="34B52061" w:rsidR="007D343F" w:rsidRDefault="007D343F" w:rsidP="00DE0350">
      <w:pPr>
        <w:jc w:val="both"/>
      </w:pPr>
      <w:r>
        <w:rPr>
          <w:noProof/>
        </w:rPr>
        <w:drawing>
          <wp:inline distT="0" distB="0" distL="0" distR="0" wp14:anchorId="23A7E974" wp14:editId="4ABEEE47">
            <wp:extent cx="5441799" cy="1424762"/>
            <wp:effectExtent l="0" t="0" r="0" b="0"/>
            <wp:docPr id="1834107261" name="Picture 3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07261" name="Picture 38" descr="A screenshot of a computer screen&#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685015" cy="1488440"/>
                    </a:xfrm>
                    <a:prstGeom prst="rect">
                      <a:avLst/>
                    </a:prstGeom>
                  </pic:spPr>
                </pic:pic>
              </a:graphicData>
            </a:graphic>
          </wp:inline>
        </w:drawing>
      </w:r>
    </w:p>
    <w:p w14:paraId="6A928A37" w14:textId="77777777" w:rsidR="00950F76" w:rsidRDefault="00950F76" w:rsidP="00DE0350">
      <w:pPr>
        <w:jc w:val="both"/>
      </w:pPr>
      <w:r>
        <w:lastRenderedPageBreak/>
        <w:t>Clusters</w:t>
      </w:r>
    </w:p>
    <w:p w14:paraId="26FD3248" w14:textId="19C7F894" w:rsidR="00950F76" w:rsidRDefault="00950F76" w:rsidP="00DE0350">
      <w:pPr>
        <w:jc w:val="both"/>
      </w:pPr>
      <w:r>
        <w:rPr>
          <w:noProof/>
        </w:rPr>
        <w:drawing>
          <wp:inline distT="0" distB="0" distL="0" distR="0" wp14:anchorId="7D445B99" wp14:editId="5DC9A4F7">
            <wp:extent cx="1711842" cy="528656"/>
            <wp:effectExtent l="0" t="0" r="3175" b="5080"/>
            <wp:docPr id="15652372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37248" name="Picture 1565237248"/>
                    <pic:cNvPicPr/>
                  </pic:nvPicPr>
                  <pic:blipFill>
                    <a:blip r:embed="rId127">
                      <a:extLst>
                        <a:ext uri="{28A0092B-C50C-407E-A947-70E740481C1C}">
                          <a14:useLocalDpi xmlns:a14="http://schemas.microsoft.com/office/drawing/2010/main" val="0"/>
                        </a:ext>
                      </a:extLst>
                    </a:blip>
                    <a:stretch>
                      <a:fillRect/>
                    </a:stretch>
                  </pic:blipFill>
                  <pic:spPr>
                    <a:xfrm>
                      <a:off x="0" y="0"/>
                      <a:ext cx="1771545" cy="547094"/>
                    </a:xfrm>
                    <a:prstGeom prst="rect">
                      <a:avLst/>
                    </a:prstGeom>
                  </pic:spPr>
                </pic:pic>
              </a:graphicData>
            </a:graphic>
          </wp:inline>
        </w:drawing>
      </w:r>
      <w:r>
        <w:rPr>
          <w:noProof/>
        </w:rPr>
        <w:drawing>
          <wp:inline distT="0" distB="0" distL="0" distR="0" wp14:anchorId="7DFE5660" wp14:editId="6A573C18">
            <wp:extent cx="1818168" cy="547941"/>
            <wp:effectExtent l="0" t="0" r="0" b="0"/>
            <wp:docPr id="8163781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78179" name="Picture 816378179"/>
                    <pic:cNvPicPr/>
                  </pic:nvPicPr>
                  <pic:blipFill>
                    <a:blip r:embed="rId128">
                      <a:extLst>
                        <a:ext uri="{28A0092B-C50C-407E-A947-70E740481C1C}">
                          <a14:useLocalDpi xmlns:a14="http://schemas.microsoft.com/office/drawing/2010/main" val="0"/>
                        </a:ext>
                      </a:extLst>
                    </a:blip>
                    <a:stretch>
                      <a:fillRect/>
                    </a:stretch>
                  </pic:blipFill>
                  <pic:spPr>
                    <a:xfrm>
                      <a:off x="0" y="0"/>
                      <a:ext cx="1912934" cy="576501"/>
                    </a:xfrm>
                    <a:prstGeom prst="rect">
                      <a:avLst/>
                    </a:prstGeom>
                  </pic:spPr>
                </pic:pic>
              </a:graphicData>
            </a:graphic>
          </wp:inline>
        </w:drawing>
      </w:r>
      <w:r>
        <w:rPr>
          <w:noProof/>
        </w:rPr>
        <w:drawing>
          <wp:inline distT="0" distB="0" distL="0" distR="0" wp14:anchorId="1C800DBE" wp14:editId="7AC2BEC3">
            <wp:extent cx="1733107" cy="535224"/>
            <wp:effectExtent l="0" t="0" r="0" b="0"/>
            <wp:docPr id="21319112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11263" name="Picture 2131911263"/>
                    <pic:cNvPicPr/>
                  </pic:nvPicPr>
                  <pic:blipFill>
                    <a:blip r:embed="rId129">
                      <a:extLst>
                        <a:ext uri="{28A0092B-C50C-407E-A947-70E740481C1C}">
                          <a14:useLocalDpi xmlns:a14="http://schemas.microsoft.com/office/drawing/2010/main" val="0"/>
                        </a:ext>
                      </a:extLst>
                    </a:blip>
                    <a:stretch>
                      <a:fillRect/>
                    </a:stretch>
                  </pic:blipFill>
                  <pic:spPr>
                    <a:xfrm>
                      <a:off x="0" y="0"/>
                      <a:ext cx="1768030" cy="546009"/>
                    </a:xfrm>
                    <a:prstGeom prst="rect">
                      <a:avLst/>
                    </a:prstGeom>
                  </pic:spPr>
                </pic:pic>
              </a:graphicData>
            </a:graphic>
          </wp:inline>
        </w:drawing>
      </w:r>
    </w:p>
    <w:p w14:paraId="4C1673CD" w14:textId="71E89CDD" w:rsidR="00950F76" w:rsidRDefault="00950F76" w:rsidP="00DE0350">
      <w:pPr>
        <w:jc w:val="both"/>
      </w:pPr>
      <w:r>
        <w:t xml:space="preserve">Let’s look at these on the plot to see what it is trying to tell us. </w:t>
      </w:r>
    </w:p>
    <w:p w14:paraId="60B8BF73" w14:textId="3FE90081" w:rsidR="00950F76" w:rsidRDefault="00950F76" w:rsidP="00DE0350">
      <w:pPr>
        <w:jc w:val="both"/>
      </w:pPr>
      <w:r w:rsidRPr="00950F76">
        <w:rPr>
          <w:noProof/>
        </w:rPr>
        <w:drawing>
          <wp:inline distT="0" distB="0" distL="0" distR="0" wp14:anchorId="68C5276F" wp14:editId="245D959B">
            <wp:extent cx="5411972" cy="5627374"/>
            <wp:effectExtent l="0" t="0" r="0" b="0"/>
            <wp:docPr id="1247258523" name="Picture 1" descr="A graph of a satellite co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58523" name="Picture 1" descr="A graph of a satellite cost chart&#10;&#10;Description automatically generated"/>
                    <pic:cNvPicPr/>
                  </pic:nvPicPr>
                  <pic:blipFill>
                    <a:blip r:embed="rId130"/>
                    <a:stretch>
                      <a:fillRect/>
                    </a:stretch>
                  </pic:blipFill>
                  <pic:spPr>
                    <a:xfrm>
                      <a:off x="0" y="0"/>
                      <a:ext cx="5449529" cy="5666426"/>
                    </a:xfrm>
                    <a:prstGeom prst="rect">
                      <a:avLst/>
                    </a:prstGeom>
                  </pic:spPr>
                </pic:pic>
              </a:graphicData>
            </a:graphic>
          </wp:inline>
        </w:drawing>
      </w:r>
    </w:p>
    <w:p w14:paraId="3BC37AEF" w14:textId="5E20EC4D" w:rsidR="001E150E" w:rsidRDefault="001E150E" w:rsidP="001E150E">
      <w:pPr>
        <w:jc w:val="both"/>
      </w:pPr>
      <w:r>
        <w:t xml:space="preserve">As you can see, the first two clusters stayed relatively the same, but the third one is much further out. If we look at what is around the new cluster. There are a few points with a lot of data around it. I think this new cluster is sitting as an outlier center. The first two clusters are more </w:t>
      </w:r>
      <w:r>
        <w:lastRenderedPageBreak/>
        <w:t xml:space="preserve">in the middle of the data where most of the data points are. However, the third one is not near the bulk of the data. </w:t>
      </w:r>
    </w:p>
    <w:p w14:paraId="046A3D1C" w14:textId="77777777" w:rsidR="001E150E" w:rsidRDefault="001E150E" w:rsidP="001E150E">
      <w:pPr>
        <w:jc w:val="both"/>
      </w:pPr>
      <w:r>
        <w:t>Let’s use the same launches we had last time to see if we get any different predictions. Running the predict method on our new launches we get that both are now in the first cluster.</w:t>
      </w:r>
    </w:p>
    <w:p w14:paraId="228E3C3A" w14:textId="7A96C0AA" w:rsidR="00F22EE6" w:rsidRDefault="00F22EE6" w:rsidP="001E150E">
      <w:pPr>
        <w:jc w:val="both"/>
      </w:pPr>
      <w:r>
        <w:rPr>
          <w:noProof/>
        </w:rPr>
        <w:drawing>
          <wp:inline distT="0" distB="0" distL="0" distR="0" wp14:anchorId="675AAAC1" wp14:editId="4522A06F">
            <wp:extent cx="1701210" cy="716299"/>
            <wp:effectExtent l="0" t="0" r="635" b="0"/>
            <wp:docPr id="14326762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76223" name="Picture 1432676223"/>
                    <pic:cNvPicPr/>
                  </pic:nvPicPr>
                  <pic:blipFill>
                    <a:blip r:embed="rId131">
                      <a:extLst>
                        <a:ext uri="{28A0092B-C50C-407E-A947-70E740481C1C}">
                          <a14:useLocalDpi xmlns:a14="http://schemas.microsoft.com/office/drawing/2010/main" val="0"/>
                        </a:ext>
                      </a:extLst>
                    </a:blip>
                    <a:stretch>
                      <a:fillRect/>
                    </a:stretch>
                  </pic:blipFill>
                  <pic:spPr>
                    <a:xfrm>
                      <a:off x="0" y="0"/>
                      <a:ext cx="1731464" cy="729037"/>
                    </a:xfrm>
                    <a:prstGeom prst="rect">
                      <a:avLst/>
                    </a:prstGeom>
                  </pic:spPr>
                </pic:pic>
              </a:graphicData>
            </a:graphic>
          </wp:inline>
        </w:drawing>
      </w:r>
    </w:p>
    <w:p w14:paraId="64053994" w14:textId="68E02ADF" w:rsidR="00F22EE6" w:rsidRDefault="00F22EE6" w:rsidP="00DE0350">
      <w:pPr>
        <w:jc w:val="both"/>
      </w:pPr>
      <w:r>
        <w:t xml:space="preserve">This is interesting because it didn’t seem like the first two clusters moved as much in this iteration. </w:t>
      </w:r>
    </w:p>
    <w:p w14:paraId="74DA9883" w14:textId="134F8AD0" w:rsidR="00F22EE6" w:rsidRDefault="00F22EE6" w:rsidP="00DE0350">
      <w:pPr>
        <w:pStyle w:val="Subtitle"/>
        <w:jc w:val="both"/>
        <w:rPr>
          <w:color w:val="536BF1"/>
          <w:sz w:val="36"/>
          <w:szCs w:val="36"/>
        </w:rPr>
      </w:pPr>
      <w:r>
        <w:rPr>
          <w:color w:val="536BF1"/>
          <w:sz w:val="36"/>
          <w:szCs w:val="36"/>
        </w:rPr>
        <w:t>Four Clusters</w:t>
      </w:r>
    </w:p>
    <w:p w14:paraId="0D2DFA8D" w14:textId="0AB0310D" w:rsidR="00F22EE6" w:rsidRDefault="00F22EE6" w:rsidP="00DE0350">
      <w:pPr>
        <w:jc w:val="both"/>
      </w:pPr>
      <w:r>
        <w:t>Labels:</w:t>
      </w:r>
    </w:p>
    <w:p w14:paraId="23AAFBE8" w14:textId="422C39C5" w:rsidR="00F22EE6" w:rsidRDefault="00F22EE6" w:rsidP="00DE0350">
      <w:pPr>
        <w:jc w:val="both"/>
      </w:pPr>
      <w:r>
        <w:rPr>
          <w:noProof/>
        </w:rPr>
        <w:drawing>
          <wp:inline distT="0" distB="0" distL="0" distR="0" wp14:anchorId="35B11ED2" wp14:editId="16133F57">
            <wp:extent cx="5402226" cy="1424763"/>
            <wp:effectExtent l="0" t="0" r="0" b="0"/>
            <wp:docPr id="1532001397" name="Picture 43" descr="A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01397" name="Picture 43" descr="A screen shot of numbers&#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433711" cy="1433067"/>
                    </a:xfrm>
                    <a:prstGeom prst="rect">
                      <a:avLst/>
                    </a:prstGeom>
                  </pic:spPr>
                </pic:pic>
              </a:graphicData>
            </a:graphic>
          </wp:inline>
        </w:drawing>
      </w:r>
    </w:p>
    <w:p w14:paraId="3CFFC0C4" w14:textId="6EBDDB1E" w:rsidR="00F22EE6" w:rsidRDefault="00F22EE6" w:rsidP="00DE0350">
      <w:pPr>
        <w:jc w:val="both"/>
      </w:pPr>
      <w:r>
        <w:t xml:space="preserve">Clusters: </w:t>
      </w:r>
    </w:p>
    <w:p w14:paraId="38E01730" w14:textId="77777777" w:rsidR="001E150E" w:rsidRDefault="00F22EE6" w:rsidP="00DE0350">
      <w:pPr>
        <w:jc w:val="both"/>
      </w:pPr>
      <w:r>
        <w:rPr>
          <w:noProof/>
        </w:rPr>
        <w:drawing>
          <wp:inline distT="0" distB="0" distL="0" distR="0" wp14:anchorId="641589B0" wp14:editId="0FBA4BD1">
            <wp:extent cx="2305746" cy="701748"/>
            <wp:effectExtent l="0" t="0" r="5715" b="0"/>
            <wp:docPr id="72034263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42633" name="Picture 720342633"/>
                    <pic:cNvPicPr/>
                  </pic:nvPicPr>
                  <pic:blipFill>
                    <a:blip r:embed="rId133">
                      <a:extLst>
                        <a:ext uri="{28A0092B-C50C-407E-A947-70E740481C1C}">
                          <a14:useLocalDpi xmlns:a14="http://schemas.microsoft.com/office/drawing/2010/main" val="0"/>
                        </a:ext>
                      </a:extLst>
                    </a:blip>
                    <a:stretch>
                      <a:fillRect/>
                    </a:stretch>
                  </pic:blipFill>
                  <pic:spPr>
                    <a:xfrm>
                      <a:off x="0" y="0"/>
                      <a:ext cx="2442824" cy="743467"/>
                    </a:xfrm>
                    <a:prstGeom prst="rect">
                      <a:avLst/>
                    </a:prstGeom>
                  </pic:spPr>
                </pic:pic>
              </a:graphicData>
            </a:graphic>
          </wp:inline>
        </w:drawing>
      </w:r>
      <w:r>
        <w:rPr>
          <w:noProof/>
        </w:rPr>
        <w:drawing>
          <wp:inline distT="0" distB="0" distL="0" distR="0" wp14:anchorId="35800CCE" wp14:editId="5D27DA3C">
            <wp:extent cx="2340678" cy="712381"/>
            <wp:effectExtent l="0" t="0" r="0" b="0"/>
            <wp:docPr id="11018927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9278" name="Picture 110189278"/>
                    <pic:cNvPicPr/>
                  </pic:nvPicPr>
                  <pic:blipFill>
                    <a:blip r:embed="rId134">
                      <a:extLst>
                        <a:ext uri="{28A0092B-C50C-407E-A947-70E740481C1C}">
                          <a14:useLocalDpi xmlns:a14="http://schemas.microsoft.com/office/drawing/2010/main" val="0"/>
                        </a:ext>
                      </a:extLst>
                    </a:blip>
                    <a:stretch>
                      <a:fillRect/>
                    </a:stretch>
                  </pic:blipFill>
                  <pic:spPr>
                    <a:xfrm>
                      <a:off x="0" y="0"/>
                      <a:ext cx="2428086" cy="738983"/>
                    </a:xfrm>
                    <a:prstGeom prst="rect">
                      <a:avLst/>
                    </a:prstGeom>
                  </pic:spPr>
                </pic:pic>
              </a:graphicData>
            </a:graphic>
          </wp:inline>
        </w:drawing>
      </w:r>
    </w:p>
    <w:p w14:paraId="0AFA7926" w14:textId="5BCF403C" w:rsidR="00F22EE6" w:rsidRDefault="00F22EE6" w:rsidP="00DE0350">
      <w:pPr>
        <w:jc w:val="both"/>
      </w:pPr>
      <w:r>
        <w:rPr>
          <w:noProof/>
        </w:rPr>
        <w:drawing>
          <wp:inline distT="0" distB="0" distL="0" distR="0" wp14:anchorId="22C0DEA7" wp14:editId="76F71D4F">
            <wp:extent cx="2075197" cy="712382"/>
            <wp:effectExtent l="0" t="0" r="0" b="0"/>
            <wp:docPr id="168879989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99890" name="Picture 1688799890"/>
                    <pic:cNvPicPr/>
                  </pic:nvPicPr>
                  <pic:blipFill>
                    <a:blip r:embed="rId135">
                      <a:extLst>
                        <a:ext uri="{28A0092B-C50C-407E-A947-70E740481C1C}">
                          <a14:useLocalDpi xmlns:a14="http://schemas.microsoft.com/office/drawing/2010/main" val="0"/>
                        </a:ext>
                      </a:extLst>
                    </a:blip>
                    <a:stretch>
                      <a:fillRect/>
                    </a:stretch>
                  </pic:blipFill>
                  <pic:spPr>
                    <a:xfrm>
                      <a:off x="0" y="0"/>
                      <a:ext cx="2268226" cy="778646"/>
                    </a:xfrm>
                    <a:prstGeom prst="rect">
                      <a:avLst/>
                    </a:prstGeom>
                  </pic:spPr>
                </pic:pic>
              </a:graphicData>
            </a:graphic>
          </wp:inline>
        </w:drawing>
      </w:r>
      <w:r>
        <w:rPr>
          <w:noProof/>
        </w:rPr>
        <w:drawing>
          <wp:inline distT="0" distB="0" distL="0" distR="0" wp14:anchorId="6A571371" wp14:editId="6968EFD0">
            <wp:extent cx="2083982" cy="684292"/>
            <wp:effectExtent l="0" t="0" r="0" b="1905"/>
            <wp:docPr id="36802212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22127" name="Picture 368022127"/>
                    <pic:cNvPicPr/>
                  </pic:nvPicPr>
                  <pic:blipFill>
                    <a:blip r:embed="rId136">
                      <a:extLst>
                        <a:ext uri="{28A0092B-C50C-407E-A947-70E740481C1C}">
                          <a14:useLocalDpi xmlns:a14="http://schemas.microsoft.com/office/drawing/2010/main" val="0"/>
                        </a:ext>
                      </a:extLst>
                    </a:blip>
                    <a:stretch>
                      <a:fillRect/>
                    </a:stretch>
                  </pic:blipFill>
                  <pic:spPr>
                    <a:xfrm>
                      <a:off x="0" y="0"/>
                      <a:ext cx="2221378" cy="729407"/>
                    </a:xfrm>
                    <a:prstGeom prst="rect">
                      <a:avLst/>
                    </a:prstGeom>
                  </pic:spPr>
                </pic:pic>
              </a:graphicData>
            </a:graphic>
          </wp:inline>
        </w:drawing>
      </w:r>
    </w:p>
    <w:p w14:paraId="08DD4BB8" w14:textId="30161FD0" w:rsidR="003E0672" w:rsidRDefault="00F22EE6" w:rsidP="00DE0350">
      <w:pPr>
        <w:jc w:val="both"/>
      </w:pPr>
      <w:r>
        <w:t xml:space="preserve">There’s a lot going on here so let’s plot the data. Also let’s see if we can divide up the inputs from the </w:t>
      </w:r>
      <w:r w:rsidR="003E0672">
        <w:t xml:space="preserve">dataset into the different clusters to get a better visualization of them. </w:t>
      </w:r>
    </w:p>
    <w:p w14:paraId="40E98DAE" w14:textId="77777777" w:rsidR="003E0672" w:rsidRDefault="003E0672" w:rsidP="00DE0350">
      <w:pPr>
        <w:jc w:val="both"/>
      </w:pPr>
    </w:p>
    <w:p w14:paraId="59467675" w14:textId="6EDC36EF" w:rsidR="003E0672" w:rsidRDefault="003E0672" w:rsidP="00DE0350">
      <w:pPr>
        <w:jc w:val="both"/>
      </w:pPr>
      <w:r w:rsidRPr="003E0672">
        <w:rPr>
          <w:noProof/>
        </w:rPr>
        <w:drawing>
          <wp:inline distT="0" distB="0" distL="0" distR="0" wp14:anchorId="11346ECE" wp14:editId="7BA65712">
            <wp:extent cx="5486400" cy="5704764"/>
            <wp:effectExtent l="0" t="0" r="0" b="0"/>
            <wp:docPr id="2073813998" name="Picture 1" descr="A graph of a satellite co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13998" name="Picture 1" descr="A graph of a satellite cost chart&#10;&#10;Description automatically generated"/>
                    <pic:cNvPicPr/>
                  </pic:nvPicPr>
                  <pic:blipFill>
                    <a:blip r:embed="rId137"/>
                    <a:stretch>
                      <a:fillRect/>
                    </a:stretch>
                  </pic:blipFill>
                  <pic:spPr>
                    <a:xfrm>
                      <a:off x="0" y="0"/>
                      <a:ext cx="5518532" cy="5738175"/>
                    </a:xfrm>
                    <a:prstGeom prst="rect">
                      <a:avLst/>
                    </a:prstGeom>
                  </pic:spPr>
                </pic:pic>
              </a:graphicData>
            </a:graphic>
          </wp:inline>
        </w:drawing>
      </w:r>
    </w:p>
    <w:p w14:paraId="453915C1" w14:textId="6CE19449" w:rsidR="00913D60" w:rsidRDefault="00913D60" w:rsidP="00DE0350">
      <w:pPr>
        <w:jc w:val="both"/>
      </w:pPr>
      <w:r>
        <w:t xml:space="preserve">What I think is great about this chart is that it clearly defines the pattern that the </w:t>
      </w:r>
      <w:proofErr w:type="spellStart"/>
      <w:r>
        <w:t>KMeans</w:t>
      </w:r>
      <w:proofErr w:type="spellEnd"/>
      <w:r>
        <w:t xml:space="preserve"> algorithm is revealing. The lumping together is happening more on the Z axis (Total Cost). It’s a little tough to see with this angle of the graph, but if we invert some of the axes, it becomes much more pronounced.</w:t>
      </w:r>
    </w:p>
    <w:p w14:paraId="711E8E82" w14:textId="77777777" w:rsidR="00913D60" w:rsidRDefault="00913D60" w:rsidP="00DE0350">
      <w:pPr>
        <w:jc w:val="both"/>
      </w:pPr>
    </w:p>
    <w:p w14:paraId="167043A2" w14:textId="77777777" w:rsidR="00913D60" w:rsidRDefault="00913D60" w:rsidP="00DE0350">
      <w:pPr>
        <w:jc w:val="both"/>
      </w:pPr>
    </w:p>
    <w:p w14:paraId="717C3278" w14:textId="77777777" w:rsidR="00913D60" w:rsidRDefault="00913D60" w:rsidP="00DE0350">
      <w:pPr>
        <w:jc w:val="both"/>
      </w:pPr>
    </w:p>
    <w:p w14:paraId="2694E672" w14:textId="7437AC07" w:rsidR="00913D60" w:rsidRDefault="00913D60" w:rsidP="00DE0350">
      <w:pPr>
        <w:jc w:val="both"/>
      </w:pPr>
      <w:r w:rsidRPr="00913D60">
        <w:rPr>
          <w:noProof/>
        </w:rPr>
        <w:drawing>
          <wp:inline distT="0" distB="0" distL="0" distR="0" wp14:anchorId="16CF7EA2" wp14:editId="1DCC65CB">
            <wp:extent cx="5348177" cy="5507824"/>
            <wp:effectExtent l="0" t="0" r="0" b="4445"/>
            <wp:docPr id="443605997" name="Picture 1" descr="A graph of a satellite co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05997" name="Picture 1" descr="A graph of a satellite cost chart&#10;&#10;Description automatically generated"/>
                    <pic:cNvPicPr/>
                  </pic:nvPicPr>
                  <pic:blipFill>
                    <a:blip r:embed="rId138"/>
                    <a:stretch>
                      <a:fillRect/>
                    </a:stretch>
                  </pic:blipFill>
                  <pic:spPr>
                    <a:xfrm>
                      <a:off x="0" y="0"/>
                      <a:ext cx="5387272" cy="5548086"/>
                    </a:xfrm>
                    <a:prstGeom prst="rect">
                      <a:avLst/>
                    </a:prstGeom>
                  </pic:spPr>
                </pic:pic>
              </a:graphicData>
            </a:graphic>
          </wp:inline>
        </w:drawing>
      </w:r>
    </w:p>
    <w:p w14:paraId="7E49A334" w14:textId="1B8E5B59" w:rsidR="00913D60" w:rsidRDefault="00913D60" w:rsidP="00DE0350">
      <w:pPr>
        <w:jc w:val="both"/>
      </w:pPr>
      <w:r>
        <w:t xml:space="preserve">This view gives a better perspective that as the total cost of the launch increases the more likely it is to move into a new cluster category. </w:t>
      </w:r>
    </w:p>
    <w:p w14:paraId="72A66676" w14:textId="71A66BCE" w:rsidR="00913D60" w:rsidRDefault="00913D60" w:rsidP="00DE0350">
      <w:pPr>
        <w:jc w:val="both"/>
      </w:pPr>
      <w:r>
        <w:t xml:space="preserve">Let’s now see which cluster our new launches would fall under in this version with four clusters. </w:t>
      </w:r>
      <w:r w:rsidR="007D6A9D">
        <w:t xml:space="preserve">Here are the specs again to refresh your memory. </w:t>
      </w:r>
    </w:p>
    <w:p w14:paraId="6FE2E278" w14:textId="77777777" w:rsidR="007D6A9D" w:rsidRDefault="007D6A9D" w:rsidP="00DE0350">
      <w:pPr>
        <w:jc w:val="both"/>
        <w:sectPr w:rsidR="007D6A9D" w:rsidSect="00913D60">
          <w:type w:val="continuous"/>
          <w:pgSz w:w="12240" w:h="15840"/>
          <w:pgMar w:top="1440" w:right="1800" w:bottom="1440" w:left="1800" w:header="720" w:footer="720" w:gutter="0"/>
          <w:cols w:space="720"/>
          <w:titlePg/>
          <w:docGrid w:linePitch="360"/>
        </w:sectPr>
      </w:pPr>
    </w:p>
    <w:p w14:paraId="028F3F95" w14:textId="77777777" w:rsidR="007D6A9D" w:rsidRDefault="007D6A9D" w:rsidP="00F10C88">
      <w:r>
        <w:t>Max Mass: 3,000</w:t>
      </w:r>
      <w:r>
        <w:br/>
        <w:t>Price per Kilo: 8,000</w:t>
      </w:r>
      <w:r>
        <w:br/>
        <w:t>Max Cost: 24,000,000</w:t>
      </w:r>
    </w:p>
    <w:p w14:paraId="6E1716D8" w14:textId="5350C63E" w:rsidR="007D6A9D" w:rsidRDefault="007D6A9D" w:rsidP="005C3ABE">
      <w:pPr>
        <w:sectPr w:rsidR="007D6A9D" w:rsidSect="007D6A9D">
          <w:type w:val="continuous"/>
          <w:pgSz w:w="12240" w:h="15840"/>
          <w:pgMar w:top="1440" w:right="1800" w:bottom="1440" w:left="1800" w:header="720" w:footer="720" w:gutter="0"/>
          <w:cols w:num="2" w:space="720"/>
          <w:titlePg/>
          <w:docGrid w:linePitch="360"/>
        </w:sectPr>
      </w:pPr>
      <w:r>
        <w:t>Max Mass: 20,000</w:t>
      </w:r>
      <w:r>
        <w:br/>
        <w:t>Price per Kilo: 3,000</w:t>
      </w:r>
      <w:r>
        <w:br/>
        <w:t>Max Cost: 60,000,000</w:t>
      </w:r>
    </w:p>
    <w:p w14:paraId="68CD2DE1" w14:textId="77777777" w:rsidR="007D6A9D" w:rsidRDefault="007D6A9D" w:rsidP="00DE0350">
      <w:pPr>
        <w:jc w:val="both"/>
      </w:pPr>
    </w:p>
    <w:p w14:paraId="166D265A" w14:textId="08E52A42" w:rsidR="00913D60" w:rsidRDefault="007D6A9D" w:rsidP="00DE0350">
      <w:pPr>
        <w:jc w:val="both"/>
      </w:pPr>
      <w:r>
        <w:rPr>
          <w:noProof/>
        </w:rPr>
        <w:drawing>
          <wp:inline distT="0" distB="0" distL="0" distR="0" wp14:anchorId="5A92DC73" wp14:editId="3F1711E2">
            <wp:extent cx="2180857" cy="754912"/>
            <wp:effectExtent l="0" t="0" r="3810" b="0"/>
            <wp:docPr id="129495380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53805" name="Picture 1294953805"/>
                    <pic:cNvPicPr/>
                  </pic:nvPicPr>
                  <pic:blipFill>
                    <a:blip r:embed="rId139">
                      <a:extLst>
                        <a:ext uri="{28A0092B-C50C-407E-A947-70E740481C1C}">
                          <a14:useLocalDpi xmlns:a14="http://schemas.microsoft.com/office/drawing/2010/main" val="0"/>
                        </a:ext>
                      </a:extLst>
                    </a:blip>
                    <a:stretch>
                      <a:fillRect/>
                    </a:stretch>
                  </pic:blipFill>
                  <pic:spPr>
                    <a:xfrm>
                      <a:off x="0" y="0"/>
                      <a:ext cx="2299827" cy="796094"/>
                    </a:xfrm>
                    <a:prstGeom prst="rect">
                      <a:avLst/>
                    </a:prstGeom>
                  </pic:spPr>
                </pic:pic>
              </a:graphicData>
            </a:graphic>
          </wp:inline>
        </w:drawing>
      </w:r>
    </w:p>
    <w:p w14:paraId="2684E2AF" w14:textId="68B809CE" w:rsidR="007D6A9D" w:rsidRDefault="007D6A9D" w:rsidP="00DE0350">
      <w:pPr>
        <w:jc w:val="both"/>
      </w:pPr>
      <w:r>
        <w:t xml:space="preserve">Not surprisingly the new entry we created with a higher total cost was put into one of the larger </w:t>
      </w:r>
      <w:proofErr w:type="spellStart"/>
      <w:r>
        <w:t>KMeans</w:t>
      </w:r>
      <w:proofErr w:type="spellEnd"/>
      <w:r>
        <w:t xml:space="preserve"> buckets.</w:t>
      </w:r>
    </w:p>
    <w:p w14:paraId="3B47B80C" w14:textId="3018A78C" w:rsidR="007D6A9D" w:rsidRDefault="007D6A9D" w:rsidP="00DE0350">
      <w:pPr>
        <w:pStyle w:val="Subtitle"/>
        <w:jc w:val="both"/>
        <w:rPr>
          <w:color w:val="536BF1"/>
          <w:sz w:val="36"/>
          <w:szCs w:val="36"/>
        </w:rPr>
      </w:pPr>
      <w:r>
        <w:rPr>
          <w:color w:val="536BF1"/>
          <w:sz w:val="36"/>
          <w:szCs w:val="36"/>
        </w:rPr>
        <w:t>Conclusions</w:t>
      </w:r>
    </w:p>
    <w:p w14:paraId="4AB4CDC0" w14:textId="77777777" w:rsidR="005C3ABE" w:rsidRDefault="005C3ABE" w:rsidP="00DE0350">
      <w:pPr>
        <w:jc w:val="both"/>
      </w:pPr>
      <w:r w:rsidRPr="00376C93">
        <w:rPr>
          <w:noProof/>
        </w:rPr>
        <w:drawing>
          <wp:anchor distT="0" distB="0" distL="114300" distR="114300" simplePos="0" relativeHeight="251674624" behindDoc="1" locked="0" layoutInCell="1" allowOverlap="1" wp14:anchorId="631E4FD2" wp14:editId="2A82D719">
            <wp:simplePos x="0" y="0"/>
            <wp:positionH relativeFrom="column">
              <wp:posOffset>5080</wp:posOffset>
            </wp:positionH>
            <wp:positionV relativeFrom="paragraph">
              <wp:posOffset>2907281</wp:posOffset>
            </wp:positionV>
            <wp:extent cx="2827655" cy="2940685"/>
            <wp:effectExtent l="0" t="0" r="6350" b="2540"/>
            <wp:wrapTight wrapText="bothSides">
              <wp:wrapPolygon edited="0">
                <wp:start x="0" y="0"/>
                <wp:lineTo x="0" y="21520"/>
                <wp:lineTo x="21548" y="21520"/>
                <wp:lineTo x="21548" y="0"/>
                <wp:lineTo x="0" y="0"/>
              </wp:wrapPolygon>
            </wp:wrapTight>
            <wp:docPr id="1208960813" name="Picture 1" descr="A graph of a satellite co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60813" name="Picture 1" descr="A graph of a satellite cost char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827655" cy="2940685"/>
                    </a:xfrm>
                    <a:prstGeom prst="rect">
                      <a:avLst/>
                    </a:prstGeom>
                  </pic:spPr>
                </pic:pic>
              </a:graphicData>
            </a:graphic>
            <wp14:sizeRelH relativeFrom="page">
              <wp14:pctWidth>0</wp14:pctWidth>
            </wp14:sizeRelH>
            <wp14:sizeRelV relativeFrom="page">
              <wp14:pctHeight>0</wp14:pctHeight>
            </wp14:sizeRelV>
          </wp:anchor>
        </w:drawing>
      </w:r>
      <w:r w:rsidRPr="005C3ABE">
        <w:t xml:space="preserve">After concluding all the k values for the </w:t>
      </w:r>
      <w:proofErr w:type="spellStart"/>
      <w:r w:rsidRPr="005C3ABE">
        <w:t>KMeans</w:t>
      </w:r>
      <w:proofErr w:type="spellEnd"/>
      <w:r w:rsidRPr="005C3ABE">
        <w:t xml:space="preserve"> algorithm for this dataset, I think that one of the main takeaways is that the clusters were centering themselves much more around the price per kilo and cost variables than the mass variable. If we look at the way the clusters developed as more were added, there is somewhat of a pattern in the data. The first cluster is always a lower price-per-kilogram and lower total cost combination that progressively rises as we move up the clusters. The max mass, however, does not have this clear movement, and it can swing back and forth from the clusters being lower or higher than the previous one. This shows that the more defining variable in the data is probably the cost because it separates the data points more distinctly than the mass or even the price per kilogram. </w:t>
      </w:r>
    </w:p>
    <w:p w14:paraId="46194535" w14:textId="77777777" w:rsidR="005C3ABE" w:rsidRDefault="005C3ABE" w:rsidP="005C3ABE">
      <w:pPr>
        <w:jc w:val="both"/>
      </w:pPr>
      <w:r>
        <w:t xml:space="preserve">If we look back at the last chart with four clusters. Look how the different colors are spread out on both the Mass and Price axes, especially the purple, which corresponds to the first cluster. It’s always a V shape where it has extremes sticking out in both high price per gram, low mass, and higher mass, but lower price per kilogram. In a regular 2d plot these would be opposite sides on </w:t>
      </w:r>
      <w:r>
        <w:lastRenderedPageBreak/>
        <w:t xml:space="preserve">the chart. Yet here they are lumped together. That reveals that what the total cost of the rocket becomes is more important to what cluster it reaches than these other two variables. </w:t>
      </w:r>
    </w:p>
    <w:p w14:paraId="689F37D3" w14:textId="5280D4D3" w:rsidR="00806AA0" w:rsidRDefault="005C3ABE" w:rsidP="005C3ABE">
      <w:pPr>
        <w:jc w:val="both"/>
      </w:pPr>
      <w:r>
        <w:t>I think this is an important insight because it shows focusing solely on the total cost of a rocket launch might be the best metric to use. There are all these other variables and classifications that are valuable for their own use, but if we want to get base insights, cost might be the one that reveals the most. I look forward to diving into this more in the remainder of this report.</w:t>
      </w:r>
    </w:p>
    <w:p w14:paraId="522F66D8" w14:textId="77777777" w:rsidR="00806AA0" w:rsidRDefault="00806AA0" w:rsidP="007D343F"/>
    <w:p w14:paraId="5115EDF7" w14:textId="77777777" w:rsidR="00806AA0" w:rsidRDefault="00806AA0" w:rsidP="007D343F"/>
    <w:p w14:paraId="10499032" w14:textId="77777777" w:rsidR="00806AA0" w:rsidRDefault="00806AA0" w:rsidP="007D343F"/>
    <w:p w14:paraId="7D095D42" w14:textId="77777777" w:rsidR="00806AA0" w:rsidRDefault="00806AA0" w:rsidP="007D343F"/>
    <w:p w14:paraId="52C67DDE" w14:textId="77777777" w:rsidR="00806AA0" w:rsidRDefault="00806AA0" w:rsidP="007D343F"/>
    <w:p w14:paraId="21B172D7" w14:textId="77777777" w:rsidR="00806AA0" w:rsidRDefault="00806AA0" w:rsidP="007D343F"/>
    <w:p w14:paraId="291DC371" w14:textId="77777777" w:rsidR="00806AA0" w:rsidRDefault="00806AA0" w:rsidP="007D343F"/>
    <w:p w14:paraId="1A6574C9" w14:textId="77777777" w:rsidR="00806AA0" w:rsidRDefault="00806AA0" w:rsidP="007D343F"/>
    <w:p w14:paraId="02906784" w14:textId="77777777" w:rsidR="00806AA0" w:rsidRDefault="00806AA0" w:rsidP="007D343F"/>
    <w:p w14:paraId="369767C6" w14:textId="77777777" w:rsidR="00976979" w:rsidRDefault="00976979" w:rsidP="007D343F"/>
    <w:p w14:paraId="44B5F937" w14:textId="77777777" w:rsidR="00976979" w:rsidRDefault="00976979" w:rsidP="007D343F"/>
    <w:p w14:paraId="257F4B44" w14:textId="77777777" w:rsidR="00976979" w:rsidRDefault="00976979" w:rsidP="007D343F"/>
    <w:p w14:paraId="3ACF3364" w14:textId="77777777" w:rsidR="00976979" w:rsidRDefault="00976979" w:rsidP="007D343F"/>
    <w:p w14:paraId="44D1D441" w14:textId="77777777" w:rsidR="00976979" w:rsidRDefault="00976979" w:rsidP="007D343F"/>
    <w:p w14:paraId="133B5DB3" w14:textId="77777777" w:rsidR="00976979" w:rsidRDefault="00976979" w:rsidP="007D343F"/>
    <w:p w14:paraId="7E231FA1" w14:textId="77777777" w:rsidR="00976979" w:rsidRDefault="00976979" w:rsidP="00976979">
      <w:pPr>
        <w:pStyle w:val="Heading2"/>
      </w:pPr>
      <w:r>
        <w:lastRenderedPageBreak/>
        <w:t>Global Rocket Launch and Re-Entry Air Pollitant and C02 emissions</w:t>
      </w:r>
    </w:p>
    <w:p w14:paraId="250F8BC6" w14:textId="48BBDB58" w:rsidR="00976979" w:rsidRDefault="00AD154A" w:rsidP="007D343F">
      <w:r>
        <w:rPr>
          <w:noProof/>
        </w:rPr>
        <w:drawing>
          <wp:inline distT="0" distB="0" distL="0" distR="0" wp14:anchorId="69DAAAA3" wp14:editId="242AFF7A">
            <wp:extent cx="5444131" cy="1892595"/>
            <wp:effectExtent l="0" t="0" r="4445" b="0"/>
            <wp:docPr id="1390190791" name="Picture 49"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90791" name="Picture 49" descr="A black background with white numbers&#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491437" cy="1909041"/>
                    </a:xfrm>
                    <a:prstGeom prst="rect">
                      <a:avLst/>
                    </a:prstGeom>
                  </pic:spPr>
                </pic:pic>
              </a:graphicData>
            </a:graphic>
          </wp:inline>
        </w:drawing>
      </w:r>
    </w:p>
    <w:p w14:paraId="52C5915B" w14:textId="42D7379B" w:rsidR="00330AAC" w:rsidRDefault="00AD154A" w:rsidP="00F10C88">
      <w:pPr>
        <w:jc w:val="both"/>
      </w:pPr>
      <w:r>
        <w:t xml:space="preserve">Here is the initial look at the quantitative dataset that was created during the cleaning stage. It already has only </w:t>
      </w:r>
      <w:r w:rsidR="005C3ABE">
        <w:t>quantitative</w:t>
      </w:r>
      <w:r>
        <w:t xml:space="preserve"> data, so we are good to run it through </w:t>
      </w:r>
      <w:proofErr w:type="spellStart"/>
      <w:r>
        <w:t>KMeans</w:t>
      </w:r>
      <w:proofErr w:type="spellEnd"/>
      <w:r>
        <w:t xml:space="preserve"> already. This dataset has a ton of quantitative data, so here are all the column names. </w:t>
      </w:r>
    </w:p>
    <w:p w14:paraId="6EFD281C" w14:textId="36C9E504" w:rsidR="00330AAC" w:rsidRDefault="00AD154A" w:rsidP="00F10C88">
      <w:pPr>
        <w:jc w:val="both"/>
      </w:pPr>
      <w:r>
        <w:rPr>
          <w:noProof/>
        </w:rPr>
        <w:drawing>
          <wp:anchor distT="0" distB="0" distL="114300" distR="114300" simplePos="0" relativeHeight="251675648" behindDoc="1" locked="0" layoutInCell="1" allowOverlap="1" wp14:anchorId="27BAC762" wp14:editId="2146D1F6">
            <wp:simplePos x="0" y="0"/>
            <wp:positionH relativeFrom="column">
              <wp:posOffset>5080</wp:posOffset>
            </wp:positionH>
            <wp:positionV relativeFrom="paragraph">
              <wp:posOffset>3810</wp:posOffset>
            </wp:positionV>
            <wp:extent cx="1765141" cy="3848986"/>
            <wp:effectExtent l="0" t="0" r="635" b="0"/>
            <wp:wrapTight wrapText="bothSides">
              <wp:wrapPolygon edited="0">
                <wp:start x="0" y="0"/>
                <wp:lineTo x="0" y="21525"/>
                <wp:lineTo x="21452" y="21525"/>
                <wp:lineTo x="21452" y="0"/>
                <wp:lineTo x="0" y="0"/>
              </wp:wrapPolygon>
            </wp:wrapTight>
            <wp:docPr id="590507842" name="Picture 5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07842" name="Picture 50" descr="A screen shot of a computer program&#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1765141" cy="3848986"/>
                    </a:xfrm>
                    <a:prstGeom prst="rect">
                      <a:avLst/>
                    </a:prstGeom>
                  </pic:spPr>
                </pic:pic>
              </a:graphicData>
            </a:graphic>
            <wp14:sizeRelH relativeFrom="page">
              <wp14:pctWidth>0</wp14:pctWidth>
            </wp14:sizeRelH>
            <wp14:sizeRelV relativeFrom="page">
              <wp14:pctHeight>0</wp14:pctHeight>
            </wp14:sizeRelV>
          </wp:anchor>
        </w:drawing>
      </w:r>
    </w:p>
    <w:p w14:paraId="603290B5" w14:textId="77777777" w:rsidR="00330AAC" w:rsidRDefault="00330AAC" w:rsidP="00F10C88">
      <w:pPr>
        <w:jc w:val="both"/>
      </w:pPr>
    </w:p>
    <w:p w14:paraId="3B25C5E6" w14:textId="77777777" w:rsidR="00330AAC" w:rsidRDefault="00330AAC" w:rsidP="00F10C88">
      <w:pPr>
        <w:jc w:val="both"/>
      </w:pPr>
    </w:p>
    <w:p w14:paraId="4F934C8D" w14:textId="77777777" w:rsidR="00330AAC" w:rsidRDefault="00330AAC" w:rsidP="00F10C88">
      <w:pPr>
        <w:jc w:val="both"/>
      </w:pPr>
    </w:p>
    <w:p w14:paraId="7234F269" w14:textId="77777777" w:rsidR="00330AAC" w:rsidRDefault="00330AAC" w:rsidP="00F10C88">
      <w:pPr>
        <w:jc w:val="both"/>
      </w:pPr>
    </w:p>
    <w:p w14:paraId="04EE6147" w14:textId="77777777" w:rsidR="00330AAC" w:rsidRDefault="00330AAC" w:rsidP="00F10C88">
      <w:pPr>
        <w:jc w:val="both"/>
      </w:pPr>
    </w:p>
    <w:p w14:paraId="258DA961" w14:textId="77777777" w:rsidR="00330AAC" w:rsidRDefault="00330AAC" w:rsidP="00F10C88">
      <w:pPr>
        <w:jc w:val="both"/>
      </w:pPr>
    </w:p>
    <w:p w14:paraId="29132E39" w14:textId="77777777" w:rsidR="00330AAC" w:rsidRDefault="00330AAC" w:rsidP="00F10C88">
      <w:pPr>
        <w:jc w:val="both"/>
      </w:pPr>
    </w:p>
    <w:p w14:paraId="556EB073" w14:textId="77777777" w:rsidR="00330AAC" w:rsidRDefault="00330AAC" w:rsidP="00F10C88">
      <w:pPr>
        <w:jc w:val="both"/>
      </w:pPr>
    </w:p>
    <w:p w14:paraId="0AA33212" w14:textId="77777777" w:rsidR="00330AAC" w:rsidRDefault="00330AAC" w:rsidP="00F10C88">
      <w:pPr>
        <w:jc w:val="both"/>
      </w:pPr>
    </w:p>
    <w:p w14:paraId="5C490587" w14:textId="77777777" w:rsidR="00F10C88" w:rsidRDefault="00F10C88" w:rsidP="00F10C88">
      <w:pPr>
        <w:jc w:val="both"/>
      </w:pPr>
    </w:p>
    <w:p w14:paraId="51C9B0E3" w14:textId="41FE41A9" w:rsidR="00AD154A" w:rsidRDefault="00330AAC" w:rsidP="00F10C88">
      <w:pPr>
        <w:jc w:val="both"/>
      </w:pPr>
      <w:r>
        <w:lastRenderedPageBreak/>
        <w:t>Let’s remove Longitude and Latitude. They are quantitative data, but they don’t factor into the analysis we want to provide.</w:t>
      </w:r>
      <w:r w:rsidR="00E63635">
        <w:t xml:space="preserve"> </w:t>
      </w:r>
      <w:r w:rsidR="00AD154A">
        <w:t xml:space="preserve">Before putting it into </w:t>
      </w:r>
      <w:proofErr w:type="spellStart"/>
      <w:r w:rsidR="00AD154A">
        <w:t>KMeans</w:t>
      </w:r>
      <w:proofErr w:type="spellEnd"/>
      <w:r w:rsidR="00AD154A">
        <w:t xml:space="preserve"> though, let’s visualize the data in 3D. Since this data i</w:t>
      </w:r>
      <w:r w:rsidR="005C3ABE">
        <w:t>s</w:t>
      </w:r>
      <w:r w:rsidR="00AD154A">
        <w:t xml:space="preserve"> focusing on the emissions of rocket launches, I am focusing on the chemicals left behind after a launch, specifically CO2, </w:t>
      </w:r>
      <w:r w:rsidR="00F10C88">
        <w:t xml:space="preserve">CO, and </w:t>
      </w:r>
      <w:r w:rsidR="00AD154A">
        <w:t>BC (Soot)</w:t>
      </w:r>
      <w:r w:rsidR="005C3ABE">
        <w:t>.</w:t>
      </w:r>
      <w:r w:rsidR="00BF112F">
        <w:br/>
      </w:r>
      <w:r w:rsidR="00DE0350" w:rsidRPr="00DE0350">
        <w:rPr>
          <w:noProof/>
        </w:rPr>
        <w:drawing>
          <wp:inline distT="0" distB="0" distL="0" distR="0" wp14:anchorId="01A53F73" wp14:editId="6FD24995">
            <wp:extent cx="5284382" cy="5413901"/>
            <wp:effectExtent l="0" t="0" r="0" b="0"/>
            <wp:docPr id="2033747229" name="Picture 1" descr="A graph of a satellite emis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47229" name="Picture 1" descr="A graph of a satellite emissor&#10;&#10;Description automatically generated"/>
                    <pic:cNvPicPr/>
                  </pic:nvPicPr>
                  <pic:blipFill>
                    <a:blip r:embed="rId142"/>
                    <a:stretch>
                      <a:fillRect/>
                    </a:stretch>
                  </pic:blipFill>
                  <pic:spPr>
                    <a:xfrm>
                      <a:off x="0" y="0"/>
                      <a:ext cx="5310762" cy="5440927"/>
                    </a:xfrm>
                    <a:prstGeom prst="rect">
                      <a:avLst/>
                    </a:prstGeom>
                  </pic:spPr>
                </pic:pic>
              </a:graphicData>
            </a:graphic>
          </wp:inline>
        </w:drawing>
      </w:r>
      <w:r w:rsidR="00AD154A">
        <w:t xml:space="preserve"> </w:t>
      </w:r>
    </w:p>
    <w:p w14:paraId="60DB578A" w14:textId="20B383D1" w:rsidR="00AD154A" w:rsidRDefault="00DE0350" w:rsidP="00F10C88">
      <w:pPr>
        <w:jc w:val="both"/>
      </w:pPr>
      <w:r>
        <w:t>If we look at this chart, there are a few things that jump out. One is that there is a clear linear relationship between CO and CO2 emissions. That is not all that shocking as the two compounds are similar, only being one oxygen atom apart. If we look at a 2D linear regression plot of CO and CO2, we see the relationships clear.</w:t>
      </w:r>
    </w:p>
    <w:p w14:paraId="78C53BF1" w14:textId="63D26748" w:rsidR="00DE0350" w:rsidRDefault="00DE0350" w:rsidP="00F10C88">
      <w:pPr>
        <w:jc w:val="both"/>
      </w:pPr>
      <w:r w:rsidRPr="00DE0350">
        <w:rPr>
          <w:noProof/>
        </w:rPr>
        <w:lastRenderedPageBreak/>
        <w:drawing>
          <wp:inline distT="0" distB="0" distL="0" distR="0" wp14:anchorId="19D11FC8" wp14:editId="6C262D28">
            <wp:extent cx="4391531" cy="3551274"/>
            <wp:effectExtent l="0" t="0" r="3175" b="5080"/>
            <wp:docPr id="1293245335" name="Picture 1" descr="A graph of a graph with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45335" name="Picture 1" descr="A graph of a graph with blue dots&#10;&#10;Description automatically generated with medium confidence"/>
                    <pic:cNvPicPr/>
                  </pic:nvPicPr>
                  <pic:blipFill>
                    <a:blip r:embed="rId143"/>
                    <a:stretch>
                      <a:fillRect/>
                    </a:stretch>
                  </pic:blipFill>
                  <pic:spPr>
                    <a:xfrm>
                      <a:off x="0" y="0"/>
                      <a:ext cx="4454942" cy="3602552"/>
                    </a:xfrm>
                    <a:prstGeom prst="rect">
                      <a:avLst/>
                    </a:prstGeom>
                  </pic:spPr>
                </pic:pic>
              </a:graphicData>
            </a:graphic>
          </wp:inline>
        </w:drawing>
      </w:r>
    </w:p>
    <w:p w14:paraId="6E1491DF" w14:textId="6A2BE190" w:rsidR="00DE0350" w:rsidRDefault="00DE0350" w:rsidP="00F10C88">
      <w:pPr>
        <w:jc w:val="both"/>
      </w:pPr>
      <w:r>
        <w:t xml:space="preserve">If fact, the first graph shows that there’s a linear relationship between all the </w:t>
      </w:r>
      <w:r w:rsidR="00330AAC">
        <w:t xml:space="preserve">three of these variables. Which is not too surprising since the larger the rocket the more emissions will come out. However, if we plotted this with different emissions, such as Nitrogen Oxide the relationship is not as clear. </w:t>
      </w:r>
    </w:p>
    <w:p w14:paraId="1EE2F3DA" w14:textId="2E7256F2" w:rsidR="00AD154A" w:rsidRDefault="00330AAC" w:rsidP="00F10C88">
      <w:pPr>
        <w:jc w:val="both"/>
      </w:pPr>
      <w:r w:rsidRPr="00330AAC">
        <w:rPr>
          <w:noProof/>
        </w:rPr>
        <w:drawing>
          <wp:inline distT="0" distB="0" distL="0" distR="0" wp14:anchorId="5B672FFC" wp14:editId="57D556DE">
            <wp:extent cx="3848986" cy="3112537"/>
            <wp:effectExtent l="0" t="0" r="0" b="0"/>
            <wp:docPr id="1498335911" name="Picture 1" descr="A graph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35911" name="Picture 1" descr="A graph of a number of dots&#10;&#10;Description automatically generated"/>
                    <pic:cNvPicPr/>
                  </pic:nvPicPr>
                  <pic:blipFill>
                    <a:blip r:embed="rId144"/>
                    <a:stretch>
                      <a:fillRect/>
                    </a:stretch>
                  </pic:blipFill>
                  <pic:spPr>
                    <a:xfrm>
                      <a:off x="0" y="0"/>
                      <a:ext cx="3869587" cy="3129196"/>
                    </a:xfrm>
                    <a:prstGeom prst="rect">
                      <a:avLst/>
                    </a:prstGeom>
                  </pic:spPr>
                </pic:pic>
              </a:graphicData>
            </a:graphic>
          </wp:inline>
        </w:drawing>
      </w:r>
    </w:p>
    <w:p w14:paraId="35DFA679" w14:textId="7BEC860A" w:rsidR="00330AAC" w:rsidRDefault="00330AAC" w:rsidP="00F10C88">
      <w:pPr>
        <w:jc w:val="both"/>
      </w:pPr>
      <w:r>
        <w:lastRenderedPageBreak/>
        <w:t xml:space="preserve">There is a direct correlation between CO, CO2, and Black Carbon which is something to keep an eye on as our analysis continues. It will be interesting to see if the </w:t>
      </w:r>
      <w:proofErr w:type="spellStart"/>
      <w:r>
        <w:t>KMeans</w:t>
      </w:r>
      <w:proofErr w:type="spellEnd"/>
      <w:r w:rsidR="005C3ABE">
        <w:t xml:space="preserve"> clustering</w:t>
      </w:r>
      <w:r>
        <w:t xml:space="preserve"> keep</w:t>
      </w:r>
      <w:r w:rsidR="005C3ABE">
        <w:t>s</w:t>
      </w:r>
      <w:r>
        <w:t xml:space="preserve"> all this relationship when the clusters are added. </w:t>
      </w:r>
    </w:p>
    <w:p w14:paraId="0AFF5EDC" w14:textId="77777777" w:rsidR="00E63635" w:rsidRDefault="00E63635" w:rsidP="00F10C88">
      <w:pPr>
        <w:pStyle w:val="Subtitle"/>
        <w:jc w:val="both"/>
        <w:rPr>
          <w:color w:val="536BF1"/>
          <w:sz w:val="36"/>
          <w:szCs w:val="36"/>
        </w:rPr>
      </w:pPr>
      <w:r>
        <w:rPr>
          <w:color w:val="536BF1"/>
          <w:sz w:val="36"/>
          <w:szCs w:val="36"/>
        </w:rPr>
        <w:t>Two Clusters</w:t>
      </w:r>
    </w:p>
    <w:p w14:paraId="3E25C0B7" w14:textId="304A16C1" w:rsidR="00E63635" w:rsidRDefault="00E63635" w:rsidP="00F10C88">
      <w:pPr>
        <w:jc w:val="both"/>
      </w:pPr>
      <w:r>
        <w:t>Labels:</w:t>
      </w:r>
    </w:p>
    <w:p w14:paraId="51082AD6" w14:textId="4F689060" w:rsidR="00AD154A" w:rsidRDefault="00E63635" w:rsidP="00F10C88">
      <w:pPr>
        <w:jc w:val="both"/>
      </w:pPr>
      <w:r>
        <w:rPr>
          <w:noProof/>
        </w:rPr>
        <w:drawing>
          <wp:inline distT="0" distB="0" distL="0" distR="0" wp14:anchorId="79779301" wp14:editId="77C8620D">
            <wp:extent cx="5337425" cy="1648047"/>
            <wp:effectExtent l="0" t="0" r="0" b="3175"/>
            <wp:docPr id="1529345187" name="Picture 5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45187" name="Picture 53" descr="A screen shot of a computer screen&#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391116" cy="1664625"/>
                    </a:xfrm>
                    <a:prstGeom prst="rect">
                      <a:avLst/>
                    </a:prstGeom>
                  </pic:spPr>
                </pic:pic>
              </a:graphicData>
            </a:graphic>
          </wp:inline>
        </w:drawing>
      </w:r>
    </w:p>
    <w:p w14:paraId="58333F74" w14:textId="3B89A54F" w:rsidR="00AD154A" w:rsidRDefault="00E63635" w:rsidP="00F10C88">
      <w:pPr>
        <w:jc w:val="both"/>
      </w:pPr>
      <w:r>
        <w:t>Clusters:</w:t>
      </w:r>
    </w:p>
    <w:p w14:paraId="51075BA5" w14:textId="77777777" w:rsidR="00E63635" w:rsidRDefault="00E63635" w:rsidP="00F10C88">
      <w:pPr>
        <w:jc w:val="both"/>
        <w:sectPr w:rsidR="00E63635" w:rsidSect="00913D60">
          <w:type w:val="continuous"/>
          <w:pgSz w:w="12240" w:h="15840"/>
          <w:pgMar w:top="1440" w:right="1800" w:bottom="1440" w:left="1800" w:header="720" w:footer="720" w:gutter="0"/>
          <w:cols w:space="720"/>
          <w:titlePg/>
          <w:docGrid w:linePitch="360"/>
        </w:sectPr>
      </w:pPr>
    </w:p>
    <w:p w14:paraId="139BF9A6" w14:textId="73DAEEDD" w:rsidR="00E63635" w:rsidRDefault="00E63635" w:rsidP="00F10C88">
      <w:pPr>
        <w:jc w:val="both"/>
      </w:pPr>
      <w:r>
        <w:rPr>
          <w:noProof/>
        </w:rPr>
        <w:drawing>
          <wp:inline distT="0" distB="0" distL="0" distR="0" wp14:anchorId="310A8C40" wp14:editId="76070955">
            <wp:extent cx="2541182" cy="2614841"/>
            <wp:effectExtent l="0" t="0" r="0" b="1905"/>
            <wp:docPr id="5319587" name="Picture 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587" name="Picture 56" descr="A screen 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594807" cy="2670020"/>
                    </a:xfrm>
                    <a:prstGeom prst="rect">
                      <a:avLst/>
                    </a:prstGeom>
                  </pic:spPr>
                </pic:pic>
              </a:graphicData>
            </a:graphic>
          </wp:inline>
        </w:drawing>
      </w:r>
    </w:p>
    <w:p w14:paraId="22539A51" w14:textId="19E83EEB" w:rsidR="00E63635" w:rsidRDefault="00E63635" w:rsidP="00F10C88">
      <w:pPr>
        <w:jc w:val="both"/>
        <w:sectPr w:rsidR="00E63635" w:rsidSect="00E63635">
          <w:type w:val="continuous"/>
          <w:pgSz w:w="12240" w:h="15840"/>
          <w:pgMar w:top="1440" w:right="1800" w:bottom="1440" w:left="1800" w:header="720" w:footer="720" w:gutter="0"/>
          <w:cols w:num="2" w:space="720"/>
          <w:titlePg/>
          <w:docGrid w:linePitch="360"/>
        </w:sectPr>
      </w:pPr>
      <w:r>
        <w:rPr>
          <w:noProof/>
        </w:rPr>
        <w:drawing>
          <wp:inline distT="0" distB="0" distL="0" distR="0" wp14:anchorId="118CC5B7" wp14:editId="78375999">
            <wp:extent cx="2881421" cy="2595068"/>
            <wp:effectExtent l="0" t="0" r="1905" b="0"/>
            <wp:docPr id="2012968005" name="Picture 57" descr="A computer screen shot of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68005" name="Picture 57" descr="A computer screen shot of a person's head&#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2961859" cy="2667512"/>
                    </a:xfrm>
                    <a:prstGeom prst="rect">
                      <a:avLst/>
                    </a:prstGeom>
                  </pic:spPr>
                </pic:pic>
              </a:graphicData>
            </a:graphic>
          </wp:inline>
        </w:drawing>
      </w:r>
    </w:p>
    <w:p w14:paraId="272DE97B" w14:textId="478E155B" w:rsidR="00E63635" w:rsidRDefault="00E63635" w:rsidP="00F10C88">
      <w:pPr>
        <w:jc w:val="both"/>
      </w:pPr>
      <w:r>
        <w:t xml:space="preserve">There is a lot to unpack here, but if we focus on our three variables form before, the clusters have separated them into a low and high group. </w:t>
      </w:r>
      <w:r w:rsidR="00B2140B">
        <w:t xml:space="preserve">Although, </w:t>
      </w:r>
      <w:r w:rsidR="005C3ABE">
        <w:t>i</w:t>
      </w:r>
      <w:r w:rsidR="00B2140B">
        <w:t xml:space="preserve">t is strange that the group with the higher emissions </w:t>
      </w:r>
      <w:proofErr w:type="gramStart"/>
      <w:r w:rsidR="00B2140B">
        <w:t>actually has</w:t>
      </w:r>
      <w:proofErr w:type="gramEnd"/>
      <w:r w:rsidR="00B2140B">
        <w:t xml:space="preserve"> a lower Booster Number. That is something we should dive deeper into later. </w:t>
      </w:r>
    </w:p>
    <w:p w14:paraId="76D6395B" w14:textId="56F0851B" w:rsidR="001017ED" w:rsidRDefault="001017ED" w:rsidP="00F10C88">
      <w:pPr>
        <w:jc w:val="both"/>
      </w:pPr>
      <w:r w:rsidRPr="001017ED">
        <w:rPr>
          <w:noProof/>
        </w:rPr>
        <w:lastRenderedPageBreak/>
        <w:drawing>
          <wp:inline distT="0" distB="0" distL="0" distR="0" wp14:anchorId="642F47CE" wp14:editId="2E319F3F">
            <wp:extent cx="5355146" cy="5486400"/>
            <wp:effectExtent l="0" t="0" r="4445" b="0"/>
            <wp:docPr id="944169297" name="Picture 1" descr="A graph of a satellite emis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69297" name="Picture 1" descr="A graph of a satellite emissor&#10;&#10;Description automatically generated"/>
                    <pic:cNvPicPr/>
                  </pic:nvPicPr>
                  <pic:blipFill>
                    <a:blip r:embed="rId148"/>
                    <a:stretch>
                      <a:fillRect/>
                    </a:stretch>
                  </pic:blipFill>
                  <pic:spPr>
                    <a:xfrm>
                      <a:off x="0" y="0"/>
                      <a:ext cx="5420762" cy="5553625"/>
                    </a:xfrm>
                    <a:prstGeom prst="rect">
                      <a:avLst/>
                    </a:prstGeom>
                  </pic:spPr>
                </pic:pic>
              </a:graphicData>
            </a:graphic>
          </wp:inline>
        </w:drawing>
      </w:r>
    </w:p>
    <w:p w14:paraId="340C11A4" w14:textId="0BC02F57" w:rsidR="00B2140B" w:rsidRDefault="001017ED" w:rsidP="00F10C88">
      <w:pPr>
        <w:jc w:val="both"/>
      </w:pPr>
      <w:r>
        <w:t>Adding the clusters to the chart shows that the two clusters are keeping the same linear relationship that I pointed out in the initial visualizations.</w:t>
      </w:r>
      <w:r w:rsidR="005C3ABE">
        <w:t xml:space="preserve"> </w:t>
      </w:r>
      <w:r w:rsidR="00B2140B">
        <w:t xml:space="preserve">Now let’s create two new emissions profiles to add to make some predictions. </w:t>
      </w:r>
    </w:p>
    <w:p w14:paraId="0707795F" w14:textId="77777777" w:rsidR="00726AC6" w:rsidRDefault="00726AC6" w:rsidP="00F10C88">
      <w:pPr>
        <w:jc w:val="both"/>
        <w:sectPr w:rsidR="00726AC6" w:rsidSect="00913D60">
          <w:type w:val="continuous"/>
          <w:pgSz w:w="12240" w:h="15840"/>
          <w:pgMar w:top="1440" w:right="1800" w:bottom="1440" w:left="1800" w:header="720" w:footer="720" w:gutter="0"/>
          <w:cols w:space="720"/>
          <w:titlePg/>
          <w:docGrid w:linePitch="360"/>
        </w:sectPr>
      </w:pPr>
    </w:p>
    <w:p w14:paraId="68773818" w14:textId="2B01AE59" w:rsidR="00726AC6" w:rsidRDefault="00B2140B" w:rsidP="00F10C88">
      <w:pPr>
        <w:jc w:val="both"/>
      </w:pPr>
      <w:r>
        <w:t xml:space="preserve">Booster No: </w:t>
      </w:r>
      <w:r>
        <w:tab/>
      </w:r>
      <w:r>
        <w:tab/>
      </w:r>
      <w:r w:rsidR="00726AC6">
        <w:t xml:space="preserve">          </w:t>
      </w:r>
      <w:r>
        <w:t>0</w:t>
      </w:r>
      <w:r>
        <w:br/>
        <w:t xml:space="preserve">Booster </w:t>
      </w:r>
      <w:proofErr w:type="spellStart"/>
      <w:r>
        <w:t>PropMass</w:t>
      </w:r>
      <w:proofErr w:type="spellEnd"/>
      <w:r>
        <w:t>:</w:t>
      </w:r>
      <w:r>
        <w:tab/>
      </w:r>
      <w:r w:rsidR="00726AC6">
        <w:t xml:space="preserve">          </w:t>
      </w:r>
      <w:r>
        <w:t>0</w:t>
      </w:r>
      <w:r>
        <w:br/>
        <w:t xml:space="preserve">Booster </w:t>
      </w:r>
      <w:proofErr w:type="spellStart"/>
      <w:r>
        <w:t>StageMass</w:t>
      </w:r>
      <w:proofErr w:type="spellEnd"/>
      <w:r>
        <w:t>:</w:t>
      </w:r>
      <w:r>
        <w:tab/>
      </w:r>
      <w:r w:rsidR="00726AC6">
        <w:t xml:space="preserve">          </w:t>
      </w:r>
      <w:r>
        <w:t>0</w:t>
      </w:r>
      <w:r>
        <w:br/>
        <w:t xml:space="preserve">Stage1 </w:t>
      </w:r>
      <w:proofErr w:type="spellStart"/>
      <w:r>
        <w:t>PropMass</w:t>
      </w:r>
      <w:proofErr w:type="spellEnd"/>
      <w:r>
        <w:t>:</w:t>
      </w:r>
      <w:r>
        <w:tab/>
      </w:r>
      <w:r w:rsidR="00726AC6">
        <w:t xml:space="preserve">  </w:t>
      </w:r>
      <w:r>
        <w:t>90</w:t>
      </w:r>
      <w:r w:rsidR="00726AC6">
        <w:t>,</w:t>
      </w:r>
      <w:r>
        <w:t>000</w:t>
      </w:r>
      <w:r>
        <w:br/>
        <w:t xml:space="preserve">Stage1 </w:t>
      </w:r>
      <w:proofErr w:type="spellStart"/>
      <w:r>
        <w:t>StageMass</w:t>
      </w:r>
      <w:proofErr w:type="spellEnd"/>
      <w:r>
        <w:t>:</w:t>
      </w:r>
      <w:r>
        <w:tab/>
      </w:r>
      <w:r w:rsidR="00726AC6">
        <w:t xml:space="preserve">    </w:t>
      </w:r>
      <w:r>
        <w:t>6</w:t>
      </w:r>
      <w:r w:rsidR="00726AC6">
        <w:t>,</w:t>
      </w:r>
      <w:r>
        <w:t>500</w:t>
      </w:r>
      <w:r>
        <w:br/>
        <w:t xml:space="preserve">Stage2 </w:t>
      </w:r>
      <w:proofErr w:type="spellStart"/>
      <w:r>
        <w:t>PropMass</w:t>
      </w:r>
      <w:proofErr w:type="spellEnd"/>
      <w:r>
        <w:t>:</w:t>
      </w:r>
      <w:r>
        <w:tab/>
      </w:r>
      <w:r w:rsidR="00726AC6">
        <w:t xml:space="preserve">  </w:t>
      </w:r>
      <w:r>
        <w:t>20</w:t>
      </w:r>
      <w:r w:rsidR="00726AC6">
        <w:t>,</w:t>
      </w:r>
      <w:r>
        <w:t>000</w:t>
      </w:r>
      <w:r>
        <w:br/>
      </w:r>
      <w:r>
        <w:t xml:space="preserve">Stage2 </w:t>
      </w:r>
      <w:proofErr w:type="spellStart"/>
      <w:r>
        <w:t>StageMass</w:t>
      </w:r>
      <w:proofErr w:type="spellEnd"/>
      <w:r>
        <w:t>:</w:t>
      </w:r>
      <w:r>
        <w:tab/>
      </w:r>
      <w:r w:rsidR="00726AC6">
        <w:t xml:space="preserve">    </w:t>
      </w:r>
      <w:r>
        <w:t>2</w:t>
      </w:r>
      <w:r w:rsidR="00726AC6">
        <w:t>,</w:t>
      </w:r>
      <w:r>
        <w:t>400</w:t>
      </w:r>
      <w:r>
        <w:br/>
        <w:t xml:space="preserve">Stage3 </w:t>
      </w:r>
      <w:proofErr w:type="spellStart"/>
      <w:r>
        <w:t>PropMass</w:t>
      </w:r>
      <w:proofErr w:type="spellEnd"/>
      <w:r>
        <w:t>:</w:t>
      </w:r>
      <w:r>
        <w:tab/>
      </w:r>
      <w:r w:rsidR="00726AC6">
        <w:t xml:space="preserve">          </w:t>
      </w:r>
      <w:r>
        <w:t>0</w:t>
      </w:r>
      <w:r>
        <w:br/>
        <w:t xml:space="preserve">Stage3 </w:t>
      </w:r>
      <w:proofErr w:type="spellStart"/>
      <w:r>
        <w:t>StageMass</w:t>
      </w:r>
      <w:proofErr w:type="spellEnd"/>
      <w:r>
        <w:t>:</w:t>
      </w:r>
      <w:r>
        <w:tab/>
      </w:r>
      <w:r w:rsidR="00726AC6">
        <w:t xml:space="preserve">          </w:t>
      </w:r>
      <w:r>
        <w:t>0</w:t>
      </w:r>
      <w:r>
        <w:br/>
        <w:t xml:space="preserve">Stage4 </w:t>
      </w:r>
      <w:proofErr w:type="spellStart"/>
      <w:r>
        <w:t>PropMass</w:t>
      </w:r>
      <w:proofErr w:type="spellEnd"/>
      <w:r>
        <w:t>:</w:t>
      </w:r>
      <w:r>
        <w:tab/>
      </w:r>
      <w:r w:rsidR="00726AC6">
        <w:t xml:space="preserve">          </w:t>
      </w:r>
      <w:r>
        <w:t>0</w:t>
      </w:r>
      <w:r>
        <w:br/>
        <w:t xml:space="preserve">Stage4 </w:t>
      </w:r>
      <w:proofErr w:type="spellStart"/>
      <w:r>
        <w:t>StageMass</w:t>
      </w:r>
      <w:proofErr w:type="spellEnd"/>
      <w:r>
        <w:t>:</w:t>
      </w:r>
      <w:r>
        <w:tab/>
      </w:r>
      <w:r w:rsidR="00726AC6">
        <w:t xml:space="preserve">          </w:t>
      </w:r>
      <w:r>
        <w:t>0</w:t>
      </w:r>
      <w:r>
        <w:br/>
        <w:t>Fairing Mass:</w:t>
      </w:r>
      <w:r>
        <w:tab/>
      </w:r>
      <w:r>
        <w:tab/>
      </w:r>
      <w:r w:rsidR="00726AC6">
        <w:t xml:space="preserve">     1000</w:t>
      </w:r>
      <w:r>
        <w:br/>
      </w:r>
      <w:r>
        <w:lastRenderedPageBreak/>
        <w:t>H20:</w:t>
      </w:r>
      <w:r>
        <w:tab/>
      </w:r>
      <w:r>
        <w:tab/>
      </w:r>
      <w:r>
        <w:tab/>
      </w:r>
      <w:r w:rsidR="00726AC6">
        <w:t xml:space="preserve">    90,000,000</w:t>
      </w:r>
      <w:r>
        <w:br/>
        <w:t>H2:</w:t>
      </w:r>
      <w:r w:rsidR="00726AC6">
        <w:tab/>
      </w:r>
      <w:r w:rsidR="00726AC6">
        <w:tab/>
      </w:r>
      <w:r w:rsidR="00726AC6">
        <w:tab/>
        <w:t xml:space="preserve">      1,000,000</w:t>
      </w:r>
      <w:r>
        <w:br/>
        <w:t>CO</w:t>
      </w:r>
      <w:r w:rsidR="00726AC6">
        <w:t>:</w:t>
      </w:r>
      <w:r w:rsidR="00726AC6">
        <w:tab/>
      </w:r>
      <w:r w:rsidR="00726AC6">
        <w:tab/>
      </w:r>
      <w:r w:rsidR="00726AC6">
        <w:tab/>
        <w:t xml:space="preserve">    15,000,000</w:t>
      </w:r>
      <w:r>
        <w:br/>
        <w:t>CO2:</w:t>
      </w:r>
      <w:r w:rsidR="00726AC6">
        <w:tab/>
      </w:r>
      <w:r w:rsidR="00726AC6">
        <w:tab/>
      </w:r>
      <w:r w:rsidR="00726AC6">
        <w:tab/>
        <w:t xml:space="preserve">    30,000,000</w:t>
      </w:r>
      <w:r>
        <w:br/>
        <w:t>BC:</w:t>
      </w:r>
      <w:r w:rsidR="00726AC6">
        <w:tab/>
      </w:r>
      <w:r w:rsidR="00726AC6">
        <w:tab/>
        <w:t xml:space="preserve">               4,000,000</w:t>
      </w:r>
      <w:r>
        <w:br/>
        <w:t>NOx:</w:t>
      </w:r>
      <w:r w:rsidR="00726AC6">
        <w:tab/>
      </w:r>
      <w:r w:rsidR="00726AC6">
        <w:tab/>
      </w:r>
      <w:r w:rsidR="00726AC6">
        <w:tab/>
      </w:r>
      <w:r w:rsidR="00726AC6">
        <w:tab/>
        <w:t xml:space="preserve">          0</w:t>
      </w:r>
      <w:r>
        <w:br/>
        <w:t>AI203:</w:t>
      </w:r>
      <w:r w:rsidR="00726AC6">
        <w:tab/>
      </w:r>
      <w:r w:rsidR="00726AC6">
        <w:tab/>
      </w:r>
      <w:r w:rsidR="00726AC6">
        <w:tab/>
        <w:t xml:space="preserve">          0</w:t>
      </w:r>
      <w:r>
        <w:br/>
        <w:t>CLY:</w:t>
      </w:r>
      <w:r w:rsidR="00726AC6">
        <w:tab/>
      </w:r>
      <w:r w:rsidR="00726AC6">
        <w:tab/>
      </w:r>
      <w:r w:rsidR="00726AC6">
        <w:tab/>
      </w:r>
      <w:r w:rsidR="00726AC6">
        <w:tab/>
        <w:t xml:space="preserve">          0 </w:t>
      </w:r>
    </w:p>
    <w:p w14:paraId="6DF26487" w14:textId="0563A037" w:rsidR="00726AC6" w:rsidRDefault="00726AC6" w:rsidP="00F10C88">
      <w:pPr>
        <w:jc w:val="both"/>
      </w:pPr>
      <w:r>
        <w:t xml:space="preserve">Booster No: </w:t>
      </w:r>
      <w:r>
        <w:tab/>
      </w:r>
      <w:r>
        <w:tab/>
        <w:t xml:space="preserve">          4</w:t>
      </w:r>
      <w:r>
        <w:br/>
        <w:t xml:space="preserve">Booster </w:t>
      </w:r>
      <w:proofErr w:type="spellStart"/>
      <w:r>
        <w:t>PropMass</w:t>
      </w:r>
      <w:proofErr w:type="spellEnd"/>
      <w:r>
        <w:t>:</w:t>
      </w:r>
      <w:r>
        <w:tab/>
        <w:t>150,000</w:t>
      </w:r>
      <w:r>
        <w:br/>
        <w:t xml:space="preserve">Booster </w:t>
      </w:r>
      <w:proofErr w:type="spellStart"/>
      <w:r>
        <w:t>StageMass</w:t>
      </w:r>
      <w:proofErr w:type="spellEnd"/>
      <w:r>
        <w:t>:</w:t>
      </w:r>
      <w:proofErr w:type="gramStart"/>
      <w:r>
        <w:tab/>
        <w:t xml:space="preserve">  14,000</w:t>
      </w:r>
      <w:proofErr w:type="gramEnd"/>
      <w:r>
        <w:br/>
        <w:t xml:space="preserve">Stage1 </w:t>
      </w:r>
      <w:proofErr w:type="spellStart"/>
      <w:r>
        <w:t>PropMass</w:t>
      </w:r>
      <w:proofErr w:type="spellEnd"/>
      <w:r>
        <w:t>:</w:t>
      </w:r>
      <w:r>
        <w:tab/>
        <w:t>400,000</w:t>
      </w:r>
      <w:r>
        <w:br/>
        <w:t xml:space="preserve">Stage1 </w:t>
      </w:r>
      <w:proofErr w:type="spellStart"/>
      <w:r>
        <w:t>StageMass</w:t>
      </w:r>
      <w:proofErr w:type="spellEnd"/>
      <w:r>
        <w:t>:</w:t>
      </w:r>
      <w:r>
        <w:tab/>
        <w:t xml:space="preserve">  25,000</w:t>
      </w:r>
      <w:r>
        <w:br/>
        <w:t xml:space="preserve">Stage2 </w:t>
      </w:r>
      <w:proofErr w:type="spellStart"/>
      <w:r>
        <w:t>PropMass</w:t>
      </w:r>
      <w:proofErr w:type="spellEnd"/>
      <w:r>
        <w:t>:</w:t>
      </w:r>
      <w:r>
        <w:tab/>
        <w:t>100,000</w:t>
      </w:r>
      <w:r>
        <w:br/>
      </w:r>
      <w:r>
        <w:t xml:space="preserve">Stage2 </w:t>
      </w:r>
      <w:proofErr w:type="spellStart"/>
      <w:r>
        <w:t>StageMass</w:t>
      </w:r>
      <w:proofErr w:type="spellEnd"/>
      <w:r>
        <w:t>:</w:t>
      </w:r>
      <w:r>
        <w:tab/>
        <w:t xml:space="preserve">    4,000</w:t>
      </w:r>
      <w:r>
        <w:br/>
        <w:t xml:space="preserve">Stage3 </w:t>
      </w:r>
      <w:proofErr w:type="spellStart"/>
      <w:r>
        <w:t>PropMass</w:t>
      </w:r>
      <w:proofErr w:type="spellEnd"/>
      <w:r>
        <w:t>:</w:t>
      </w:r>
      <w:r>
        <w:tab/>
        <w:t xml:space="preserve">    5,000</w:t>
      </w:r>
      <w:r>
        <w:br/>
        <w:t xml:space="preserve">Stage3 </w:t>
      </w:r>
      <w:proofErr w:type="spellStart"/>
      <w:r>
        <w:t>StageMass</w:t>
      </w:r>
      <w:proofErr w:type="spellEnd"/>
      <w:r>
        <w:t>:</w:t>
      </w:r>
      <w:r>
        <w:tab/>
        <w:t xml:space="preserve">       900</w:t>
      </w:r>
      <w:r>
        <w:br/>
        <w:t xml:space="preserve">Stage4 </w:t>
      </w:r>
      <w:proofErr w:type="spellStart"/>
      <w:r>
        <w:t>PropMass</w:t>
      </w:r>
      <w:proofErr w:type="spellEnd"/>
      <w:r>
        <w:t>:</w:t>
      </w:r>
      <w:r>
        <w:tab/>
        <w:t xml:space="preserve">          0</w:t>
      </w:r>
      <w:r>
        <w:br/>
        <w:t xml:space="preserve">Stage4 </w:t>
      </w:r>
      <w:proofErr w:type="spellStart"/>
      <w:r>
        <w:t>StageMass</w:t>
      </w:r>
      <w:proofErr w:type="spellEnd"/>
      <w:r>
        <w:t>:</w:t>
      </w:r>
      <w:r>
        <w:tab/>
        <w:t xml:space="preserve">          0</w:t>
      </w:r>
      <w:r>
        <w:br/>
        <w:t>Fairing Mass:</w:t>
      </w:r>
      <w:r>
        <w:tab/>
      </w:r>
      <w:r>
        <w:tab/>
        <w:t xml:space="preserve">     1800</w:t>
      </w:r>
      <w:r>
        <w:br/>
        <w:t>H20:</w:t>
      </w:r>
      <w:r>
        <w:tab/>
      </w:r>
      <w:r>
        <w:tab/>
        <w:t xml:space="preserve">           150,000,000</w:t>
      </w:r>
      <w:r>
        <w:br/>
        <w:t>H2:</w:t>
      </w:r>
      <w:r>
        <w:tab/>
      </w:r>
      <w:r>
        <w:tab/>
      </w:r>
      <w:r>
        <w:tab/>
        <w:t xml:space="preserve">      5,000,000</w:t>
      </w:r>
      <w:r>
        <w:br/>
        <w:t>CO:</w:t>
      </w:r>
      <w:r>
        <w:tab/>
      </w:r>
      <w:r>
        <w:tab/>
      </w:r>
      <w:r>
        <w:tab/>
        <w:t xml:space="preserve">  250,000,000</w:t>
      </w:r>
      <w:r>
        <w:br/>
        <w:t>CO2:</w:t>
      </w:r>
      <w:r>
        <w:tab/>
      </w:r>
      <w:r>
        <w:tab/>
      </w:r>
      <w:r>
        <w:tab/>
        <w:t xml:space="preserve">  300,000,000</w:t>
      </w:r>
      <w:r>
        <w:br/>
        <w:t>BC:</w:t>
      </w:r>
      <w:r>
        <w:tab/>
      </w:r>
      <w:r>
        <w:tab/>
      </w:r>
      <w:r>
        <w:tab/>
        <w:t xml:space="preserve">    12,000,000</w:t>
      </w:r>
      <w:r>
        <w:br/>
        <w:t>NOx:</w:t>
      </w:r>
      <w:r>
        <w:tab/>
      </w:r>
      <w:r>
        <w:tab/>
      </w:r>
      <w:r>
        <w:tab/>
      </w:r>
      <w:r>
        <w:tab/>
        <w:t>700,000</w:t>
      </w:r>
      <w:r>
        <w:br/>
        <w:t>AI203:</w:t>
      </w:r>
      <w:r>
        <w:tab/>
      </w:r>
      <w:r>
        <w:tab/>
      </w:r>
      <w:r>
        <w:tab/>
        <w:t xml:space="preserve"> </w:t>
      </w:r>
      <w:r>
        <w:tab/>
        <w:t xml:space="preserve">  0</w:t>
      </w:r>
      <w:r>
        <w:br/>
        <w:t>CLY:</w:t>
      </w:r>
      <w:r>
        <w:tab/>
      </w:r>
      <w:r>
        <w:tab/>
      </w:r>
      <w:r>
        <w:tab/>
      </w:r>
      <w:r>
        <w:tab/>
        <w:t xml:space="preserve">          0</w:t>
      </w:r>
    </w:p>
    <w:p w14:paraId="44C7DB66" w14:textId="77777777" w:rsidR="00726AC6" w:rsidRDefault="00726AC6" w:rsidP="00F10C88">
      <w:pPr>
        <w:jc w:val="both"/>
        <w:sectPr w:rsidR="00726AC6" w:rsidSect="00726AC6">
          <w:type w:val="continuous"/>
          <w:pgSz w:w="12240" w:h="15840"/>
          <w:pgMar w:top="1440" w:right="1800" w:bottom="1440" w:left="1800" w:header="720" w:footer="720" w:gutter="0"/>
          <w:cols w:num="2" w:space="720"/>
          <w:titlePg/>
          <w:docGrid w:linePitch="360"/>
        </w:sectPr>
      </w:pPr>
    </w:p>
    <w:p w14:paraId="6A10AE16" w14:textId="59399A94" w:rsidR="00726AC6" w:rsidRDefault="005C3ABE" w:rsidP="00F10C88">
      <w:pPr>
        <w:jc w:val="both"/>
      </w:pPr>
      <w:r>
        <w:br/>
      </w:r>
      <w:r w:rsidR="001017ED">
        <w:t xml:space="preserve">After we run </w:t>
      </w:r>
      <w:r>
        <w:t>both</w:t>
      </w:r>
      <w:r w:rsidR="001017ED">
        <w:t xml:space="preserve"> through the </w:t>
      </w:r>
      <w:proofErr w:type="spellStart"/>
      <w:r w:rsidR="001017ED">
        <w:t>KMeans</w:t>
      </w:r>
      <w:proofErr w:type="spellEnd"/>
      <w:r w:rsidR="001017ED">
        <w:t xml:space="preserve"> predict method, we get that the first one is in the first cluster and the second one is in the second cluster. </w:t>
      </w:r>
    </w:p>
    <w:p w14:paraId="7CCAEAE4" w14:textId="11EC13AF" w:rsidR="001017ED" w:rsidRDefault="001017ED" w:rsidP="00F10C88">
      <w:pPr>
        <w:jc w:val="both"/>
      </w:pPr>
      <w:r>
        <w:rPr>
          <w:noProof/>
        </w:rPr>
        <w:drawing>
          <wp:inline distT="0" distB="0" distL="0" distR="0" wp14:anchorId="67A62951" wp14:editId="2C4084EA">
            <wp:extent cx="2432729" cy="1105786"/>
            <wp:effectExtent l="0" t="0" r="5715" b="0"/>
            <wp:docPr id="160314165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1650" name="Picture 1603141650"/>
                    <pic:cNvPicPr/>
                  </pic:nvPicPr>
                  <pic:blipFill>
                    <a:blip r:embed="rId149">
                      <a:extLst>
                        <a:ext uri="{28A0092B-C50C-407E-A947-70E740481C1C}">
                          <a14:useLocalDpi xmlns:a14="http://schemas.microsoft.com/office/drawing/2010/main" val="0"/>
                        </a:ext>
                      </a:extLst>
                    </a:blip>
                    <a:stretch>
                      <a:fillRect/>
                    </a:stretch>
                  </pic:blipFill>
                  <pic:spPr>
                    <a:xfrm>
                      <a:off x="0" y="0"/>
                      <a:ext cx="2481485" cy="1127948"/>
                    </a:xfrm>
                    <a:prstGeom prst="rect">
                      <a:avLst/>
                    </a:prstGeom>
                  </pic:spPr>
                </pic:pic>
              </a:graphicData>
            </a:graphic>
          </wp:inline>
        </w:drawing>
      </w:r>
    </w:p>
    <w:p w14:paraId="22BC86B8" w14:textId="33433EC0" w:rsidR="001017ED" w:rsidRDefault="001017ED" w:rsidP="00F10C88">
      <w:pPr>
        <w:pStyle w:val="Subtitle"/>
        <w:jc w:val="both"/>
        <w:rPr>
          <w:color w:val="536BF1"/>
          <w:sz w:val="36"/>
          <w:szCs w:val="36"/>
        </w:rPr>
      </w:pPr>
      <w:r>
        <w:rPr>
          <w:color w:val="536BF1"/>
          <w:sz w:val="36"/>
          <w:szCs w:val="36"/>
        </w:rPr>
        <w:t>Three Clusters</w:t>
      </w:r>
    </w:p>
    <w:p w14:paraId="01C23D6C" w14:textId="522AB890" w:rsidR="001017ED" w:rsidRDefault="001017ED" w:rsidP="00F10C88">
      <w:pPr>
        <w:jc w:val="both"/>
      </w:pPr>
      <w:r>
        <w:t>Labels:</w:t>
      </w:r>
    </w:p>
    <w:p w14:paraId="687915C5" w14:textId="37879487" w:rsidR="001017ED" w:rsidRDefault="001017ED" w:rsidP="00F10C88">
      <w:pPr>
        <w:jc w:val="both"/>
      </w:pPr>
      <w:r>
        <w:rPr>
          <w:noProof/>
        </w:rPr>
        <w:drawing>
          <wp:inline distT="0" distB="0" distL="0" distR="0" wp14:anchorId="6759C65F" wp14:editId="1A50A047">
            <wp:extent cx="5309592" cy="1743740"/>
            <wp:effectExtent l="0" t="0" r="0" b="0"/>
            <wp:docPr id="459462114" name="Picture 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62114" name="Picture 59" descr="A screenshot of a computer screen&#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461424" cy="1793604"/>
                    </a:xfrm>
                    <a:prstGeom prst="rect">
                      <a:avLst/>
                    </a:prstGeom>
                  </pic:spPr>
                </pic:pic>
              </a:graphicData>
            </a:graphic>
          </wp:inline>
        </w:drawing>
      </w:r>
    </w:p>
    <w:p w14:paraId="6274C36D" w14:textId="27AAD2DA" w:rsidR="001017ED" w:rsidRDefault="001017ED" w:rsidP="00F10C88">
      <w:pPr>
        <w:jc w:val="both"/>
      </w:pPr>
      <w:r>
        <w:lastRenderedPageBreak/>
        <w:t>Clusters:</w:t>
      </w:r>
    </w:p>
    <w:p w14:paraId="2C6A3ED9" w14:textId="601CE884" w:rsidR="001017ED" w:rsidRDefault="001017ED" w:rsidP="00F10C88">
      <w:pPr>
        <w:jc w:val="both"/>
      </w:pPr>
      <w:r>
        <w:rPr>
          <w:noProof/>
        </w:rPr>
        <w:drawing>
          <wp:inline distT="0" distB="0" distL="0" distR="0" wp14:anchorId="5CDB3231" wp14:editId="21DA66F2">
            <wp:extent cx="1684420" cy="1732546"/>
            <wp:effectExtent l="0" t="0" r="5080" b="0"/>
            <wp:docPr id="499689712"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89712" name="Picture 60"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1721503" cy="1770688"/>
                    </a:xfrm>
                    <a:prstGeom prst="rect">
                      <a:avLst/>
                    </a:prstGeom>
                  </pic:spPr>
                </pic:pic>
              </a:graphicData>
            </a:graphic>
          </wp:inline>
        </w:drawing>
      </w:r>
      <w:r>
        <w:rPr>
          <w:noProof/>
        </w:rPr>
        <w:drawing>
          <wp:inline distT="0" distB="0" distL="0" distR="0" wp14:anchorId="55AEA9DF" wp14:editId="0364D97F">
            <wp:extent cx="1828800" cy="1721223"/>
            <wp:effectExtent l="0" t="0" r="0" b="6350"/>
            <wp:docPr id="1512185852" name="Picture 63" descr="A computer screen shot of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85852" name="Picture 63" descr="A computer screen shot of a person's head&#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1886513" cy="1775541"/>
                    </a:xfrm>
                    <a:prstGeom prst="rect">
                      <a:avLst/>
                    </a:prstGeom>
                  </pic:spPr>
                </pic:pic>
              </a:graphicData>
            </a:graphic>
          </wp:inline>
        </w:drawing>
      </w:r>
      <w:r>
        <w:rPr>
          <w:noProof/>
        </w:rPr>
        <w:drawing>
          <wp:inline distT="0" distB="0" distL="0" distR="0" wp14:anchorId="5010ED50" wp14:editId="2E846CAF">
            <wp:extent cx="1720497" cy="1732699"/>
            <wp:effectExtent l="0" t="0" r="0" b="0"/>
            <wp:docPr id="17322368" name="Picture 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368" name="Picture 64" descr="A screen 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1788984" cy="1801672"/>
                    </a:xfrm>
                    <a:prstGeom prst="rect">
                      <a:avLst/>
                    </a:prstGeom>
                  </pic:spPr>
                </pic:pic>
              </a:graphicData>
            </a:graphic>
          </wp:inline>
        </w:drawing>
      </w:r>
    </w:p>
    <w:p w14:paraId="63DEDA52" w14:textId="0C07A6E4" w:rsidR="00F82A55" w:rsidRDefault="005C3ABE" w:rsidP="00F10C88">
      <w:pPr>
        <w:jc w:val="both"/>
      </w:pPr>
      <w:r>
        <w:t>Again,</w:t>
      </w:r>
      <w:r w:rsidR="00F82A55">
        <w:t xml:space="preserve"> there is a lot going on with this dataset, so these clusters are hard to wrap our minds around. Let’s look at the chart with these cluster centers added. </w:t>
      </w:r>
    </w:p>
    <w:p w14:paraId="233F0399" w14:textId="2C603AD9" w:rsidR="00F82A55" w:rsidRDefault="00F82A55" w:rsidP="00F10C88">
      <w:pPr>
        <w:jc w:val="both"/>
      </w:pPr>
      <w:r w:rsidRPr="00F82A55">
        <w:rPr>
          <w:noProof/>
        </w:rPr>
        <w:drawing>
          <wp:inline distT="0" distB="0" distL="0" distR="0" wp14:anchorId="02BE73D2" wp14:editId="7B560DEC">
            <wp:extent cx="4971154" cy="5092995"/>
            <wp:effectExtent l="0" t="0" r="0" b="0"/>
            <wp:docPr id="984985897" name="Picture 1" descr="A graph of a satellite emis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85897" name="Picture 1" descr="A graph of a satellite emissor&#10;&#10;Description automatically generated"/>
                    <pic:cNvPicPr/>
                  </pic:nvPicPr>
                  <pic:blipFill>
                    <a:blip r:embed="rId154"/>
                    <a:stretch>
                      <a:fillRect/>
                    </a:stretch>
                  </pic:blipFill>
                  <pic:spPr>
                    <a:xfrm>
                      <a:off x="0" y="0"/>
                      <a:ext cx="5044360" cy="5167995"/>
                    </a:xfrm>
                    <a:prstGeom prst="rect">
                      <a:avLst/>
                    </a:prstGeom>
                  </pic:spPr>
                </pic:pic>
              </a:graphicData>
            </a:graphic>
          </wp:inline>
        </w:drawing>
      </w:r>
    </w:p>
    <w:p w14:paraId="466343F0" w14:textId="249EB502" w:rsidR="00F82A55" w:rsidRDefault="00F82A55" w:rsidP="00F10C88">
      <w:pPr>
        <w:jc w:val="both"/>
      </w:pPr>
      <w:r>
        <w:lastRenderedPageBreak/>
        <w:t xml:space="preserve">Despite the chaos of the pure numbers, the graph does a good job of showing that the clusters are following the data well. It adheres to the linear relationship still. It feels like the clusters are showing where the data clumps up on the linear </w:t>
      </w:r>
      <w:r w:rsidR="00603AFA">
        <w:t xml:space="preserve">pattern. See how each X is in the middle of a distinct pile of data. This reveals there might be groups of rockets with emissions that all fall into similar buckets. If we look at the fuel makeup of their boosters and stages, we might be able to see which fuel is the best for emissions using this kind of analysis. </w:t>
      </w:r>
    </w:p>
    <w:p w14:paraId="1972EBA2" w14:textId="32E0EF50" w:rsidR="00AC3D17" w:rsidRDefault="00AC3D17" w:rsidP="00F10C88">
      <w:pPr>
        <w:jc w:val="both"/>
      </w:pPr>
      <w:r>
        <w:t xml:space="preserve">Let’s do our predictions for the two rocket emissions we set up before. These are the same two rockets now just being predicted with three clusters. </w:t>
      </w:r>
    </w:p>
    <w:p w14:paraId="75E581A6" w14:textId="4C8873FD" w:rsidR="00AC3D17" w:rsidRDefault="00AC3D17" w:rsidP="00F10C88">
      <w:pPr>
        <w:jc w:val="both"/>
      </w:pPr>
      <w:r>
        <w:rPr>
          <w:noProof/>
        </w:rPr>
        <w:drawing>
          <wp:inline distT="0" distB="0" distL="0" distR="0" wp14:anchorId="29D690AC" wp14:editId="6AA76518">
            <wp:extent cx="1786270" cy="698975"/>
            <wp:effectExtent l="0" t="0" r="4445" b="0"/>
            <wp:docPr id="190210017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00178" name="Picture 1902100178"/>
                    <pic:cNvPicPr/>
                  </pic:nvPicPr>
                  <pic:blipFill>
                    <a:blip r:embed="rId155">
                      <a:extLst>
                        <a:ext uri="{28A0092B-C50C-407E-A947-70E740481C1C}">
                          <a14:useLocalDpi xmlns:a14="http://schemas.microsoft.com/office/drawing/2010/main" val="0"/>
                        </a:ext>
                      </a:extLst>
                    </a:blip>
                    <a:stretch>
                      <a:fillRect/>
                    </a:stretch>
                  </pic:blipFill>
                  <pic:spPr>
                    <a:xfrm>
                      <a:off x="0" y="0"/>
                      <a:ext cx="1837076" cy="718856"/>
                    </a:xfrm>
                    <a:prstGeom prst="rect">
                      <a:avLst/>
                    </a:prstGeom>
                  </pic:spPr>
                </pic:pic>
              </a:graphicData>
            </a:graphic>
          </wp:inline>
        </w:drawing>
      </w:r>
    </w:p>
    <w:p w14:paraId="4701553C" w14:textId="67B17D74" w:rsidR="00AC3D17" w:rsidRDefault="00AC3D17" w:rsidP="00F10C88">
      <w:pPr>
        <w:jc w:val="both"/>
      </w:pPr>
      <w:r>
        <w:t xml:space="preserve">This time the predictions stay in the same </w:t>
      </w:r>
      <w:r w:rsidR="005C3ABE">
        <w:t>place,</w:t>
      </w:r>
      <w:r>
        <w:t xml:space="preserve"> so the first rocket goes in the first clusters and the second in the second. </w:t>
      </w:r>
    </w:p>
    <w:p w14:paraId="640E4BB2" w14:textId="4F3838AA" w:rsidR="00603AFA" w:rsidRDefault="00603AFA" w:rsidP="00F10C88">
      <w:pPr>
        <w:pStyle w:val="Subtitle"/>
        <w:jc w:val="both"/>
        <w:rPr>
          <w:color w:val="536BF1"/>
          <w:sz w:val="36"/>
          <w:szCs w:val="36"/>
        </w:rPr>
      </w:pPr>
      <w:r>
        <w:rPr>
          <w:color w:val="536BF1"/>
          <w:sz w:val="36"/>
          <w:szCs w:val="36"/>
        </w:rPr>
        <w:t>Four Clusters</w:t>
      </w:r>
    </w:p>
    <w:p w14:paraId="7DEAC9E5" w14:textId="50AFC2BA" w:rsidR="00603AFA" w:rsidRDefault="00603AFA" w:rsidP="00F10C88">
      <w:pPr>
        <w:jc w:val="both"/>
      </w:pPr>
      <w:r>
        <w:t>Labels:</w:t>
      </w:r>
      <w:r>
        <w:rPr>
          <w:noProof/>
        </w:rPr>
        <w:drawing>
          <wp:inline distT="0" distB="0" distL="0" distR="0" wp14:anchorId="1C345ADE" wp14:editId="388E303C">
            <wp:extent cx="5541912" cy="1733107"/>
            <wp:effectExtent l="0" t="0" r="0" b="0"/>
            <wp:docPr id="2136034095" name="Picture 65" descr="A number pattern with white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34095" name="Picture 65" descr="A number pattern with white numbers&#10;&#10;Description automatically generated with medium confidence"/>
                    <pic:cNvPicPr/>
                  </pic:nvPicPr>
                  <pic:blipFill>
                    <a:blip r:embed="rId156">
                      <a:extLst>
                        <a:ext uri="{28A0092B-C50C-407E-A947-70E740481C1C}">
                          <a14:useLocalDpi xmlns:a14="http://schemas.microsoft.com/office/drawing/2010/main" val="0"/>
                        </a:ext>
                      </a:extLst>
                    </a:blip>
                    <a:stretch>
                      <a:fillRect/>
                    </a:stretch>
                  </pic:blipFill>
                  <pic:spPr>
                    <a:xfrm>
                      <a:off x="0" y="0"/>
                      <a:ext cx="5578523" cy="1744556"/>
                    </a:xfrm>
                    <a:prstGeom prst="rect">
                      <a:avLst/>
                    </a:prstGeom>
                  </pic:spPr>
                </pic:pic>
              </a:graphicData>
            </a:graphic>
          </wp:inline>
        </w:drawing>
      </w:r>
    </w:p>
    <w:p w14:paraId="298857DD" w14:textId="77777777" w:rsidR="005C3ABE" w:rsidRDefault="005C3ABE" w:rsidP="00F10C88">
      <w:pPr>
        <w:jc w:val="both"/>
      </w:pPr>
    </w:p>
    <w:p w14:paraId="7A0A2DBC" w14:textId="77777777" w:rsidR="005C3ABE" w:rsidRDefault="005C3ABE" w:rsidP="00F10C88">
      <w:pPr>
        <w:jc w:val="both"/>
      </w:pPr>
    </w:p>
    <w:p w14:paraId="7CDC1C5E" w14:textId="77777777" w:rsidR="005C3ABE" w:rsidRDefault="005C3ABE" w:rsidP="00F10C88">
      <w:pPr>
        <w:jc w:val="both"/>
      </w:pPr>
    </w:p>
    <w:p w14:paraId="5D0CF82F" w14:textId="73897F0D" w:rsidR="00603AFA" w:rsidRDefault="00603AFA" w:rsidP="00F10C88">
      <w:pPr>
        <w:jc w:val="both"/>
      </w:pPr>
      <w:r>
        <w:lastRenderedPageBreak/>
        <w:t>Clusters:</w:t>
      </w:r>
    </w:p>
    <w:p w14:paraId="3CA71A92" w14:textId="72BB5749" w:rsidR="00603AFA" w:rsidRDefault="00603AFA" w:rsidP="00F10C88">
      <w:pPr>
        <w:jc w:val="both"/>
      </w:pPr>
      <w:r>
        <w:rPr>
          <w:noProof/>
        </w:rPr>
        <w:drawing>
          <wp:inline distT="0" distB="0" distL="0" distR="0" wp14:anchorId="69BA984D" wp14:editId="4E8073E5">
            <wp:extent cx="1898944" cy="1775637"/>
            <wp:effectExtent l="0" t="0" r="6350" b="2540"/>
            <wp:docPr id="685124475" name="Picture 6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24475" name="Picture 66" descr="A screen shot of a computer&#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1932184" cy="1806719"/>
                    </a:xfrm>
                    <a:prstGeom prst="rect">
                      <a:avLst/>
                    </a:prstGeom>
                  </pic:spPr>
                </pic:pic>
              </a:graphicData>
            </a:graphic>
          </wp:inline>
        </w:drawing>
      </w:r>
      <w:r>
        <w:rPr>
          <w:noProof/>
        </w:rPr>
        <w:drawing>
          <wp:inline distT="0" distB="0" distL="0" distR="0" wp14:anchorId="18107373" wp14:editId="4436B806">
            <wp:extent cx="1732529" cy="1781678"/>
            <wp:effectExtent l="0" t="0" r="0" b="0"/>
            <wp:docPr id="559461018" name="Picture 6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61018" name="Picture 67" descr="A screen shot of a computer&#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1793158" cy="1844027"/>
                    </a:xfrm>
                    <a:prstGeom prst="rect">
                      <a:avLst/>
                    </a:prstGeom>
                  </pic:spPr>
                </pic:pic>
              </a:graphicData>
            </a:graphic>
          </wp:inline>
        </w:drawing>
      </w:r>
    </w:p>
    <w:p w14:paraId="30BE532E" w14:textId="4A210091" w:rsidR="00603AFA" w:rsidRDefault="00603AFA" w:rsidP="00F10C88">
      <w:pPr>
        <w:jc w:val="both"/>
      </w:pPr>
      <w:r>
        <w:rPr>
          <w:noProof/>
        </w:rPr>
        <w:drawing>
          <wp:inline distT="0" distB="0" distL="0" distR="0" wp14:anchorId="34D28193" wp14:editId="5327F87A">
            <wp:extent cx="1868673" cy="1818168"/>
            <wp:effectExtent l="0" t="0" r="0" b="0"/>
            <wp:docPr id="1939585480"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85480" name="Picture 68"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1961312" cy="1908303"/>
                    </a:xfrm>
                    <a:prstGeom prst="rect">
                      <a:avLst/>
                    </a:prstGeom>
                  </pic:spPr>
                </pic:pic>
              </a:graphicData>
            </a:graphic>
          </wp:inline>
        </w:drawing>
      </w:r>
      <w:r>
        <w:rPr>
          <w:noProof/>
        </w:rPr>
        <w:drawing>
          <wp:inline distT="0" distB="0" distL="0" distR="0" wp14:anchorId="6F1F9184" wp14:editId="4A035271">
            <wp:extent cx="1786561" cy="1811374"/>
            <wp:effectExtent l="0" t="0" r="4445" b="5080"/>
            <wp:docPr id="1783249064"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49064" name="Picture 69"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1833665" cy="1859132"/>
                    </a:xfrm>
                    <a:prstGeom prst="rect">
                      <a:avLst/>
                    </a:prstGeom>
                  </pic:spPr>
                </pic:pic>
              </a:graphicData>
            </a:graphic>
          </wp:inline>
        </w:drawing>
      </w:r>
    </w:p>
    <w:p w14:paraId="3D17B3E3" w14:textId="1EBEA578" w:rsidR="00603AFA" w:rsidRDefault="00603AFA" w:rsidP="00F10C88">
      <w:pPr>
        <w:jc w:val="both"/>
      </w:pPr>
      <w:r>
        <w:t xml:space="preserve">Let’s go straight to the graph to see if the linear relationship was holding true for four clusters. </w:t>
      </w:r>
    </w:p>
    <w:p w14:paraId="2A25243F" w14:textId="35D30B20" w:rsidR="00603AFA" w:rsidRDefault="00603AFA" w:rsidP="00F10C88">
      <w:pPr>
        <w:jc w:val="both"/>
      </w:pPr>
      <w:r w:rsidRPr="00603AFA">
        <w:rPr>
          <w:noProof/>
        </w:rPr>
        <w:drawing>
          <wp:inline distT="0" distB="0" distL="0" distR="0" wp14:anchorId="7C5E89A3" wp14:editId="578708D5">
            <wp:extent cx="3200400" cy="3278839"/>
            <wp:effectExtent l="0" t="0" r="0" b="0"/>
            <wp:docPr id="665106607" name="Picture 1" descr="A graph of a satellite emiss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6607" name="Picture 1" descr="A graph of a satellite emissor&#10;&#10;Description automatically generated"/>
                    <pic:cNvPicPr/>
                  </pic:nvPicPr>
                  <pic:blipFill>
                    <a:blip r:embed="rId161"/>
                    <a:stretch>
                      <a:fillRect/>
                    </a:stretch>
                  </pic:blipFill>
                  <pic:spPr>
                    <a:xfrm>
                      <a:off x="0" y="0"/>
                      <a:ext cx="3200400" cy="3278839"/>
                    </a:xfrm>
                    <a:prstGeom prst="rect">
                      <a:avLst/>
                    </a:prstGeom>
                  </pic:spPr>
                </pic:pic>
              </a:graphicData>
            </a:graphic>
          </wp:inline>
        </w:drawing>
      </w:r>
    </w:p>
    <w:p w14:paraId="7C0BD60E" w14:textId="01926E60" w:rsidR="00AC3D17" w:rsidRDefault="00603AFA" w:rsidP="00F10C88">
      <w:pPr>
        <w:jc w:val="both"/>
      </w:pPr>
      <w:r>
        <w:lastRenderedPageBreak/>
        <w:t xml:space="preserve">Very interestingly, the new cluster point is not right on the line as the other three had been before. However, this one is in the secondary line that is </w:t>
      </w:r>
      <w:r w:rsidR="005C3ABE">
        <w:t>like</w:t>
      </w:r>
      <w:r>
        <w:t xml:space="preserve"> the main one but doesn’t have the same ratio of the three elements. </w:t>
      </w:r>
    </w:p>
    <w:p w14:paraId="315E340B" w14:textId="37F8FB5C" w:rsidR="00603AFA" w:rsidRDefault="005C3ABE" w:rsidP="00F10C88">
      <w:pPr>
        <w:jc w:val="both"/>
      </w:pPr>
      <w:r>
        <w:rPr>
          <w:noProof/>
        </w:rPr>
        <mc:AlternateContent>
          <mc:Choice Requires="wps">
            <w:drawing>
              <wp:anchor distT="0" distB="0" distL="114300" distR="114300" simplePos="0" relativeHeight="251676672" behindDoc="0" locked="0" layoutInCell="1" allowOverlap="1" wp14:anchorId="65CFCC57" wp14:editId="02D57640">
                <wp:simplePos x="0" y="0"/>
                <wp:positionH relativeFrom="column">
                  <wp:posOffset>622005</wp:posOffset>
                </wp:positionH>
                <wp:positionV relativeFrom="paragraph">
                  <wp:posOffset>2333389</wp:posOffset>
                </wp:positionV>
                <wp:extent cx="3965944" cy="829339"/>
                <wp:effectExtent l="0" t="0" r="22225" b="21590"/>
                <wp:wrapNone/>
                <wp:docPr id="1862471754" name="Straight Connector 7"/>
                <wp:cNvGraphicFramePr/>
                <a:graphic xmlns:a="http://schemas.openxmlformats.org/drawingml/2006/main">
                  <a:graphicData uri="http://schemas.microsoft.com/office/word/2010/wordprocessingShape">
                    <wps:wsp>
                      <wps:cNvCnPr/>
                      <wps:spPr>
                        <a:xfrm flipV="1">
                          <a:off x="0" y="0"/>
                          <a:ext cx="3965944" cy="8293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C683D2" id="Straight Connector 7" o:spid="_x0000_s1026" style="position:absolute;flip:y;z-index:251676672;visibility:visible;mso-wrap-style:square;mso-wrap-distance-left:9pt;mso-wrap-distance-top:0;mso-wrap-distance-right:9pt;mso-wrap-distance-bottom:0;mso-position-horizontal:absolute;mso-position-horizontal-relative:text;mso-position-vertical:absolute;mso-position-vertical-relative:text" from="49pt,183.75pt" to="361.3pt,24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" strokecolor="#f75952 [3204]" strokeweight=".5pt">
                <v:stroke joinstyle="miter"/>
              </v:line>
            </w:pict>
          </mc:Fallback>
        </mc:AlternateContent>
      </w:r>
      <w:r w:rsidR="00AC3D17" w:rsidRPr="00AC3D17">
        <w:rPr>
          <w:noProof/>
        </w:rPr>
        <w:drawing>
          <wp:inline distT="0" distB="0" distL="0" distR="0" wp14:anchorId="3035B071" wp14:editId="533887B6">
            <wp:extent cx="4680798" cy="3785191"/>
            <wp:effectExtent l="0" t="0" r="5715" b="0"/>
            <wp:docPr id="46751798" name="Picture 1" descr="A graph of a graph with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1798" name="Picture 1" descr="A graph of a graph with blue dots&#10;&#10;Description automatically generated with medium confidence"/>
                    <pic:cNvPicPr/>
                  </pic:nvPicPr>
                  <pic:blipFill>
                    <a:blip r:embed="rId143"/>
                    <a:stretch>
                      <a:fillRect/>
                    </a:stretch>
                  </pic:blipFill>
                  <pic:spPr>
                    <a:xfrm>
                      <a:off x="0" y="0"/>
                      <a:ext cx="4894196" cy="3957758"/>
                    </a:xfrm>
                    <a:prstGeom prst="rect">
                      <a:avLst/>
                    </a:prstGeom>
                  </pic:spPr>
                </pic:pic>
              </a:graphicData>
            </a:graphic>
          </wp:inline>
        </w:drawing>
      </w:r>
    </w:p>
    <w:p w14:paraId="689802CC" w14:textId="77777777" w:rsidR="00C40138" w:rsidRDefault="00C40138" w:rsidP="00C40138">
      <w:pPr>
        <w:jc w:val="both"/>
      </w:pPr>
      <w:r>
        <w:t>If we look back at the linear regression plot that we made before, we can see this secondary line below the main plots very clearly. Therefore, this fourth cluster is considering this secondary uncurrent in the clusters.</w:t>
      </w:r>
    </w:p>
    <w:p w14:paraId="0C140DE0" w14:textId="2AB0334A" w:rsidR="00AC3D17" w:rsidRDefault="00C40138" w:rsidP="00C40138">
      <w:pPr>
        <w:jc w:val="both"/>
      </w:pPr>
      <w:r>
        <w:t xml:space="preserve">Now, let’s do the predictions again for the two rockets we set up. </w:t>
      </w:r>
      <w:r w:rsidR="00AC3D17">
        <w:rPr>
          <w:noProof/>
        </w:rPr>
        <w:drawing>
          <wp:inline distT="0" distB="0" distL="0" distR="0" wp14:anchorId="631732EF" wp14:editId="42F9B8ED">
            <wp:extent cx="2099043" cy="1095153"/>
            <wp:effectExtent l="0" t="0" r="0" b="0"/>
            <wp:docPr id="14963863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86300" name="Picture 1496386300"/>
                    <pic:cNvPicPr/>
                  </pic:nvPicPr>
                  <pic:blipFill>
                    <a:blip r:embed="rId162">
                      <a:extLst>
                        <a:ext uri="{28A0092B-C50C-407E-A947-70E740481C1C}">
                          <a14:useLocalDpi xmlns:a14="http://schemas.microsoft.com/office/drawing/2010/main" val="0"/>
                        </a:ext>
                      </a:extLst>
                    </a:blip>
                    <a:stretch>
                      <a:fillRect/>
                    </a:stretch>
                  </pic:blipFill>
                  <pic:spPr>
                    <a:xfrm>
                      <a:off x="0" y="0"/>
                      <a:ext cx="2116708" cy="1104369"/>
                    </a:xfrm>
                    <a:prstGeom prst="rect">
                      <a:avLst/>
                    </a:prstGeom>
                  </pic:spPr>
                </pic:pic>
              </a:graphicData>
            </a:graphic>
          </wp:inline>
        </w:drawing>
      </w:r>
    </w:p>
    <w:p w14:paraId="64156E62" w14:textId="52262B6C" w:rsidR="00AC3D17" w:rsidRDefault="00AC3D17" w:rsidP="00F10C88">
      <w:pPr>
        <w:jc w:val="both"/>
      </w:pPr>
      <w:r>
        <w:t xml:space="preserve">This time the first rocket is put in the first </w:t>
      </w:r>
      <w:r w:rsidR="002F569E">
        <w:t xml:space="preserve">second cluster and the second in the first. </w:t>
      </w:r>
    </w:p>
    <w:p w14:paraId="294FBAD0" w14:textId="4164BD7F" w:rsidR="00AC3D17" w:rsidRDefault="00AC3D17" w:rsidP="00F10C88">
      <w:pPr>
        <w:pStyle w:val="Subtitle"/>
        <w:jc w:val="both"/>
        <w:rPr>
          <w:color w:val="536BF1"/>
          <w:sz w:val="36"/>
          <w:szCs w:val="36"/>
        </w:rPr>
      </w:pPr>
      <w:r>
        <w:rPr>
          <w:color w:val="536BF1"/>
          <w:sz w:val="36"/>
          <w:szCs w:val="36"/>
        </w:rPr>
        <w:lastRenderedPageBreak/>
        <w:t>Conclusions</w:t>
      </w:r>
    </w:p>
    <w:p w14:paraId="2B8A403B" w14:textId="22696035" w:rsidR="002F569E" w:rsidRDefault="00AC3D17" w:rsidP="00F10C88">
      <w:pPr>
        <w:jc w:val="both"/>
      </w:pPr>
      <w:r>
        <w:t>After doing all the calculates of the</w:t>
      </w:r>
      <w:r w:rsidR="002F569E">
        <w:t xml:space="preserve"> </w:t>
      </w:r>
      <w:proofErr w:type="spellStart"/>
      <w:r w:rsidR="002F569E">
        <w:t>KMeans</w:t>
      </w:r>
      <w:proofErr w:type="spellEnd"/>
      <w:r w:rsidR="002F569E">
        <w:t xml:space="preserve">, I think that the analysis reveals that the emissions data has a great effect in dividing the data. There were clear pockets of data that the clusters were centering around. Let’s </w:t>
      </w:r>
      <w:r w:rsidR="00C40138">
        <w:t>look</w:t>
      </w:r>
      <w:r w:rsidR="002F569E">
        <w:t xml:space="preserve"> at the same graph from the 4 clusters but this time with coding for which datapoint</w:t>
      </w:r>
      <w:r w:rsidR="00B32EA0">
        <w:t>s are</w:t>
      </w:r>
      <w:r w:rsidR="002F569E">
        <w:t xml:space="preserve"> in which cluster.</w:t>
      </w:r>
    </w:p>
    <w:p w14:paraId="287B7997" w14:textId="77777777" w:rsidR="002F569E" w:rsidRDefault="002F569E" w:rsidP="00F10C88">
      <w:pPr>
        <w:jc w:val="both"/>
      </w:pPr>
    </w:p>
    <w:p w14:paraId="6BA06C8F" w14:textId="79AEF991" w:rsidR="00AC3D17" w:rsidRPr="00AC3D17" w:rsidRDefault="002F569E" w:rsidP="00F10C88">
      <w:pPr>
        <w:jc w:val="both"/>
      </w:pPr>
      <w:r w:rsidRPr="002F569E">
        <w:rPr>
          <w:noProof/>
        </w:rPr>
        <w:drawing>
          <wp:inline distT="0" distB="0" distL="0" distR="0" wp14:anchorId="48A937D2" wp14:editId="7DAE9ACC">
            <wp:extent cx="4922875" cy="4802216"/>
            <wp:effectExtent l="0" t="0" r="5080" b="0"/>
            <wp:docPr id="1978649000" name="Picture 1" descr="A graph of a graph with different colored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49000" name="Picture 1" descr="A graph of a graph with different colored objects&#10;&#10;Description automatically generated with medium confidence"/>
                    <pic:cNvPicPr/>
                  </pic:nvPicPr>
                  <pic:blipFill>
                    <a:blip r:embed="rId163"/>
                    <a:stretch>
                      <a:fillRect/>
                    </a:stretch>
                  </pic:blipFill>
                  <pic:spPr>
                    <a:xfrm>
                      <a:off x="0" y="0"/>
                      <a:ext cx="4938358" cy="4817320"/>
                    </a:xfrm>
                    <a:prstGeom prst="rect">
                      <a:avLst/>
                    </a:prstGeom>
                  </pic:spPr>
                </pic:pic>
              </a:graphicData>
            </a:graphic>
          </wp:inline>
        </w:drawing>
      </w:r>
      <w:r>
        <w:t xml:space="preserve"> </w:t>
      </w:r>
    </w:p>
    <w:p w14:paraId="3DFB98EB" w14:textId="1A3FB07C" w:rsidR="00C40138" w:rsidRDefault="002F569E" w:rsidP="00F10C88">
      <w:pPr>
        <w:jc w:val="both"/>
      </w:pPr>
      <w:r>
        <w:t xml:space="preserve">This clearly shows that there are </w:t>
      </w:r>
      <w:r w:rsidR="00C40138">
        <w:t>four</w:t>
      </w:r>
      <w:r>
        <w:t xml:space="preserve"> distinct areas in the emissions data for CO, CO2, and BC. Look how defined the groupings are and the way that the clusters are right in the middle of these groups. Though surprisingly, the red grouping has two sections. A main one </w:t>
      </w:r>
      <w:r w:rsidR="00B32EA0">
        <w:t xml:space="preserve">to the left </w:t>
      </w:r>
      <w:r w:rsidR="00B32EA0">
        <w:lastRenderedPageBreak/>
        <w:t xml:space="preserve">of the center relationship line, but also a grouping near the origin. I think we can conclude from this data that the emissions spectrum of a rocket is </w:t>
      </w:r>
      <w:r w:rsidR="00F10C88">
        <w:t>dependent</w:t>
      </w:r>
      <w:r w:rsidR="00B32EA0">
        <w:t xml:space="preserve"> heavily on its fuel type and fuel mass. The reason for all these distinct groups </w:t>
      </w:r>
      <w:r w:rsidR="00F10C88">
        <w:t>is</w:t>
      </w:r>
      <w:r w:rsidR="00B32EA0">
        <w:t xml:space="preserve"> different rockets have different fuel types and levels of fuel use. These clusters are just showing which types fit together over all different types of rockets. Although, that’s not a deep insight, what is deeper is the way we can use this data to pinpoint which rocket fuels mixtures have the worse emissions outcomes and make changes based on it. </w:t>
      </w:r>
    </w:p>
    <w:p w14:paraId="18623D8C" w14:textId="77777777" w:rsidR="00C40138" w:rsidRDefault="00C40138">
      <w:r>
        <w:br w:type="page"/>
      </w:r>
    </w:p>
    <w:p w14:paraId="3B864974" w14:textId="77777777" w:rsidR="00812918" w:rsidRDefault="00812918" w:rsidP="00812918">
      <w:pPr>
        <w:pStyle w:val="Heading1"/>
        <w:spacing w:after="360"/>
        <w:rPr>
          <w:sz w:val="70"/>
          <w:szCs w:val="70"/>
        </w:rPr>
      </w:pPr>
      <w:r w:rsidRPr="00812918">
        <w:rPr>
          <w:sz w:val="70"/>
          <w:szCs w:val="70"/>
        </w:rPr>
        <w:lastRenderedPageBreak/>
        <w:t>SUPERVISEd Learning with Decision Trees</w:t>
      </w:r>
    </w:p>
    <w:p w14:paraId="4BCB6C38" w14:textId="147735C0" w:rsidR="00812918" w:rsidRDefault="00812918" w:rsidP="00812918">
      <w:pPr>
        <w:pStyle w:val="Heading2"/>
        <w:rPr>
          <w:noProof/>
        </w:rPr>
      </w:pPr>
      <w:r>
        <w:rPr>
          <w:noProof/>
        </w:rPr>
        <w:t>UCS Satel</w:t>
      </w:r>
      <w:r w:rsidR="00093BCB">
        <w:rPr>
          <w:noProof/>
        </w:rPr>
        <w:t>L</w:t>
      </w:r>
      <w:r>
        <w:rPr>
          <w:noProof/>
        </w:rPr>
        <w:t>iite Database</w:t>
      </w:r>
    </w:p>
    <w:p w14:paraId="79D2F373" w14:textId="77777777" w:rsidR="00812918" w:rsidRDefault="00812918" w:rsidP="00812918">
      <w:r>
        <w:rPr>
          <w:noProof/>
          <w:sz w:val="28"/>
          <w:szCs w:val="26"/>
        </w:rPr>
        <w:drawing>
          <wp:inline distT="0" distB="0" distL="0" distR="0" wp14:anchorId="145DF316" wp14:editId="4953B755">
            <wp:extent cx="5687710" cy="2169042"/>
            <wp:effectExtent l="0" t="0" r="1905" b="3175"/>
            <wp:docPr id="1194366066"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66066" name="Picture 8" descr="A screen shot of a computer program&#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5733476" cy="2186495"/>
                    </a:xfrm>
                    <a:prstGeom prst="rect">
                      <a:avLst/>
                    </a:prstGeom>
                  </pic:spPr>
                </pic:pic>
              </a:graphicData>
            </a:graphic>
          </wp:inline>
        </w:drawing>
      </w:r>
    </w:p>
    <w:p w14:paraId="6871B5FF" w14:textId="2A7BCF61" w:rsidR="00812918" w:rsidRDefault="00812918" w:rsidP="00093BCB">
      <w:pPr>
        <w:jc w:val="both"/>
      </w:pPr>
      <w:r>
        <w:t xml:space="preserve">Here is a picture of our cleaned CSV file, read into Pandas as a data frame. As you can see it is not ready for Decisions Tree analysis because there is still qualitative data on it. We can see the labels in this picture which is </w:t>
      </w:r>
      <w:r w:rsidR="00093BCB">
        <w:t xml:space="preserve">the </w:t>
      </w:r>
      <w:r>
        <w:t xml:space="preserve">class of orbit. </w:t>
      </w:r>
      <w:r w:rsidR="00093BCB">
        <w:t>The f</w:t>
      </w:r>
      <w:r>
        <w:t xml:space="preserve">irst thing we must do is save the label to reattach after dropping the other columns. </w:t>
      </w:r>
    </w:p>
    <w:p w14:paraId="423B90A2" w14:textId="77777777" w:rsidR="004C0380" w:rsidRDefault="004C0380" w:rsidP="00812918">
      <w:r>
        <w:rPr>
          <w:noProof/>
        </w:rPr>
        <w:drawing>
          <wp:inline distT="0" distB="0" distL="0" distR="0" wp14:anchorId="07075BBD" wp14:editId="343EBEAA">
            <wp:extent cx="5671652" cy="1467293"/>
            <wp:effectExtent l="0" t="0" r="0" b="6350"/>
            <wp:docPr id="311373857" name="Picture 1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73857" name="Picture 10" descr="A black background with white tex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765199" cy="1491494"/>
                    </a:xfrm>
                    <a:prstGeom prst="rect">
                      <a:avLst/>
                    </a:prstGeom>
                  </pic:spPr>
                </pic:pic>
              </a:graphicData>
            </a:graphic>
          </wp:inline>
        </w:drawing>
      </w:r>
    </w:p>
    <w:p w14:paraId="5EE6EC52" w14:textId="62C2A44C" w:rsidR="004C0380" w:rsidRDefault="004C0380" w:rsidP="00093BCB">
      <w:pPr>
        <w:jc w:val="both"/>
      </w:pPr>
      <w:r>
        <w:t>After that</w:t>
      </w:r>
      <w:r w:rsidR="00093BCB">
        <w:t>,</w:t>
      </w:r>
      <w:r>
        <w:t xml:space="preserve"> let’s drop all the non-numeric columns to prepare for the decision tree. </w:t>
      </w:r>
      <w:r w:rsidR="00093BCB">
        <w:t>W</w:t>
      </w:r>
      <w:r>
        <w:t xml:space="preserve">e will add the label back on after. </w:t>
      </w:r>
    </w:p>
    <w:p w14:paraId="1BB0DF85" w14:textId="77777777" w:rsidR="004C0380" w:rsidRDefault="004C0380" w:rsidP="00093BCB">
      <w:pPr>
        <w:jc w:val="both"/>
      </w:pPr>
      <w:r>
        <w:rPr>
          <w:noProof/>
        </w:rPr>
        <w:lastRenderedPageBreak/>
        <w:drawing>
          <wp:inline distT="0" distB="0" distL="0" distR="0" wp14:anchorId="68B9AA95" wp14:editId="7F157E1A">
            <wp:extent cx="5667154" cy="1970222"/>
            <wp:effectExtent l="0" t="0" r="0" b="0"/>
            <wp:docPr id="1500174781"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74781" name="Picture 12" descr="A screen shot of a compute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721177" cy="1989003"/>
                    </a:xfrm>
                    <a:prstGeom prst="rect">
                      <a:avLst/>
                    </a:prstGeom>
                  </pic:spPr>
                </pic:pic>
              </a:graphicData>
            </a:graphic>
          </wp:inline>
        </w:drawing>
      </w:r>
    </w:p>
    <w:p w14:paraId="66CD9803" w14:textId="77777777" w:rsidR="004C0380" w:rsidRDefault="004C0380" w:rsidP="00093BCB">
      <w:pPr>
        <w:jc w:val="both"/>
      </w:pPr>
      <w:r>
        <w:t xml:space="preserve">Now we have the desired columns for our decision trees analysis. However, we are not done with the data cleaning yet. If we look at the count for the labels of the data, we will see that it is very imbalanced. </w:t>
      </w:r>
    </w:p>
    <w:p w14:paraId="1ED65300" w14:textId="15188183" w:rsidR="004C0380" w:rsidRDefault="007C2FF8" w:rsidP="00093BCB">
      <w:pPr>
        <w:jc w:val="both"/>
      </w:pPr>
      <w:r w:rsidRPr="007C2FF8">
        <w:rPr>
          <w:noProof/>
        </w:rPr>
        <w:drawing>
          <wp:inline distT="0" distB="0" distL="0" distR="0" wp14:anchorId="682D28D9" wp14:editId="4B62FE57">
            <wp:extent cx="5581602" cy="4157331"/>
            <wp:effectExtent l="0" t="0" r="0" b="0"/>
            <wp:docPr id="382866903"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66903" name="Picture 1" descr="A graph with different colored bars&#10;&#10;Description automatically generated"/>
                    <pic:cNvPicPr/>
                  </pic:nvPicPr>
                  <pic:blipFill>
                    <a:blip r:embed="rId167"/>
                    <a:stretch>
                      <a:fillRect/>
                    </a:stretch>
                  </pic:blipFill>
                  <pic:spPr>
                    <a:xfrm>
                      <a:off x="0" y="0"/>
                      <a:ext cx="5598780" cy="4170126"/>
                    </a:xfrm>
                    <a:prstGeom prst="rect">
                      <a:avLst/>
                    </a:prstGeom>
                  </pic:spPr>
                </pic:pic>
              </a:graphicData>
            </a:graphic>
          </wp:inline>
        </w:drawing>
      </w:r>
    </w:p>
    <w:p w14:paraId="5B3F377D" w14:textId="24E88487" w:rsidR="004C0380" w:rsidRDefault="007C2FF8" w:rsidP="00093BCB">
      <w:pPr>
        <w:jc w:val="both"/>
      </w:pPr>
      <w:r>
        <w:t xml:space="preserve">To counteract this </w:t>
      </w:r>
      <w:r w:rsidR="00093BCB">
        <w:t>imbalance,</w:t>
      </w:r>
      <w:r>
        <w:t xml:space="preserve"> we are going to have to do a mix of under</w:t>
      </w:r>
      <w:r w:rsidR="00093BCB">
        <w:t>-</w:t>
      </w:r>
      <w:r>
        <w:t>sampling and over</w:t>
      </w:r>
      <w:r w:rsidR="00093BCB">
        <w:t>-</w:t>
      </w:r>
      <w:r>
        <w:t>sampling to get a balanced dataset. We will under</w:t>
      </w:r>
      <w:r w:rsidR="00093BCB">
        <w:t>-</w:t>
      </w:r>
      <w:r>
        <w:lastRenderedPageBreak/>
        <w:t xml:space="preserve">sample the majority class, LEO, until it is balanced with </w:t>
      </w:r>
      <w:r w:rsidR="00F26479">
        <w:t xml:space="preserve">GEO. To do this, we </w:t>
      </w:r>
      <w:proofErr w:type="gramStart"/>
      <w:r w:rsidR="00F26479">
        <w:t>have to</w:t>
      </w:r>
      <w:proofErr w:type="gramEnd"/>
      <w:r w:rsidR="00F26479">
        <w:t xml:space="preserve"> make a new data frame with only those two label options. </w:t>
      </w:r>
    </w:p>
    <w:p w14:paraId="006EC778" w14:textId="64EA3E30" w:rsidR="004C0380" w:rsidRDefault="00F26479" w:rsidP="00093BCB">
      <w:pPr>
        <w:jc w:val="both"/>
      </w:pPr>
      <w:r>
        <w:rPr>
          <w:noProof/>
        </w:rPr>
        <w:drawing>
          <wp:inline distT="0" distB="0" distL="0" distR="0" wp14:anchorId="0960B552" wp14:editId="243C1E32">
            <wp:extent cx="5307129" cy="1796902"/>
            <wp:effectExtent l="0" t="0" r="1905" b="0"/>
            <wp:docPr id="185910610"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0610" name="Picture 14" descr="A screen shot of a compute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5331074" cy="1805009"/>
                    </a:xfrm>
                    <a:prstGeom prst="rect">
                      <a:avLst/>
                    </a:prstGeom>
                  </pic:spPr>
                </pic:pic>
              </a:graphicData>
            </a:graphic>
          </wp:inline>
        </w:drawing>
      </w:r>
    </w:p>
    <w:p w14:paraId="28EC96D0" w14:textId="7997182D" w:rsidR="00F26479" w:rsidRDefault="00F26479" w:rsidP="00093BCB">
      <w:pPr>
        <w:jc w:val="both"/>
      </w:pPr>
      <w:r>
        <w:t>After that</w:t>
      </w:r>
      <w:r w:rsidR="00093BCB">
        <w:t>,</w:t>
      </w:r>
      <w:r>
        <w:t xml:space="preserve"> we can use the </w:t>
      </w:r>
      <w:proofErr w:type="spellStart"/>
      <w:r w:rsidR="00A36514">
        <w:t>I</w:t>
      </w:r>
      <w:r>
        <w:t>mblearn</w:t>
      </w:r>
      <w:proofErr w:type="spellEnd"/>
      <w:r>
        <w:t xml:space="preserve"> Random</w:t>
      </w:r>
      <w:r w:rsidR="00A36514">
        <w:t xml:space="preserve"> </w:t>
      </w:r>
      <w:r>
        <w:t>Under</w:t>
      </w:r>
      <w:r w:rsidR="00A36514">
        <w:t xml:space="preserve"> </w:t>
      </w:r>
      <w:r>
        <w:t>Sampler to get LEO and GEO balanced</w:t>
      </w:r>
      <w:r w:rsidR="00A36514">
        <w:t>. Once that is done, we make another new data</w:t>
      </w:r>
      <w:r w:rsidR="00093BCB">
        <w:t xml:space="preserve"> </w:t>
      </w:r>
      <w:r w:rsidR="00A36514">
        <w:t xml:space="preserve">frame that is only MEO and Elliptical values and merge this new data frame with the resampled one of the other values. </w:t>
      </w:r>
    </w:p>
    <w:p w14:paraId="4A05207A" w14:textId="713CB479" w:rsidR="00A36514" w:rsidRDefault="00A36514" w:rsidP="00093BCB">
      <w:pPr>
        <w:jc w:val="both"/>
      </w:pPr>
      <w:r w:rsidRPr="00A36514">
        <w:rPr>
          <w:noProof/>
        </w:rPr>
        <w:drawing>
          <wp:inline distT="0" distB="0" distL="0" distR="0" wp14:anchorId="40E479A6" wp14:editId="5123194A">
            <wp:extent cx="5209954" cy="3948597"/>
            <wp:effectExtent l="0" t="0" r="0" b="1270"/>
            <wp:docPr id="1384706278" name="Picture 1" descr="A bar graph with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06278" name="Picture 1" descr="A bar graph with numbers and a number&#10;&#10;Description automatically generated with medium confidence"/>
                    <pic:cNvPicPr/>
                  </pic:nvPicPr>
                  <pic:blipFill>
                    <a:blip r:embed="rId169"/>
                    <a:stretch>
                      <a:fillRect/>
                    </a:stretch>
                  </pic:blipFill>
                  <pic:spPr>
                    <a:xfrm>
                      <a:off x="0" y="0"/>
                      <a:ext cx="5225774" cy="3960587"/>
                    </a:xfrm>
                    <a:prstGeom prst="rect">
                      <a:avLst/>
                    </a:prstGeom>
                  </pic:spPr>
                </pic:pic>
              </a:graphicData>
            </a:graphic>
          </wp:inline>
        </w:drawing>
      </w:r>
    </w:p>
    <w:p w14:paraId="76010358" w14:textId="204A87CD" w:rsidR="00A36514" w:rsidRDefault="00A36514" w:rsidP="00093BCB">
      <w:pPr>
        <w:jc w:val="both"/>
      </w:pPr>
      <w:r>
        <w:lastRenderedPageBreak/>
        <w:t xml:space="preserve">Now we are getting closer to balanced data, but not all the way there. Now we want to oversample the two minority labels to be equal </w:t>
      </w:r>
      <w:r w:rsidR="00093BCB">
        <w:t>to</w:t>
      </w:r>
      <w:r>
        <w:t xml:space="preserve"> LEO and GEO. To do this, we will now use </w:t>
      </w:r>
      <w:proofErr w:type="spellStart"/>
      <w:r>
        <w:t>Imblearn</w:t>
      </w:r>
      <w:proofErr w:type="spellEnd"/>
      <w:r>
        <w:t xml:space="preserve"> Random Over Sampler to fill </w:t>
      </w:r>
      <w:r w:rsidR="001F4A2A">
        <w:t xml:space="preserve">in the gaps. Here </w:t>
      </w:r>
      <w:r w:rsidR="00300855">
        <w:t>are</w:t>
      </w:r>
      <w:r w:rsidR="001F4A2A">
        <w:t xml:space="preserve"> the results are running the procedure. </w:t>
      </w:r>
    </w:p>
    <w:p w14:paraId="5DCF9EEF" w14:textId="77777777" w:rsidR="00CC4752" w:rsidRDefault="001F4A2A" w:rsidP="00093BCB">
      <w:pPr>
        <w:jc w:val="both"/>
      </w:pPr>
      <w:r w:rsidRPr="001F4A2A">
        <w:rPr>
          <w:noProof/>
        </w:rPr>
        <w:drawing>
          <wp:inline distT="0" distB="0" distL="0" distR="0" wp14:anchorId="42DA0C3E" wp14:editId="07504497">
            <wp:extent cx="2498651" cy="1893715"/>
            <wp:effectExtent l="0" t="0" r="3810" b="0"/>
            <wp:docPr id="103634657" name="Picture 1" descr="A bar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4657" name="Picture 1" descr="A bar chart with different colors&#10;&#10;Description automatically generated"/>
                    <pic:cNvPicPr/>
                  </pic:nvPicPr>
                  <pic:blipFill>
                    <a:blip r:embed="rId170"/>
                    <a:stretch>
                      <a:fillRect/>
                    </a:stretch>
                  </pic:blipFill>
                  <pic:spPr>
                    <a:xfrm>
                      <a:off x="0" y="0"/>
                      <a:ext cx="2560300" cy="1940438"/>
                    </a:xfrm>
                    <a:prstGeom prst="rect">
                      <a:avLst/>
                    </a:prstGeom>
                  </pic:spPr>
                </pic:pic>
              </a:graphicData>
            </a:graphic>
          </wp:inline>
        </w:drawing>
      </w:r>
    </w:p>
    <w:p w14:paraId="7CF65F4B" w14:textId="1B747595" w:rsidR="001F4A2A" w:rsidRDefault="001F4A2A" w:rsidP="00093BCB">
      <w:pPr>
        <w:jc w:val="both"/>
      </w:pPr>
      <w:r>
        <w:t>Perfect! Now we are ready to split the data into the training and testing sets. We will use the Train Test Split method on our new balanced data frame to achieve this.</w:t>
      </w:r>
    </w:p>
    <w:p w14:paraId="1920583A" w14:textId="3115B803" w:rsidR="004C0380" w:rsidRDefault="001F4A2A" w:rsidP="00093BCB">
      <w:pPr>
        <w:jc w:val="both"/>
      </w:pPr>
      <w:r>
        <w:t xml:space="preserve"> </w:t>
      </w:r>
      <w:r>
        <w:rPr>
          <w:noProof/>
        </w:rPr>
        <w:drawing>
          <wp:inline distT="0" distB="0" distL="0" distR="0" wp14:anchorId="294113FF" wp14:editId="3B4DB340">
            <wp:extent cx="5307195" cy="3508744"/>
            <wp:effectExtent l="0" t="0" r="1905" b="0"/>
            <wp:docPr id="78621614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16148" name="Picture 15" descr="A screenshot of a compute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5367131" cy="3548369"/>
                    </a:xfrm>
                    <a:prstGeom prst="rect">
                      <a:avLst/>
                    </a:prstGeom>
                  </pic:spPr>
                </pic:pic>
              </a:graphicData>
            </a:graphic>
          </wp:inline>
        </w:drawing>
      </w:r>
    </w:p>
    <w:p w14:paraId="19DAC84C" w14:textId="32DA4E45" w:rsidR="00187D29" w:rsidRDefault="001F4A2A" w:rsidP="00093BCB">
      <w:pPr>
        <w:jc w:val="both"/>
      </w:pPr>
      <w:r>
        <w:lastRenderedPageBreak/>
        <w:t>We now save the labels for the training and testing data in their own variables</w:t>
      </w:r>
      <w:r w:rsidR="00187D29">
        <w:t>,</w:t>
      </w:r>
      <w:r>
        <w:t xml:space="preserve"> drop them from the datasets</w:t>
      </w:r>
      <w:r w:rsidR="00187D29">
        <w:t xml:space="preserve">, and now set to do our decision tree analysis. However, let’s take a deeper look at our training </w:t>
      </w:r>
      <w:r w:rsidR="00445DCF">
        <w:t xml:space="preserve">data first. </w:t>
      </w:r>
    </w:p>
    <w:p w14:paraId="346E107D" w14:textId="137BC41B" w:rsidR="00445DCF" w:rsidRDefault="00445DCF" w:rsidP="00093BCB">
      <w:pPr>
        <w:jc w:val="both"/>
      </w:pPr>
      <w:r>
        <w:t xml:space="preserve">Here is a correlation matrix of the training set variable that can give some insight into how the decision tree might play out. </w:t>
      </w:r>
    </w:p>
    <w:p w14:paraId="7C18038A" w14:textId="386EDD0F" w:rsidR="001F4A2A" w:rsidRDefault="00445DCF" w:rsidP="00093BCB">
      <w:pPr>
        <w:jc w:val="both"/>
      </w:pPr>
      <w:r w:rsidRPr="00445DCF">
        <w:rPr>
          <w:noProof/>
        </w:rPr>
        <w:drawing>
          <wp:inline distT="0" distB="0" distL="0" distR="0" wp14:anchorId="0437201C" wp14:editId="0C97D90F">
            <wp:extent cx="5061098" cy="4210117"/>
            <wp:effectExtent l="0" t="0" r="6350" b="0"/>
            <wp:docPr id="2080480588" name="Picture 1"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80588" name="Picture 1" descr="A graph of different colored squares&#10;&#10;Description automatically generated with medium confidence"/>
                    <pic:cNvPicPr/>
                  </pic:nvPicPr>
                  <pic:blipFill>
                    <a:blip r:embed="rId172"/>
                    <a:stretch>
                      <a:fillRect/>
                    </a:stretch>
                  </pic:blipFill>
                  <pic:spPr>
                    <a:xfrm>
                      <a:off x="0" y="0"/>
                      <a:ext cx="5073272" cy="4220244"/>
                    </a:xfrm>
                    <a:prstGeom prst="rect">
                      <a:avLst/>
                    </a:prstGeom>
                  </pic:spPr>
                </pic:pic>
              </a:graphicData>
            </a:graphic>
          </wp:inline>
        </w:drawing>
      </w:r>
    </w:p>
    <w:p w14:paraId="363F4069" w14:textId="436E1C67" w:rsidR="00445DCF" w:rsidRDefault="00445DCF" w:rsidP="00093BCB">
      <w:pPr>
        <w:jc w:val="both"/>
      </w:pPr>
      <w:r>
        <w:t xml:space="preserve">A correlation matrix shows how related two variables are to each other. A score of 1 means that they are perfectly correlated—if one is high the other will be high—and a score of </w:t>
      </w:r>
      <w:r w:rsidR="00093BCB">
        <w:t>negative one</w:t>
      </w:r>
      <w:r>
        <w:t xml:space="preserve"> means that they are perfectly negatively correlated—if one is high the other is low. These relationships between the variables </w:t>
      </w:r>
      <w:r w:rsidR="008B603D">
        <w:t xml:space="preserve">can show us how the tree might split the data when we run it through the decision tree. If we look at the above matrix, one of the points that stands out is apogee and period. This relationship makes sense as apogee is the highest point of a satellite’s orbit while period is it’s time taken to orbit the earth. Therefore, a high apogee means a longer orbit. This could reveal that </w:t>
      </w:r>
      <w:r w:rsidR="008B603D">
        <w:lastRenderedPageBreak/>
        <w:t xml:space="preserve">the decision tree will most likely use these two variables early in the tree to divide the data between the four label points. Because of their close correlation, they could be instrumental in finding pure nodes since longer, higher orbits are important in classifying satellites. On the other end of the spectrum, inclination seems to be negatively correlated with every other variable. Inclination measures the angle between a satellite’s orbit and the equator of the Earth. This information is important for the researchers and businesses using the satellite but based on this matrix it might not be a metric that is all that useful in classifying orbits. </w:t>
      </w:r>
    </w:p>
    <w:p w14:paraId="6EC1CE59" w14:textId="4C569A2E" w:rsidR="00D04515" w:rsidRDefault="00D04515" w:rsidP="00093BCB">
      <w:pPr>
        <w:jc w:val="both"/>
      </w:pPr>
      <w:r w:rsidRPr="00D04515">
        <w:rPr>
          <w:noProof/>
        </w:rPr>
        <w:drawing>
          <wp:inline distT="0" distB="0" distL="0" distR="0" wp14:anchorId="3165B160" wp14:editId="4DDF3299">
            <wp:extent cx="5533852" cy="3880883"/>
            <wp:effectExtent l="0" t="0" r="3810" b="5715"/>
            <wp:docPr id="47740630"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0630" name="Picture 1" descr="A graph with blue dots&#10;&#10;Description automatically generated"/>
                    <pic:cNvPicPr/>
                  </pic:nvPicPr>
                  <pic:blipFill>
                    <a:blip r:embed="rId173"/>
                    <a:stretch>
                      <a:fillRect/>
                    </a:stretch>
                  </pic:blipFill>
                  <pic:spPr>
                    <a:xfrm>
                      <a:off x="0" y="0"/>
                      <a:ext cx="5581372" cy="3914208"/>
                    </a:xfrm>
                    <a:prstGeom prst="rect">
                      <a:avLst/>
                    </a:prstGeom>
                  </pic:spPr>
                </pic:pic>
              </a:graphicData>
            </a:graphic>
          </wp:inline>
        </w:drawing>
      </w:r>
    </w:p>
    <w:p w14:paraId="19FBEC8A" w14:textId="263164BA" w:rsidR="00D71CE9" w:rsidRDefault="00D71CE9" w:rsidP="00093BCB">
      <w:pPr>
        <w:jc w:val="both"/>
      </w:pPr>
      <w:r>
        <w:t>Let’s d</w:t>
      </w:r>
      <w:r w:rsidR="00D04515">
        <w:t>ive deeper in</w:t>
      </w:r>
      <w:r w:rsidR="00093BCB">
        <w:t>to</w:t>
      </w:r>
      <w:r w:rsidR="00D04515">
        <w:t xml:space="preserve"> the Period/Apogee relationship. If we look at the chart above, the linear relationship between Apogee and Period is abundantly clear. </w:t>
      </w:r>
      <w:r w:rsidR="00E27563">
        <w:t xml:space="preserve">If we were to do </w:t>
      </w:r>
      <w:proofErr w:type="spellStart"/>
      <w:r w:rsidR="00E27563">
        <w:t>KMeans</w:t>
      </w:r>
      <w:proofErr w:type="spellEnd"/>
      <w:r w:rsidR="00E27563">
        <w:t xml:space="preserve"> on only this data, there would be definite clusters around the four times of orbits. The data fits too neatly for that not to be the case. Interestingly</w:t>
      </w:r>
      <w:r w:rsidR="00093BCB">
        <w:t>,</w:t>
      </w:r>
      <w:r w:rsidR="00E27563">
        <w:t xml:space="preserve"> now let’s look at Period to Perigee—the closest distance a satellite gets in its orbit. </w:t>
      </w:r>
    </w:p>
    <w:p w14:paraId="3585E8FE" w14:textId="38CE7EF4" w:rsidR="00E27563" w:rsidRDefault="00E27563" w:rsidP="00093BCB">
      <w:pPr>
        <w:jc w:val="both"/>
      </w:pPr>
      <w:r w:rsidRPr="00E27563">
        <w:rPr>
          <w:noProof/>
        </w:rPr>
        <w:lastRenderedPageBreak/>
        <w:drawing>
          <wp:inline distT="0" distB="0" distL="0" distR="0" wp14:anchorId="66DDDDE3" wp14:editId="7CB591F5">
            <wp:extent cx="5204296" cy="3732028"/>
            <wp:effectExtent l="0" t="0" r="3175" b="1905"/>
            <wp:docPr id="467897419" name="Picture 1" descr="A graph showing the difference between a period and a peri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97419" name="Picture 1" descr="A graph showing the difference between a period and a period&#10;&#10;Description automatically generated"/>
                    <pic:cNvPicPr/>
                  </pic:nvPicPr>
                  <pic:blipFill>
                    <a:blip r:embed="rId174"/>
                    <a:stretch>
                      <a:fillRect/>
                    </a:stretch>
                  </pic:blipFill>
                  <pic:spPr>
                    <a:xfrm>
                      <a:off x="0" y="0"/>
                      <a:ext cx="5225671" cy="3747356"/>
                    </a:xfrm>
                    <a:prstGeom prst="rect">
                      <a:avLst/>
                    </a:prstGeom>
                  </pic:spPr>
                </pic:pic>
              </a:graphicData>
            </a:graphic>
          </wp:inline>
        </w:drawing>
      </w:r>
    </w:p>
    <w:p w14:paraId="3AB3C7AA" w14:textId="3C6B1051" w:rsidR="00E27563" w:rsidRDefault="00E27563" w:rsidP="00093BCB">
      <w:pPr>
        <w:jc w:val="both"/>
      </w:pPr>
      <w:r>
        <w:t>The relationship is much less clear. You can see the regression line has a very wide variance as it gets further and further. How can these two orbit length variables give us such different results</w:t>
      </w:r>
      <w:r w:rsidR="00093BCB">
        <w:t>?</w:t>
      </w:r>
      <w:r>
        <w:t xml:space="preserve"> Well</w:t>
      </w:r>
      <w:r w:rsidR="00093BCB">
        <w:t>,</w:t>
      </w:r>
      <w:r>
        <w:t xml:space="preserve"> the thing to remember is that most orbits are essentially circular, meaning the Apogee and Perigee have a small difference. However, there is a class of orbits that are ellipses. These orbits have a</w:t>
      </w:r>
      <w:r w:rsidR="00093BCB">
        <w:t>n</w:t>
      </w:r>
      <w:r>
        <w:t xml:space="preserve"> Apogee that is extremely far from Earth but a Perigee that can get as close as LEO. This class </w:t>
      </w:r>
      <w:r w:rsidR="00093BCB">
        <w:t>is</w:t>
      </w:r>
      <w:r>
        <w:t xml:space="preserve"> one that is making Apogee have a steady linear relationship but throwing Perigee all out of whack. I think the decision tree will </w:t>
      </w:r>
      <w:r w:rsidR="00093BCB">
        <w:t>take</w:t>
      </w:r>
      <w:r>
        <w:t xml:space="preserve"> this factor into account when figuring out the elliptical orbits. </w:t>
      </w:r>
    </w:p>
    <w:p w14:paraId="68EBDD74" w14:textId="5A4894F4" w:rsidR="006E0D7E" w:rsidRDefault="00486DEB" w:rsidP="00093BCB">
      <w:pPr>
        <w:jc w:val="both"/>
      </w:pPr>
      <w:r>
        <w:t>Another correlated set of variables is Launch Mass and Expected Lifetime. Let’s take a closer look at relationship</w:t>
      </w:r>
      <w:r w:rsidR="00093BCB">
        <w:t>s</w:t>
      </w:r>
      <w:r>
        <w:t xml:space="preserve">. </w:t>
      </w:r>
    </w:p>
    <w:p w14:paraId="72BF2BC6" w14:textId="18A0B92A" w:rsidR="00486DEB" w:rsidRDefault="00486DEB" w:rsidP="00093BCB">
      <w:pPr>
        <w:jc w:val="both"/>
      </w:pPr>
      <w:r w:rsidRPr="00486DEB">
        <w:rPr>
          <w:noProof/>
        </w:rPr>
        <w:lastRenderedPageBreak/>
        <w:drawing>
          <wp:inline distT="0" distB="0" distL="0" distR="0" wp14:anchorId="68EC30E2" wp14:editId="2C5EF3DB">
            <wp:extent cx="4933507" cy="4835165"/>
            <wp:effectExtent l="0" t="0" r="0" b="3810"/>
            <wp:docPr id="1129017189"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17189" name="Picture 1" descr="A graph of a diagram&#10;&#10;Description automatically generated with medium confidence"/>
                    <pic:cNvPicPr/>
                  </pic:nvPicPr>
                  <pic:blipFill>
                    <a:blip r:embed="rId175"/>
                    <a:stretch>
                      <a:fillRect/>
                    </a:stretch>
                  </pic:blipFill>
                  <pic:spPr>
                    <a:xfrm>
                      <a:off x="0" y="0"/>
                      <a:ext cx="4965833" cy="4866847"/>
                    </a:xfrm>
                    <a:prstGeom prst="rect">
                      <a:avLst/>
                    </a:prstGeom>
                  </pic:spPr>
                </pic:pic>
              </a:graphicData>
            </a:graphic>
          </wp:inline>
        </w:drawing>
      </w:r>
    </w:p>
    <w:p w14:paraId="7A549AE9" w14:textId="2514C3D5" w:rsidR="00486DEB" w:rsidRDefault="00486DEB" w:rsidP="00093BCB">
      <w:pPr>
        <w:jc w:val="both"/>
      </w:pPr>
      <w:r>
        <w:t xml:space="preserve">From the joint graph above of the two variables, a couple </w:t>
      </w:r>
      <w:r w:rsidR="00093BCB">
        <w:t xml:space="preserve">of </w:t>
      </w:r>
      <w:r>
        <w:t xml:space="preserve">interesting details are illuminated. First, </w:t>
      </w:r>
      <w:proofErr w:type="gramStart"/>
      <w:r>
        <w:t>the vast majority of</w:t>
      </w:r>
      <w:proofErr w:type="gramEnd"/>
      <w:r>
        <w:t xml:space="preserve"> the data hovers around the low mass, low lifetime zone. This fact </w:t>
      </w:r>
      <w:r w:rsidR="00093BCB">
        <w:t>may</w:t>
      </w:r>
      <w:r>
        <w:t xml:space="preserve"> not </w:t>
      </w:r>
      <w:r w:rsidR="00093BCB">
        <w:t>be</w:t>
      </w:r>
      <w:r>
        <w:t xml:space="preserve"> surprising given that most satellites are LEO and generally lighter, but remember this data is from our balanced data frame. Theoretically, it shouldn’t have the bias that the non-balanced data has towards LEO. This reveals that lower lifetime and lower weight are still related even when we take the factor of</w:t>
      </w:r>
      <w:r w:rsidR="00093BCB">
        <w:t xml:space="preserve"> the</w:t>
      </w:r>
      <w:r>
        <w:t xml:space="preserve"> LEO satellite</w:t>
      </w:r>
      <w:r w:rsidR="00093BCB">
        <w:t>s</w:t>
      </w:r>
      <w:r>
        <w:t xml:space="preserve"> out of the equation. I think that is fascinating. Another insight is that there is a trend for </w:t>
      </w:r>
      <w:r w:rsidR="00CC4752">
        <w:t>satellites</w:t>
      </w:r>
      <w:r>
        <w:t xml:space="preserve"> with longer lifespans to have a larger launch mass. </w:t>
      </w:r>
      <w:r w:rsidR="00CC4752">
        <w:t xml:space="preserve">It’s not incredibly clear in the graph but if you look at the way the clusters develop as the lifespan increases the launch mass does go up. This relationship is subtle but might be critical in the categorization from the decision trees model. Satellites with larger </w:t>
      </w:r>
      <w:r w:rsidR="00CC4752">
        <w:lastRenderedPageBreak/>
        <w:t>masses are usually sent further into space and therefore have longer orbits th</w:t>
      </w:r>
      <w:r w:rsidR="00093BCB">
        <w:t>a</w:t>
      </w:r>
      <w:r w:rsidR="00CC4752">
        <w:t xml:space="preserve">n the basic LEO. The decision tree algorithm will pick up on this fact in the training and make it a big part of the tree. </w:t>
      </w:r>
    </w:p>
    <w:p w14:paraId="3819B9A3" w14:textId="4B227033" w:rsidR="00E27563" w:rsidRDefault="00E27563" w:rsidP="00093BCB">
      <w:pPr>
        <w:pStyle w:val="Subtitle"/>
        <w:jc w:val="both"/>
        <w:rPr>
          <w:color w:val="536BF1"/>
          <w:sz w:val="36"/>
          <w:szCs w:val="36"/>
        </w:rPr>
      </w:pPr>
      <w:r>
        <w:rPr>
          <w:color w:val="536BF1"/>
          <w:sz w:val="36"/>
          <w:szCs w:val="36"/>
        </w:rPr>
        <w:t>Decision Trees</w:t>
      </w:r>
    </w:p>
    <w:p w14:paraId="3FCD9B1F" w14:textId="449E2462" w:rsidR="00CC4752" w:rsidRDefault="00E27563" w:rsidP="00093BCB">
      <w:pPr>
        <w:jc w:val="both"/>
      </w:pPr>
      <w:r>
        <w:t xml:space="preserve">Now it is time to run our data through the decision tree algorithm. We have our training and test data with the corresponding labels. </w:t>
      </w:r>
      <w:r w:rsidR="00E60FB6">
        <w:t>We set up for Decision Tree object and set the max depth to three</w:t>
      </w:r>
      <w:r w:rsidR="00484284">
        <w:t xml:space="preserve"> to make sure the tree isn’t too big. We get the below result. </w:t>
      </w:r>
    </w:p>
    <w:p w14:paraId="09C7EBFB" w14:textId="790D02E6" w:rsidR="00484284" w:rsidRDefault="00484284" w:rsidP="00093BCB">
      <w:pPr>
        <w:jc w:val="both"/>
      </w:pPr>
      <w:r w:rsidRPr="00484284">
        <w:rPr>
          <w:noProof/>
        </w:rPr>
        <w:drawing>
          <wp:inline distT="0" distB="0" distL="0" distR="0" wp14:anchorId="03353A9A" wp14:editId="7B71FA22">
            <wp:extent cx="5670109" cy="3795823"/>
            <wp:effectExtent l="0" t="0" r="0" b="1905"/>
            <wp:docPr id="1605522361" name="Picture 1"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22361" name="Picture 1" descr="A diagram of a data flow&#10;&#10;Description automatically generated with medium confidence"/>
                    <pic:cNvPicPr/>
                  </pic:nvPicPr>
                  <pic:blipFill>
                    <a:blip r:embed="rId176"/>
                    <a:stretch>
                      <a:fillRect/>
                    </a:stretch>
                  </pic:blipFill>
                  <pic:spPr>
                    <a:xfrm>
                      <a:off x="0" y="0"/>
                      <a:ext cx="5673659" cy="3798199"/>
                    </a:xfrm>
                    <a:prstGeom prst="rect">
                      <a:avLst/>
                    </a:prstGeom>
                  </pic:spPr>
                </pic:pic>
              </a:graphicData>
            </a:graphic>
          </wp:inline>
        </w:drawing>
      </w:r>
    </w:p>
    <w:p w14:paraId="3842DC1C" w14:textId="43C4FF42" w:rsidR="00484284" w:rsidRDefault="00484284" w:rsidP="00093BCB">
      <w:pPr>
        <w:jc w:val="both"/>
      </w:pPr>
      <w:r>
        <w:t xml:space="preserve">This is the layout of the decision tree that was created with the testing data. Before we discuss, let’s test the accuracy with the testing data. </w:t>
      </w:r>
      <w:r w:rsidR="00D63C41">
        <w:t xml:space="preserve">Here is the confusion matrix with the results from the testing data.  </w:t>
      </w:r>
    </w:p>
    <w:p w14:paraId="6C884C25" w14:textId="71F82E8C" w:rsidR="001F4A2A" w:rsidRDefault="001F4A2A" w:rsidP="00093BCB">
      <w:pPr>
        <w:jc w:val="both"/>
      </w:pPr>
    </w:p>
    <w:p w14:paraId="3C20C46E" w14:textId="7FC63FCA" w:rsidR="00D63C41" w:rsidRDefault="00D63C41" w:rsidP="00093BCB">
      <w:pPr>
        <w:jc w:val="both"/>
      </w:pPr>
      <w:r w:rsidRPr="00D63C41">
        <w:rPr>
          <w:noProof/>
        </w:rPr>
        <w:lastRenderedPageBreak/>
        <w:drawing>
          <wp:inline distT="0" distB="0" distL="0" distR="0" wp14:anchorId="738A2416" wp14:editId="06D23532">
            <wp:extent cx="5391252" cy="3604437"/>
            <wp:effectExtent l="0" t="0" r="0" b="2540"/>
            <wp:docPr id="2127001275" name="Picture 1" descr="A graph with blue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01275" name="Picture 1" descr="A graph with blue squares and white text&#10;&#10;Description automatically generated"/>
                    <pic:cNvPicPr/>
                  </pic:nvPicPr>
                  <pic:blipFill>
                    <a:blip r:embed="rId177"/>
                    <a:stretch>
                      <a:fillRect/>
                    </a:stretch>
                  </pic:blipFill>
                  <pic:spPr>
                    <a:xfrm>
                      <a:off x="0" y="0"/>
                      <a:ext cx="5425693" cy="3627463"/>
                    </a:xfrm>
                    <a:prstGeom prst="rect">
                      <a:avLst/>
                    </a:prstGeom>
                  </pic:spPr>
                </pic:pic>
              </a:graphicData>
            </a:graphic>
          </wp:inline>
        </w:drawing>
      </w:r>
    </w:p>
    <w:p w14:paraId="08383804" w14:textId="5E36C85C" w:rsidR="00D63C41" w:rsidRDefault="00D63C41" w:rsidP="00093BCB">
      <w:pPr>
        <w:jc w:val="both"/>
      </w:pPr>
      <w:r>
        <w:t xml:space="preserve">This confusion matrix shows the decision tree model was incredibly accurate in predicting the correct classification of the orbit. Out of all the testing data, only three wrong answers were </w:t>
      </w:r>
      <w:r w:rsidR="005212E0">
        <w:t>made. That means the model has an accuracy of over 99%. With this mode</w:t>
      </w:r>
      <w:r w:rsidR="0036028A">
        <w:t>,</w:t>
      </w:r>
      <w:r w:rsidR="005212E0">
        <w:t xml:space="preserve"> we can classify the satellite orbits with extreme confidence. </w:t>
      </w:r>
      <w:r w:rsidR="00A96FB5">
        <w:t xml:space="preserve">If you look at the decision tree above, you can see that the model starts by separating the satellites by their Perigee—closest point. The ones with the further out Perigees can only be GEO or Elliptical and in the next node of the tree that distinction is clarified by the period being under 2000 minutes. Anything longer is Elliptical and shorter is GEO. On the other side, the model uses </w:t>
      </w:r>
      <w:r w:rsidR="00244AAD">
        <w:t>Eccentricity</w:t>
      </w:r>
      <w:r w:rsidR="00A96FB5">
        <w:t xml:space="preserve"> to break off the remaining Ellipticals from the rest. Finally using Apogee—</w:t>
      </w:r>
      <w:r w:rsidR="0036028A">
        <w:t xml:space="preserve">the </w:t>
      </w:r>
      <w:r w:rsidR="00A96FB5">
        <w:t>furthest point—to separate the LEO and MEOs. This tree is a great representation of the power of supervised learning. With only five splits of the data, the model was able to be almost entirely accurate. It probably would have been even better if I didn’t limit the depth. Overall, we can feed any combination of the data points to this model and expect to get almost an entirely accurate classification o</w:t>
      </w:r>
      <w:r w:rsidR="0036028A">
        <w:t>f</w:t>
      </w:r>
      <w:r w:rsidR="00A96FB5">
        <w:t xml:space="preserve"> the corresponding orbit.</w:t>
      </w:r>
    </w:p>
    <w:p w14:paraId="2FB49E7A" w14:textId="77777777" w:rsidR="001E32CE" w:rsidRDefault="001E32CE" w:rsidP="001E32CE">
      <w:pPr>
        <w:pStyle w:val="Heading2"/>
        <w:jc w:val="both"/>
      </w:pPr>
      <w:r>
        <w:lastRenderedPageBreak/>
        <w:t>SPACE EXPLORATION AND ECONOMIC GROWTH: NEW ISSUES AND HORIZONS</w:t>
      </w:r>
    </w:p>
    <w:p w14:paraId="1B3B8740" w14:textId="4FC3E54B" w:rsidR="00D63C41" w:rsidRDefault="00244AAD" w:rsidP="00093BCB">
      <w:pPr>
        <w:jc w:val="both"/>
      </w:pPr>
      <w:r>
        <w:rPr>
          <w:noProof/>
        </w:rPr>
        <w:drawing>
          <wp:inline distT="0" distB="0" distL="0" distR="0" wp14:anchorId="29404B29" wp14:editId="20201A35">
            <wp:extent cx="5446769" cy="2445488"/>
            <wp:effectExtent l="0" t="0" r="1905" b="5715"/>
            <wp:docPr id="215632003"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2003" name="Picture 17" descr="A screenshot of a computer screen&#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473421" cy="2457454"/>
                    </a:xfrm>
                    <a:prstGeom prst="rect">
                      <a:avLst/>
                    </a:prstGeom>
                  </pic:spPr>
                </pic:pic>
              </a:graphicData>
            </a:graphic>
          </wp:inline>
        </w:drawing>
      </w:r>
    </w:p>
    <w:p w14:paraId="54DCB04D" w14:textId="56743C4D" w:rsidR="00244AAD" w:rsidRDefault="009B6BAD" w:rsidP="00093BCB">
      <w:pPr>
        <w:jc w:val="both"/>
      </w:pPr>
      <w:r>
        <w:t xml:space="preserve">Here is the picture of our cleaned dataset from earlier. With only five variables, the cleaning for this data is relatively simple to prepare for the Decision Tree. First, we need to create our Max Cost variable from before by multiplying the Price Per KG by the Max Mass. After that, we save the </w:t>
      </w:r>
      <w:proofErr w:type="gramStart"/>
      <w:r>
        <w:t>label</w:t>
      </w:r>
      <w:proofErr w:type="gramEnd"/>
      <w:r>
        <w:t xml:space="preserve"> which is the Class variable</w:t>
      </w:r>
      <w:r w:rsidR="001E32CE">
        <w:t>,</w:t>
      </w:r>
      <w:r>
        <w:t xml:space="preserve"> and drop the rest. Adding the label back into the data frame, we get the following result. </w:t>
      </w:r>
    </w:p>
    <w:p w14:paraId="2EAD1A59" w14:textId="57B87604" w:rsidR="009B6BAD" w:rsidRDefault="00B1754C" w:rsidP="00093BCB">
      <w:pPr>
        <w:jc w:val="both"/>
      </w:pPr>
      <w:r>
        <w:rPr>
          <w:noProof/>
        </w:rPr>
        <w:drawing>
          <wp:inline distT="0" distB="0" distL="0" distR="0" wp14:anchorId="5A9460A7" wp14:editId="24537800">
            <wp:extent cx="5215671" cy="3391786"/>
            <wp:effectExtent l="0" t="0" r="4445" b="0"/>
            <wp:docPr id="67239157"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9157" name="Picture 18" descr="A screenshot of a computer screen&#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276525" cy="3431360"/>
                    </a:xfrm>
                    <a:prstGeom prst="rect">
                      <a:avLst/>
                    </a:prstGeom>
                  </pic:spPr>
                </pic:pic>
              </a:graphicData>
            </a:graphic>
          </wp:inline>
        </w:drawing>
      </w:r>
    </w:p>
    <w:p w14:paraId="05D4A049" w14:textId="77777777" w:rsidR="00B1754C" w:rsidRDefault="00B1754C" w:rsidP="00093BCB">
      <w:pPr>
        <w:jc w:val="both"/>
      </w:pPr>
      <w:r>
        <w:lastRenderedPageBreak/>
        <w:t xml:space="preserve">Now we need to investigate balancing the data. Let’s look at the totals for the Class variables. </w:t>
      </w:r>
    </w:p>
    <w:p w14:paraId="002CE4F3" w14:textId="5AA1FEBE" w:rsidR="00B1754C" w:rsidRDefault="00B1754C" w:rsidP="00093BCB">
      <w:pPr>
        <w:jc w:val="both"/>
      </w:pPr>
      <w:r w:rsidRPr="00B1754C">
        <w:rPr>
          <w:noProof/>
        </w:rPr>
        <w:drawing>
          <wp:inline distT="0" distB="0" distL="0" distR="0" wp14:anchorId="13B6AA2D" wp14:editId="1AB68A63">
            <wp:extent cx="4066529" cy="3125972"/>
            <wp:effectExtent l="0" t="0" r="0" b="0"/>
            <wp:docPr id="352286226"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86226" name="Picture 1" descr="A graph of a bar chart&#10;&#10;Description automatically generated with medium confidence"/>
                    <pic:cNvPicPr/>
                  </pic:nvPicPr>
                  <pic:blipFill>
                    <a:blip r:embed="rId180"/>
                    <a:stretch>
                      <a:fillRect/>
                    </a:stretch>
                  </pic:blipFill>
                  <pic:spPr>
                    <a:xfrm>
                      <a:off x="0" y="0"/>
                      <a:ext cx="4101565" cy="3152904"/>
                    </a:xfrm>
                    <a:prstGeom prst="rect">
                      <a:avLst/>
                    </a:prstGeom>
                  </pic:spPr>
                </pic:pic>
              </a:graphicData>
            </a:graphic>
          </wp:inline>
        </w:drawing>
      </w:r>
      <w:r>
        <w:t xml:space="preserve"> </w:t>
      </w:r>
    </w:p>
    <w:p w14:paraId="706C9B78" w14:textId="15D4D0E6" w:rsidR="00B1754C" w:rsidRDefault="00B1754C" w:rsidP="00093BCB">
      <w:pPr>
        <w:jc w:val="both"/>
      </w:pPr>
      <w:r>
        <w:t xml:space="preserve">From the chart above, it is easy to see that this dataset is imbalanced. The Medium classification dwarfs the other two in terms of numbers. However, small and heavy still have a decent number of total entries to process for the data. Because of that, we are just going to Under sample Small and Medium so that is matches the total of Heavy. </w:t>
      </w:r>
    </w:p>
    <w:p w14:paraId="6BD5839D" w14:textId="676101EB" w:rsidR="00B1754C" w:rsidRDefault="00F41DDD" w:rsidP="00093BCB">
      <w:pPr>
        <w:jc w:val="both"/>
      </w:pPr>
      <w:r w:rsidRPr="00F41DDD">
        <w:rPr>
          <w:noProof/>
        </w:rPr>
        <w:drawing>
          <wp:inline distT="0" distB="0" distL="0" distR="0" wp14:anchorId="0F937C86" wp14:editId="60464AFD">
            <wp:extent cx="3732028" cy="2959433"/>
            <wp:effectExtent l="0" t="0" r="1905" b="0"/>
            <wp:docPr id="711459218" name="Picture 1" descr="A graph of a number of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59218" name="Picture 1" descr="A graph of a number of labels&#10;&#10;Description automatically generated"/>
                    <pic:cNvPicPr/>
                  </pic:nvPicPr>
                  <pic:blipFill>
                    <a:blip r:embed="rId181"/>
                    <a:stretch>
                      <a:fillRect/>
                    </a:stretch>
                  </pic:blipFill>
                  <pic:spPr>
                    <a:xfrm>
                      <a:off x="0" y="0"/>
                      <a:ext cx="3753877" cy="2976759"/>
                    </a:xfrm>
                    <a:prstGeom prst="rect">
                      <a:avLst/>
                    </a:prstGeom>
                  </pic:spPr>
                </pic:pic>
              </a:graphicData>
            </a:graphic>
          </wp:inline>
        </w:drawing>
      </w:r>
    </w:p>
    <w:p w14:paraId="3E5557F7" w14:textId="66D80524" w:rsidR="00F41DDD" w:rsidRDefault="00F41DDD" w:rsidP="00093BCB">
      <w:pPr>
        <w:jc w:val="both"/>
      </w:pPr>
      <w:r>
        <w:lastRenderedPageBreak/>
        <w:t xml:space="preserve">Now we have our dataset ready, we can split the entries into training and testing sets using the train test split method on pandas. </w:t>
      </w:r>
    </w:p>
    <w:p w14:paraId="476D6999" w14:textId="121E92A5" w:rsidR="00F41DDD" w:rsidRPr="00F41DDD" w:rsidRDefault="00F41DDD" w:rsidP="00093BCB">
      <w:pPr>
        <w:pStyle w:val="Heading1"/>
        <w:spacing w:after="360"/>
        <w:jc w:val="both"/>
      </w:pPr>
      <w:r>
        <w:rPr>
          <w:noProof/>
        </w:rPr>
        <w:drawing>
          <wp:inline distT="0" distB="0" distL="0" distR="0" wp14:anchorId="54CE6D05" wp14:editId="65F56ECD">
            <wp:extent cx="5260900" cy="2658139"/>
            <wp:effectExtent l="0" t="0" r="0" b="0"/>
            <wp:docPr id="38539545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95450" name="Picture 19" descr="A screenshot of a computer&#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5298868" cy="2677323"/>
                    </a:xfrm>
                    <a:prstGeom prst="rect">
                      <a:avLst/>
                    </a:prstGeom>
                  </pic:spPr>
                </pic:pic>
              </a:graphicData>
            </a:graphic>
          </wp:inline>
        </w:drawing>
      </w:r>
    </w:p>
    <w:p w14:paraId="5D2F0B4A" w14:textId="62E34DF6" w:rsidR="00244AAD" w:rsidRDefault="00F41DDD" w:rsidP="00093BCB">
      <w:pPr>
        <w:pStyle w:val="Heading1"/>
        <w:spacing w:after="360"/>
        <w:jc w:val="both"/>
      </w:pPr>
      <w:r>
        <w:rPr>
          <w:noProof/>
        </w:rPr>
        <w:drawing>
          <wp:inline distT="0" distB="0" distL="0" distR="0" wp14:anchorId="4532CA22" wp14:editId="5D482383">
            <wp:extent cx="5259046" cy="2615610"/>
            <wp:effectExtent l="0" t="0" r="0" b="635"/>
            <wp:docPr id="914713746" name="Picture 2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3746" name="Picture 20" descr="A screenshot of a computer code&#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5262711" cy="2617433"/>
                    </a:xfrm>
                    <a:prstGeom prst="rect">
                      <a:avLst/>
                    </a:prstGeom>
                  </pic:spPr>
                </pic:pic>
              </a:graphicData>
            </a:graphic>
          </wp:inline>
        </w:drawing>
      </w:r>
    </w:p>
    <w:p w14:paraId="6732FA46" w14:textId="1DE71B6E" w:rsidR="00F41DDD" w:rsidRDefault="00F41DDD" w:rsidP="00093BCB">
      <w:pPr>
        <w:jc w:val="both"/>
      </w:pPr>
      <w:r>
        <w:t xml:space="preserve">Now we remove the labels from the split data and save them to use in our Decision Tree later. </w:t>
      </w:r>
    </w:p>
    <w:p w14:paraId="0790A650" w14:textId="64AD7723" w:rsidR="00F41DDD" w:rsidRDefault="00F41DDD" w:rsidP="00093BCB">
      <w:pPr>
        <w:jc w:val="both"/>
      </w:pPr>
      <w:r>
        <w:rPr>
          <w:noProof/>
        </w:rPr>
        <w:drawing>
          <wp:inline distT="0" distB="0" distL="0" distR="0" wp14:anchorId="70478A21" wp14:editId="3459C057">
            <wp:extent cx="1572962" cy="1486535"/>
            <wp:effectExtent l="0" t="0" r="1905" b="0"/>
            <wp:docPr id="1211484074"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84074" name="Picture 21" descr="A screen shot of a computer&#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1578606" cy="1491869"/>
                    </a:xfrm>
                    <a:prstGeom prst="rect">
                      <a:avLst/>
                    </a:prstGeom>
                  </pic:spPr>
                </pic:pic>
              </a:graphicData>
            </a:graphic>
          </wp:inline>
        </w:drawing>
      </w:r>
      <w:r>
        <w:rPr>
          <w:noProof/>
        </w:rPr>
        <w:drawing>
          <wp:inline distT="0" distB="0" distL="0" distR="0" wp14:anchorId="6DC06CCD" wp14:editId="696B5F7B">
            <wp:extent cx="1435395" cy="1487277"/>
            <wp:effectExtent l="0" t="0" r="0" b="0"/>
            <wp:docPr id="13538688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68850" name="Picture 1353868850"/>
                    <pic:cNvPicPr/>
                  </pic:nvPicPr>
                  <pic:blipFill>
                    <a:blip r:embed="rId185">
                      <a:extLst>
                        <a:ext uri="{28A0092B-C50C-407E-A947-70E740481C1C}">
                          <a14:useLocalDpi xmlns:a14="http://schemas.microsoft.com/office/drawing/2010/main" val="0"/>
                        </a:ext>
                      </a:extLst>
                    </a:blip>
                    <a:stretch>
                      <a:fillRect/>
                    </a:stretch>
                  </pic:blipFill>
                  <pic:spPr>
                    <a:xfrm>
                      <a:off x="0" y="0"/>
                      <a:ext cx="1445701" cy="1497956"/>
                    </a:xfrm>
                    <a:prstGeom prst="rect">
                      <a:avLst/>
                    </a:prstGeom>
                  </pic:spPr>
                </pic:pic>
              </a:graphicData>
            </a:graphic>
          </wp:inline>
        </w:drawing>
      </w:r>
    </w:p>
    <w:p w14:paraId="0B3624F3" w14:textId="1C086B8E" w:rsidR="00F41DDD" w:rsidRDefault="00F41DDD" w:rsidP="00093BCB">
      <w:pPr>
        <w:jc w:val="both"/>
      </w:pPr>
      <w:r>
        <w:lastRenderedPageBreak/>
        <w:t xml:space="preserve">Now that we have our training data let’s dig into it more. </w:t>
      </w:r>
      <w:r w:rsidR="005B32B4">
        <w:t xml:space="preserve">Let’s take a closer look into each of our three variables. </w:t>
      </w:r>
    </w:p>
    <w:p w14:paraId="104A293B" w14:textId="1C2D3416" w:rsidR="005B32B4" w:rsidRDefault="005B32B4" w:rsidP="00093BCB">
      <w:pPr>
        <w:jc w:val="both"/>
      </w:pPr>
      <w:r w:rsidRPr="005B32B4">
        <w:rPr>
          <w:noProof/>
        </w:rPr>
        <w:drawing>
          <wp:inline distT="0" distB="0" distL="0" distR="0" wp14:anchorId="0D33E771" wp14:editId="7CD2D4F0">
            <wp:extent cx="5231219" cy="5273923"/>
            <wp:effectExtent l="0" t="0" r="1270" b="0"/>
            <wp:docPr id="746153380" name="Picture 1" descr="A graph of a number of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53380" name="Picture 1" descr="A graph of a number of values&#10;&#10;Description automatically generated"/>
                    <pic:cNvPicPr/>
                  </pic:nvPicPr>
                  <pic:blipFill>
                    <a:blip r:embed="rId186"/>
                    <a:stretch>
                      <a:fillRect/>
                    </a:stretch>
                  </pic:blipFill>
                  <pic:spPr>
                    <a:xfrm>
                      <a:off x="0" y="0"/>
                      <a:ext cx="5243387" cy="5286191"/>
                    </a:xfrm>
                    <a:prstGeom prst="rect">
                      <a:avLst/>
                    </a:prstGeom>
                  </pic:spPr>
                </pic:pic>
              </a:graphicData>
            </a:graphic>
          </wp:inline>
        </w:drawing>
      </w:r>
    </w:p>
    <w:p w14:paraId="13E9C519" w14:textId="62B122BE" w:rsidR="005B32B4" w:rsidRDefault="005B32B4" w:rsidP="00093BCB">
      <w:pPr>
        <w:jc w:val="both"/>
      </w:pPr>
      <w:r>
        <w:t xml:space="preserve">Since we are looking to have the decision tree classify the Class of the Rocket Launch </w:t>
      </w:r>
      <w:r w:rsidR="00A81B9C">
        <w:t>Vehicle</w:t>
      </w:r>
      <w:r>
        <w:t xml:space="preserve">, the mass </w:t>
      </w:r>
      <w:r w:rsidR="001E13EA">
        <w:t xml:space="preserve">of the payload </w:t>
      </w:r>
      <w:r>
        <w:t xml:space="preserve">would be a big factor in that. From this chart though, it appears that the training data has a </w:t>
      </w:r>
      <w:r w:rsidR="001E13EA">
        <w:t>big</w:t>
      </w:r>
      <w:r>
        <w:t xml:space="preserve"> bias for values in the 0 to 25000 kilograms</w:t>
      </w:r>
      <w:r w:rsidR="001E13EA">
        <w:t xml:space="preserve"> range. This screams to me that the training data must not be very balanced and is favoring small and medium over heavy. However, looking at the value counts of the training labels—which reveal how much of each label is in the training data—there is a very good mix between the variables. </w:t>
      </w:r>
    </w:p>
    <w:p w14:paraId="453015B0" w14:textId="4975DF20" w:rsidR="00A81B9C" w:rsidRDefault="00A81B9C" w:rsidP="00093BCB">
      <w:pPr>
        <w:jc w:val="both"/>
      </w:pPr>
      <w:r w:rsidRPr="00A81B9C">
        <w:rPr>
          <w:noProof/>
        </w:rPr>
        <w:lastRenderedPageBreak/>
        <w:drawing>
          <wp:anchor distT="0" distB="0" distL="114300" distR="114300" simplePos="0" relativeHeight="251677696" behindDoc="1" locked="0" layoutInCell="1" allowOverlap="1" wp14:anchorId="0D34C49F" wp14:editId="1F074024">
            <wp:simplePos x="0" y="0"/>
            <wp:positionH relativeFrom="column">
              <wp:posOffset>5080</wp:posOffset>
            </wp:positionH>
            <wp:positionV relativeFrom="paragraph">
              <wp:posOffset>0</wp:posOffset>
            </wp:positionV>
            <wp:extent cx="2945219" cy="2959728"/>
            <wp:effectExtent l="0" t="0" r="1270" b="0"/>
            <wp:wrapTight wrapText="bothSides">
              <wp:wrapPolygon edited="0">
                <wp:start x="0" y="0"/>
                <wp:lineTo x="0" y="21507"/>
                <wp:lineTo x="21516" y="21507"/>
                <wp:lineTo x="21516" y="0"/>
                <wp:lineTo x="0" y="0"/>
              </wp:wrapPolygon>
            </wp:wrapTight>
            <wp:docPr id="1993242565" name="Picture 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2565" name="Picture 1" descr="A pie chart with numbers and tex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945219" cy="2959728"/>
                    </a:xfrm>
                    <a:prstGeom prst="rect">
                      <a:avLst/>
                    </a:prstGeom>
                  </pic:spPr>
                </pic:pic>
              </a:graphicData>
            </a:graphic>
            <wp14:sizeRelH relativeFrom="page">
              <wp14:pctWidth>0</wp14:pctWidth>
            </wp14:sizeRelH>
            <wp14:sizeRelV relativeFrom="page">
              <wp14:pctHeight>0</wp14:pctHeight>
            </wp14:sizeRelV>
          </wp:anchor>
        </w:drawing>
      </w:r>
      <w:r>
        <w:t xml:space="preserve">Heavy is the most represented in the training data which is surprising after seeing our original chart. I think that this disconnect between the mass payload mass and classification will affect the decision tree model. The change in the technology is such that the early rockets with tiny payloads compared to today will throw off the decision tree algorithm because it’s a break from the logic pattern that less payload must mean the classification for the rocket is smaller. This is something I am going to be keeping an eye on as we proceed with the decision trees. Next, let’s look at our Price Per KG and Max Cost variables together. </w:t>
      </w:r>
    </w:p>
    <w:p w14:paraId="1E6DFA04" w14:textId="1F03F1E5" w:rsidR="007E4D3A" w:rsidRDefault="007E4D3A" w:rsidP="00093BCB">
      <w:pPr>
        <w:jc w:val="both"/>
      </w:pPr>
      <w:r w:rsidRPr="007E4D3A">
        <w:rPr>
          <w:noProof/>
        </w:rPr>
        <w:drawing>
          <wp:inline distT="0" distB="0" distL="0" distR="0" wp14:anchorId="6F58C43F" wp14:editId="15FA1A9B">
            <wp:extent cx="5326912" cy="3976262"/>
            <wp:effectExtent l="0" t="0" r="0" b="0"/>
            <wp:docPr id="1470973383" name="Picture 1" descr="A graph of a cost compari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73383" name="Picture 1" descr="A graph of a cost comparison&#10;&#10;Description automatically generated with medium confidence"/>
                    <pic:cNvPicPr/>
                  </pic:nvPicPr>
                  <pic:blipFill>
                    <a:blip r:embed="rId188"/>
                    <a:stretch>
                      <a:fillRect/>
                    </a:stretch>
                  </pic:blipFill>
                  <pic:spPr>
                    <a:xfrm>
                      <a:off x="0" y="0"/>
                      <a:ext cx="5385706" cy="4020149"/>
                    </a:xfrm>
                    <a:prstGeom prst="rect">
                      <a:avLst/>
                    </a:prstGeom>
                  </pic:spPr>
                </pic:pic>
              </a:graphicData>
            </a:graphic>
          </wp:inline>
        </w:drawing>
      </w:r>
    </w:p>
    <w:p w14:paraId="0CD32811" w14:textId="3F307E92" w:rsidR="007E4D3A" w:rsidRPr="00F41DDD" w:rsidRDefault="007E4D3A" w:rsidP="00093BCB">
      <w:pPr>
        <w:jc w:val="both"/>
      </w:pPr>
      <w:r>
        <w:lastRenderedPageBreak/>
        <w:t xml:space="preserve">The thing that stands out most from this data is how random it feels. There are extreme outliers on both axes, but they lack a direct linear relationship. In fact, the outliers almost appear to have an inverse relationship, where the higher the price per kilogram, the max cost is stagnant or subtly decreases in some areas. Again, I believe this is from the fact that the data set has historical data on all launches dating back to the birth of spaceflight. Advances in technology have so drastically shifted the economics of space that looking at the eras all together produces these disjointed results. I can foresee the model again struggling here to find a reliable trend in the variables to get the correct </w:t>
      </w:r>
      <w:r w:rsidR="00796466">
        <w:t xml:space="preserve">classification. Overall, I’m worried that the nature of the dataset will make decision trees difficult, but only one way to find out. </w:t>
      </w:r>
    </w:p>
    <w:p w14:paraId="4038E61F" w14:textId="77777777" w:rsidR="00796466" w:rsidRDefault="00796466" w:rsidP="00093BCB">
      <w:pPr>
        <w:pStyle w:val="Subtitle"/>
        <w:jc w:val="both"/>
        <w:rPr>
          <w:color w:val="536BF1"/>
          <w:sz w:val="36"/>
          <w:szCs w:val="36"/>
        </w:rPr>
      </w:pPr>
      <w:r>
        <w:rPr>
          <w:color w:val="536BF1"/>
          <w:sz w:val="36"/>
          <w:szCs w:val="36"/>
        </w:rPr>
        <w:t>Decision Trees</w:t>
      </w:r>
    </w:p>
    <w:p w14:paraId="569C47D8" w14:textId="41029127" w:rsidR="00796466" w:rsidRDefault="00796466" w:rsidP="00093BCB">
      <w:pPr>
        <w:jc w:val="both"/>
      </w:pPr>
      <w:r>
        <w:t xml:space="preserve">After we run the training data and labels through the Decision Tree Classifier algorithm we get the following tree. </w:t>
      </w:r>
    </w:p>
    <w:p w14:paraId="54A294ED" w14:textId="084F5ED8" w:rsidR="00796466" w:rsidRDefault="00CC5C6A" w:rsidP="00093BCB">
      <w:pPr>
        <w:jc w:val="both"/>
      </w:pPr>
      <w:r w:rsidRPr="00796466">
        <w:rPr>
          <w:noProof/>
        </w:rPr>
        <w:drawing>
          <wp:inline distT="0" distB="0" distL="0" distR="0" wp14:anchorId="379E5E39" wp14:editId="2C4CBA3A">
            <wp:extent cx="6019529" cy="4029740"/>
            <wp:effectExtent l="0" t="0" r="635" b="0"/>
            <wp:docPr id="1211414740" name="Picture 1"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14740" name="Picture 1" descr="A diagram of a data flow&#10;&#10;Description automatically generated with medium confidence"/>
                    <pic:cNvPicPr/>
                  </pic:nvPicPr>
                  <pic:blipFill>
                    <a:blip r:embed="rId189"/>
                    <a:stretch>
                      <a:fillRect/>
                    </a:stretch>
                  </pic:blipFill>
                  <pic:spPr>
                    <a:xfrm>
                      <a:off x="0" y="0"/>
                      <a:ext cx="6019529" cy="4029740"/>
                    </a:xfrm>
                    <a:prstGeom prst="rect">
                      <a:avLst/>
                    </a:prstGeom>
                  </pic:spPr>
                </pic:pic>
              </a:graphicData>
            </a:graphic>
          </wp:inline>
        </w:drawing>
      </w:r>
    </w:p>
    <w:p w14:paraId="40DE1B7A" w14:textId="168BB299" w:rsidR="007B19D4" w:rsidRDefault="007B19D4" w:rsidP="00093BCB">
      <w:pPr>
        <w:jc w:val="both"/>
      </w:pPr>
      <w:r>
        <w:lastRenderedPageBreak/>
        <w:t xml:space="preserve">Now we can test the model against our testing data to find its accuracy. After we run the testing data through the Decision Tree predict method, we get the following results. </w:t>
      </w:r>
    </w:p>
    <w:p w14:paraId="605D73D1" w14:textId="027DCCAB" w:rsidR="007B19D4" w:rsidRDefault="007B19D4" w:rsidP="00093BCB">
      <w:pPr>
        <w:jc w:val="both"/>
      </w:pPr>
      <w:r w:rsidRPr="007B19D4">
        <w:rPr>
          <w:noProof/>
        </w:rPr>
        <w:drawing>
          <wp:inline distT="0" distB="0" distL="0" distR="0" wp14:anchorId="2F215D51" wp14:editId="387005C8">
            <wp:extent cx="5156791" cy="4090472"/>
            <wp:effectExtent l="0" t="0" r="0" b="0"/>
            <wp:docPr id="1866723311" name="Picture 1" descr="A graph showing the size of a rocket econom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23311" name="Picture 1" descr="A graph showing the size of a rocket economy&#10;&#10;Description automatically generated"/>
                    <pic:cNvPicPr/>
                  </pic:nvPicPr>
                  <pic:blipFill>
                    <a:blip r:embed="rId190"/>
                    <a:stretch>
                      <a:fillRect/>
                    </a:stretch>
                  </pic:blipFill>
                  <pic:spPr>
                    <a:xfrm>
                      <a:off x="0" y="0"/>
                      <a:ext cx="5168415" cy="4099693"/>
                    </a:xfrm>
                    <a:prstGeom prst="rect">
                      <a:avLst/>
                    </a:prstGeom>
                  </pic:spPr>
                </pic:pic>
              </a:graphicData>
            </a:graphic>
          </wp:inline>
        </w:drawing>
      </w:r>
    </w:p>
    <w:p w14:paraId="1359B27E" w14:textId="4FB3DE56" w:rsidR="007B19D4" w:rsidRPr="00796466" w:rsidRDefault="00025F59" w:rsidP="00093BCB">
      <w:pPr>
        <w:jc w:val="both"/>
      </w:pPr>
      <w:r>
        <w:t>From looking at the chart, it was clear that my doubts were unfounded. Once again, the decision tree had an almost perfect accuracy in predicting the testing data correct</w:t>
      </w:r>
      <w:r w:rsidR="001E32CE">
        <w:t>ly</w:t>
      </w:r>
      <w:r>
        <w:t xml:space="preserve">. Unsurprisingly, the main factor that it kept using to split the tree was the Mass of the payload. Even though I was worried about the seeming imbalance in the data, the mass still was the most pertinent factor in deciding the classification of the tree. Price Per Kilogram and Max Cost were only used once each in the five splits in the tree. What I find interesting is that the one place where the data had the most mistakes was categorizing </w:t>
      </w:r>
      <w:proofErr w:type="gramStart"/>
      <w:r w:rsidR="001E32CE">
        <w:t>M</w:t>
      </w:r>
      <w:r>
        <w:t>edium</w:t>
      </w:r>
      <w:proofErr w:type="gramEnd"/>
      <w:r>
        <w:t xml:space="preserve"> class rockets as small. This is not something that I would have suspected, but as I thought about it, I reconsidered. Since Heavy is the top end, it makes sense that they would be so much bigger than the rest that they are easily differentiated while the buffer between medium and small is more </w:t>
      </w:r>
      <w:r>
        <w:lastRenderedPageBreak/>
        <w:t xml:space="preserve">fluid. </w:t>
      </w:r>
      <w:r w:rsidR="000C0F7C">
        <w:t xml:space="preserve">I would love to see where this model goes in the next decade as space flight becomes more abundant and cheaper. It could change the details so much that the model would have to be retrained on the new data. For my project, this model can be used to classify any new rockets that are being tested. If the engineers are hoping to find a way to get more payload into a small rocket, this model could be used to show them if their new design is registering as a medium. That would be a good sign for them as it would imply that the new small rocket has the same qualities </w:t>
      </w:r>
      <w:r w:rsidR="001E32CE">
        <w:t>as</w:t>
      </w:r>
      <w:r w:rsidR="000C0F7C">
        <w:t xml:space="preserve"> a medium in a lesser package. Overall, I’m very pleased with the results of the Decision Tree for this dataset that I was skeptical of. </w:t>
      </w:r>
    </w:p>
    <w:p w14:paraId="1B9A7198" w14:textId="1C84C984" w:rsidR="00717CE5" w:rsidRDefault="00717CE5" w:rsidP="00093BCB">
      <w:pPr>
        <w:jc w:val="both"/>
        <w:rPr>
          <w:rFonts w:asciiTheme="majorHAnsi" w:eastAsiaTheme="majorEastAsia" w:hAnsiTheme="majorHAnsi" w:cstheme="majorBidi"/>
          <w:b/>
          <w:caps/>
          <w:color w:val="2A2A2A" w:themeColor="text2"/>
          <w:sz w:val="90"/>
          <w:szCs w:val="32"/>
        </w:rPr>
      </w:pPr>
      <w:r>
        <w:br w:type="page"/>
      </w:r>
    </w:p>
    <w:p w14:paraId="4A525EC3" w14:textId="77777777" w:rsidR="00717CE5" w:rsidRDefault="00717CE5" w:rsidP="00930E07">
      <w:pPr>
        <w:pStyle w:val="Heading2"/>
      </w:pPr>
      <w:r>
        <w:lastRenderedPageBreak/>
        <w:t>Global Rocket Launch and Re-Entry Air Pollitant and C02 emissions</w:t>
      </w:r>
    </w:p>
    <w:p w14:paraId="217C4F2C" w14:textId="0A93D944" w:rsidR="00717CE5" w:rsidRPr="001E13EA" w:rsidRDefault="00717CE5" w:rsidP="00093BCB">
      <w:pPr>
        <w:jc w:val="both"/>
      </w:pPr>
      <w:r>
        <w:rPr>
          <w:rFonts w:asciiTheme="majorHAnsi" w:eastAsiaTheme="majorEastAsia" w:hAnsiTheme="majorHAnsi" w:cstheme="majorBidi"/>
          <w:b/>
          <w:caps/>
          <w:noProof/>
          <w:color w:val="2A2A2A" w:themeColor="text2"/>
          <w:sz w:val="90"/>
          <w:szCs w:val="32"/>
        </w:rPr>
        <w:drawing>
          <wp:inline distT="0" distB="0" distL="0" distR="0" wp14:anchorId="566E35D2" wp14:editId="46A68276">
            <wp:extent cx="5521076" cy="1967023"/>
            <wp:effectExtent l="0" t="0" r="3810" b="1905"/>
            <wp:docPr id="1768629446" name="Picture 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29446" name="Picture 24" descr="A screenshot of a computer code&#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585212" cy="1989873"/>
                    </a:xfrm>
                    <a:prstGeom prst="rect">
                      <a:avLst/>
                    </a:prstGeom>
                  </pic:spPr>
                </pic:pic>
              </a:graphicData>
            </a:graphic>
          </wp:inline>
        </w:drawing>
      </w:r>
      <w:r>
        <w:t xml:space="preserve">Here is </w:t>
      </w:r>
      <w:r w:rsidR="0001658D">
        <w:t xml:space="preserve">an image of the initial data frame. As you can see it still has many qualitative variables that need to be removed from the data. First, we save the label and then remove all the non-numeric data type columns from the data. In addition, we will remove Longitude and Latitude as well since they don’t have any bearing on what we want to focus on, which is the emissions. </w:t>
      </w:r>
    </w:p>
    <w:p w14:paraId="4638C3E7" w14:textId="77777777" w:rsidR="0001658D" w:rsidRDefault="0001658D" w:rsidP="00093BCB">
      <w:pPr>
        <w:jc w:val="both"/>
      </w:pPr>
      <w:r>
        <w:rPr>
          <w:noProof/>
        </w:rPr>
        <w:drawing>
          <wp:inline distT="0" distB="0" distL="0" distR="0" wp14:anchorId="0704ACA9" wp14:editId="568C3660">
            <wp:extent cx="5572460" cy="2913321"/>
            <wp:effectExtent l="0" t="0" r="3175" b="0"/>
            <wp:docPr id="591023"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23" name="Picture 25" descr="A screenshot of a computer program&#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593149" cy="2924137"/>
                    </a:xfrm>
                    <a:prstGeom prst="rect">
                      <a:avLst/>
                    </a:prstGeom>
                  </pic:spPr>
                </pic:pic>
              </a:graphicData>
            </a:graphic>
          </wp:inline>
        </w:drawing>
      </w:r>
    </w:p>
    <w:p w14:paraId="42CEA41D" w14:textId="268A3ED4" w:rsidR="0001658D" w:rsidRDefault="0001658D" w:rsidP="00093BCB">
      <w:pPr>
        <w:jc w:val="both"/>
      </w:pPr>
      <w:r>
        <w:t>Here is an image with the LABEL added back to</w:t>
      </w:r>
      <w:r w:rsidR="00930E07">
        <w:t xml:space="preserve"> a</w:t>
      </w:r>
      <w:r>
        <w:t xml:space="preserve"> data frame. The label in this data </w:t>
      </w:r>
      <w:r w:rsidR="00930E07">
        <w:t>tells</w:t>
      </w:r>
      <w:r>
        <w:t xml:space="preserve"> whether the rocket was a mega constellation launch or </w:t>
      </w:r>
      <w:r>
        <w:lastRenderedPageBreak/>
        <w:t>not. True for yes; False for not. Before we can get into the Decision Trees, let’s look at the balance of the label data right now.</w:t>
      </w:r>
    </w:p>
    <w:p w14:paraId="20958E8D" w14:textId="77777777" w:rsidR="0001658D" w:rsidRDefault="0001658D" w:rsidP="00093BCB">
      <w:pPr>
        <w:jc w:val="both"/>
      </w:pPr>
      <w:r w:rsidRPr="0001658D">
        <w:rPr>
          <w:noProof/>
        </w:rPr>
        <w:drawing>
          <wp:inline distT="0" distB="0" distL="0" distR="0" wp14:anchorId="1BA1104D" wp14:editId="0DE97818">
            <wp:extent cx="4116353" cy="3264195"/>
            <wp:effectExtent l="0" t="0" r="0" b="0"/>
            <wp:docPr id="159038744" name="Picture 1" descr="A graph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8744" name="Picture 1" descr="A graph of a bar chart&#10;&#10;Description automatically generated"/>
                    <pic:cNvPicPr/>
                  </pic:nvPicPr>
                  <pic:blipFill>
                    <a:blip r:embed="rId193"/>
                    <a:stretch>
                      <a:fillRect/>
                    </a:stretch>
                  </pic:blipFill>
                  <pic:spPr>
                    <a:xfrm>
                      <a:off x="0" y="0"/>
                      <a:ext cx="4175191" cy="3310852"/>
                    </a:xfrm>
                    <a:prstGeom prst="rect">
                      <a:avLst/>
                    </a:prstGeom>
                  </pic:spPr>
                </pic:pic>
              </a:graphicData>
            </a:graphic>
          </wp:inline>
        </w:drawing>
      </w:r>
    </w:p>
    <w:p w14:paraId="5EB2B187" w14:textId="1BC38DA1" w:rsidR="0001658D" w:rsidRDefault="0001658D" w:rsidP="00093BCB">
      <w:pPr>
        <w:jc w:val="both"/>
      </w:pPr>
      <w:r>
        <w:t>Clearly</w:t>
      </w:r>
      <w:r w:rsidR="00930E07">
        <w:t>,</w:t>
      </w:r>
      <w:r>
        <w:t xml:space="preserve"> the dataset has an imbalance in favor of False. To counteract this disparity, we will over</w:t>
      </w:r>
      <w:r w:rsidR="00930E07">
        <w:t>-</w:t>
      </w:r>
      <w:r>
        <w:t xml:space="preserve">sample the True data using </w:t>
      </w:r>
      <w:proofErr w:type="spellStart"/>
      <w:r>
        <w:t>Imblearn</w:t>
      </w:r>
      <w:proofErr w:type="spellEnd"/>
      <w:r>
        <w:t xml:space="preserve"> as we have done before.</w:t>
      </w:r>
      <w:r w:rsidR="00D176B4">
        <w:t xml:space="preserve"> This will give us a balanced data set. </w:t>
      </w:r>
    </w:p>
    <w:p w14:paraId="55E58D68" w14:textId="77777777" w:rsidR="00D176B4" w:rsidRDefault="00D176B4" w:rsidP="00093BCB">
      <w:pPr>
        <w:jc w:val="both"/>
      </w:pPr>
      <w:r w:rsidRPr="00D176B4">
        <w:rPr>
          <w:noProof/>
        </w:rPr>
        <w:drawing>
          <wp:inline distT="0" distB="0" distL="0" distR="0" wp14:anchorId="265E85FC" wp14:editId="5D9D2784">
            <wp:extent cx="4306925" cy="3264196"/>
            <wp:effectExtent l="0" t="0" r="0" b="0"/>
            <wp:docPr id="1461647989" name="Picture 1" descr="A blue and orang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47989" name="Picture 1" descr="A blue and orange rectangular bars&#10;&#10;Description automatically generated"/>
                    <pic:cNvPicPr/>
                  </pic:nvPicPr>
                  <pic:blipFill>
                    <a:blip r:embed="rId194"/>
                    <a:stretch>
                      <a:fillRect/>
                    </a:stretch>
                  </pic:blipFill>
                  <pic:spPr>
                    <a:xfrm>
                      <a:off x="0" y="0"/>
                      <a:ext cx="4325870" cy="3278554"/>
                    </a:xfrm>
                    <a:prstGeom prst="rect">
                      <a:avLst/>
                    </a:prstGeom>
                  </pic:spPr>
                </pic:pic>
              </a:graphicData>
            </a:graphic>
          </wp:inline>
        </w:drawing>
      </w:r>
    </w:p>
    <w:p w14:paraId="0E78ABF5" w14:textId="4AA3E765" w:rsidR="00D176B4" w:rsidRDefault="00D176B4" w:rsidP="00093BCB">
      <w:pPr>
        <w:jc w:val="both"/>
      </w:pPr>
      <w:r>
        <w:lastRenderedPageBreak/>
        <w:t>Now we are ready to split our data into training and testing sections for the decision tree learning. Here are pictures of the split data frames</w:t>
      </w:r>
      <w:r>
        <w:rPr>
          <w:noProof/>
        </w:rPr>
        <w:drawing>
          <wp:inline distT="0" distB="0" distL="0" distR="0" wp14:anchorId="32BEDA15" wp14:editId="5EC1204F">
            <wp:extent cx="5382400" cy="1775637"/>
            <wp:effectExtent l="0" t="0" r="2540" b="2540"/>
            <wp:docPr id="977344202"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44202" name="Picture 26" descr="A screenshot of a computer program&#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5408162" cy="1784136"/>
                    </a:xfrm>
                    <a:prstGeom prst="rect">
                      <a:avLst/>
                    </a:prstGeom>
                  </pic:spPr>
                </pic:pic>
              </a:graphicData>
            </a:graphic>
          </wp:inline>
        </w:drawing>
      </w:r>
    </w:p>
    <w:p w14:paraId="0EE13682" w14:textId="77777777" w:rsidR="00D176B4" w:rsidRDefault="00D176B4" w:rsidP="00093BCB">
      <w:pPr>
        <w:jc w:val="both"/>
      </w:pPr>
      <w:r>
        <w:rPr>
          <w:noProof/>
        </w:rPr>
        <w:drawing>
          <wp:inline distT="0" distB="0" distL="0" distR="0" wp14:anchorId="4674AE38" wp14:editId="5035B745">
            <wp:extent cx="5370895" cy="1977655"/>
            <wp:effectExtent l="0" t="0" r="1270" b="3810"/>
            <wp:docPr id="2083710117"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0117" name="Picture 27" descr="A screen shot of a computer&#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5416836" cy="1994571"/>
                    </a:xfrm>
                    <a:prstGeom prst="rect">
                      <a:avLst/>
                    </a:prstGeom>
                  </pic:spPr>
                </pic:pic>
              </a:graphicData>
            </a:graphic>
          </wp:inline>
        </w:drawing>
      </w:r>
    </w:p>
    <w:p w14:paraId="550DFD5F" w14:textId="221687F3" w:rsidR="00D176B4" w:rsidRDefault="00D176B4" w:rsidP="00093BCB">
      <w:pPr>
        <w:jc w:val="both"/>
      </w:pPr>
      <w:r>
        <w:t>Next</w:t>
      </w:r>
      <w:r w:rsidR="00930E07">
        <w:t>,</w:t>
      </w:r>
      <w:r>
        <w:t xml:space="preserve"> we want to save the labels and remove them from these data frames.</w:t>
      </w:r>
    </w:p>
    <w:p w14:paraId="526BB79E" w14:textId="0F097970" w:rsidR="00244AAD" w:rsidRDefault="00D176B4" w:rsidP="00093BCB">
      <w:pPr>
        <w:jc w:val="both"/>
      </w:pPr>
      <w:r>
        <w:t xml:space="preserve"> </w:t>
      </w:r>
      <w:r>
        <w:rPr>
          <w:noProof/>
        </w:rPr>
        <w:drawing>
          <wp:inline distT="0" distB="0" distL="0" distR="0" wp14:anchorId="5EB64496" wp14:editId="6443EDFC">
            <wp:extent cx="2094108" cy="1998921"/>
            <wp:effectExtent l="0" t="0" r="1905" b="0"/>
            <wp:docPr id="145408455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84558" name="Picture 28"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102182" cy="2006628"/>
                    </a:xfrm>
                    <a:prstGeom prst="rect">
                      <a:avLst/>
                    </a:prstGeom>
                  </pic:spPr>
                </pic:pic>
              </a:graphicData>
            </a:graphic>
          </wp:inline>
        </w:drawing>
      </w:r>
      <w:r>
        <w:rPr>
          <w:noProof/>
        </w:rPr>
        <w:drawing>
          <wp:inline distT="0" distB="0" distL="0" distR="0" wp14:anchorId="79847C06" wp14:editId="33E9892F">
            <wp:extent cx="2135396" cy="1996130"/>
            <wp:effectExtent l="0" t="0" r="0" b="0"/>
            <wp:docPr id="33457029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70290" name="Picture 29" descr="A screenshot of a computer&#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163471" cy="2022374"/>
                    </a:xfrm>
                    <a:prstGeom prst="rect">
                      <a:avLst/>
                    </a:prstGeom>
                  </pic:spPr>
                </pic:pic>
              </a:graphicData>
            </a:graphic>
          </wp:inline>
        </w:drawing>
      </w:r>
      <w:r w:rsidR="00244AAD">
        <w:br w:type="page"/>
      </w:r>
    </w:p>
    <w:p w14:paraId="45D5096F" w14:textId="33E74BCC" w:rsidR="00D176B4" w:rsidRDefault="00D176B4" w:rsidP="00093BCB">
      <w:pPr>
        <w:jc w:val="both"/>
      </w:pPr>
      <w:r>
        <w:lastRenderedPageBreak/>
        <w:t xml:space="preserve">Now that we have our data split and ready for Decision Trees, let’s take a deeper look into the training data. </w:t>
      </w:r>
    </w:p>
    <w:p w14:paraId="15617660" w14:textId="2C0EDA4D" w:rsidR="00D176B4" w:rsidRDefault="00D176B4" w:rsidP="00093BCB">
      <w:pPr>
        <w:jc w:val="both"/>
      </w:pPr>
      <w:r w:rsidRPr="00D176B4">
        <w:rPr>
          <w:noProof/>
        </w:rPr>
        <w:drawing>
          <wp:inline distT="0" distB="0" distL="0" distR="0" wp14:anchorId="50D97C8F" wp14:editId="28F55503">
            <wp:extent cx="5135526" cy="4390558"/>
            <wp:effectExtent l="0" t="0" r="0" b="3810"/>
            <wp:docPr id="1989107201"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07201" name="Picture 1" descr="A diagram of a graph&#10;&#10;Description automatically generated with medium confidence"/>
                    <pic:cNvPicPr/>
                  </pic:nvPicPr>
                  <pic:blipFill>
                    <a:blip r:embed="rId199"/>
                    <a:stretch>
                      <a:fillRect/>
                    </a:stretch>
                  </pic:blipFill>
                  <pic:spPr>
                    <a:xfrm>
                      <a:off x="0" y="0"/>
                      <a:ext cx="5163030" cy="4414072"/>
                    </a:xfrm>
                    <a:prstGeom prst="rect">
                      <a:avLst/>
                    </a:prstGeom>
                  </pic:spPr>
                </pic:pic>
              </a:graphicData>
            </a:graphic>
          </wp:inline>
        </w:drawing>
      </w:r>
    </w:p>
    <w:p w14:paraId="164F641C" w14:textId="6E03E864" w:rsidR="00D176B4" w:rsidRDefault="00D176B4" w:rsidP="00093BCB">
      <w:pPr>
        <w:jc w:val="both"/>
      </w:pPr>
      <w:r>
        <w:t>Because of the large number of variables in this dataset—over 20 different quantitative columns—the best chart to look at first is a correlation matrix.</w:t>
      </w:r>
      <w:r w:rsidR="00EB106B">
        <w:t xml:space="preserve"> A lot of the relationships in this chart are not that surprising. The Stage and Prop Masses for the various stages all having high correlation is self-explanatory. The fact that CO2, CO, and BC are all correlated heavily—was something we explored in the </w:t>
      </w:r>
      <w:proofErr w:type="spellStart"/>
      <w:r w:rsidR="00EB106B">
        <w:t>KMeans</w:t>
      </w:r>
      <w:proofErr w:type="spellEnd"/>
      <w:r w:rsidR="00EB106B">
        <w:t xml:space="preserve"> section of this paper. I believe the most interesting relationship though is how uncorrelated NOx emissions are with every other pollutant. Most of the emission gas</w:t>
      </w:r>
      <w:r w:rsidR="00330FCE">
        <w:t>es</w:t>
      </w:r>
      <w:r w:rsidR="00EB106B">
        <w:t xml:space="preserve"> have some degree of correlation with another. If the emissions are high that usually </w:t>
      </w:r>
      <w:r w:rsidR="00C746CC">
        <w:t>means,</w:t>
      </w:r>
      <w:r w:rsidR="00EB106B">
        <w:t xml:space="preserve"> there’s a mix of all of them in the fuel. However, NOx doesn’t seem to fit that mold as it is weakly negatively correlated with everything. I wonder if this is a result of the </w:t>
      </w:r>
      <w:r w:rsidR="00EB106B">
        <w:lastRenderedPageBreak/>
        <w:t xml:space="preserve">fuel type that produces the most NOx and if it is relatively low on the rest of the </w:t>
      </w:r>
      <w:r w:rsidR="00C746CC">
        <w:t xml:space="preserve">combustion byproducts. </w:t>
      </w:r>
    </w:p>
    <w:p w14:paraId="6056E60A" w14:textId="1544F9E2" w:rsidR="00D176B4" w:rsidRDefault="00990D0E" w:rsidP="00093BCB">
      <w:pPr>
        <w:jc w:val="both"/>
      </w:pPr>
      <w:r w:rsidRPr="00990D0E">
        <w:rPr>
          <w:noProof/>
        </w:rPr>
        <w:drawing>
          <wp:inline distT="0" distB="0" distL="0" distR="0" wp14:anchorId="28484279" wp14:editId="098C47AF">
            <wp:extent cx="5163549" cy="4338084"/>
            <wp:effectExtent l="0" t="0" r="5715" b="5715"/>
            <wp:docPr id="399700915" name="Picture 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00915" name="Picture 1" descr="A graph of a number of objects&#10;&#10;Description automatically generated with medium confidence"/>
                    <pic:cNvPicPr/>
                  </pic:nvPicPr>
                  <pic:blipFill>
                    <a:blip r:embed="rId200"/>
                    <a:stretch>
                      <a:fillRect/>
                    </a:stretch>
                  </pic:blipFill>
                  <pic:spPr>
                    <a:xfrm>
                      <a:off x="0" y="0"/>
                      <a:ext cx="5201769" cy="4370194"/>
                    </a:xfrm>
                    <a:prstGeom prst="rect">
                      <a:avLst/>
                    </a:prstGeom>
                  </pic:spPr>
                </pic:pic>
              </a:graphicData>
            </a:graphic>
          </wp:inline>
        </w:drawing>
      </w:r>
    </w:p>
    <w:p w14:paraId="096834F8" w14:textId="271511F0" w:rsidR="00971057" w:rsidRDefault="00990D0E" w:rsidP="00093BCB">
      <w:pPr>
        <w:jc w:val="both"/>
      </w:pPr>
      <w:r>
        <w:t xml:space="preserve">If we look next at this Kernel Density Estimation graph, the most interesting thing about is, </w:t>
      </w:r>
      <w:r w:rsidR="00330FCE">
        <w:t xml:space="preserve">that </w:t>
      </w:r>
      <w:r>
        <w:t xml:space="preserve">as CO2 emissions increase, the number of boosters is way more likely to be zero. This is probably the case because booster rockets do not </w:t>
      </w:r>
      <w:r w:rsidR="00971057">
        <w:t>use CO2</w:t>
      </w:r>
      <w:r w:rsidR="00330FCE">
        <w:t>-</w:t>
      </w:r>
      <w:r w:rsidR="00971057">
        <w:t>emitting heavy fuel types. This is a surprising aspect of the data for me. I would have believed that the environmental impact would have gone up with the number of boosters. In addition, the training data seems to only have one entry for the 6-booster rocket, causing that high peak in the middle of the data. Although I don’t think this will have a strong bearing on the decision tree, this is an example of the limitations of these kinds of graphs. KDE</w:t>
      </w:r>
      <w:r w:rsidR="00330FCE">
        <w:t xml:space="preserve"> graphs</w:t>
      </w:r>
      <w:r w:rsidR="00971057">
        <w:t xml:space="preserve"> smooth everything out so that it looks continuous but sometime</w:t>
      </w:r>
      <w:r w:rsidR="00330FCE">
        <w:t>s</w:t>
      </w:r>
      <w:proofErr w:type="gramStart"/>
      <w:r w:rsidR="00330FCE">
        <w:t>,</w:t>
      </w:r>
      <w:r w:rsidR="00971057">
        <w:t xml:space="preserve"> in reality, the</w:t>
      </w:r>
      <w:proofErr w:type="gramEnd"/>
      <w:r w:rsidR="00971057">
        <w:t xml:space="preserve"> data’s actual values are more discrete. I think this is something to consider when making these charts we don’t let the </w:t>
      </w:r>
      <w:r w:rsidR="00971057">
        <w:lastRenderedPageBreak/>
        <w:t xml:space="preserve">simplified visuals mislead us into the nature of the data. On that </w:t>
      </w:r>
      <w:r w:rsidR="002A4060">
        <w:t xml:space="preserve">note, let’s look at the same type of graph but with both a KDE and bars on it. </w:t>
      </w:r>
    </w:p>
    <w:p w14:paraId="1E6ED667" w14:textId="1D23E7F0" w:rsidR="002A4060" w:rsidRDefault="002A4060" w:rsidP="00093BCB">
      <w:pPr>
        <w:jc w:val="both"/>
      </w:pPr>
      <w:r w:rsidRPr="002A4060">
        <w:rPr>
          <w:noProof/>
        </w:rPr>
        <w:drawing>
          <wp:inline distT="0" distB="0" distL="0" distR="0" wp14:anchorId="7120B355" wp14:editId="6724E056">
            <wp:extent cx="5390707" cy="4528927"/>
            <wp:effectExtent l="0" t="0" r="0" b="5080"/>
            <wp:docPr id="814298744" name="Picture 1" descr="A graph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98744" name="Picture 1" descr="A graph of a number of objects&#10;&#10;Description automatically generated with medium confidence"/>
                    <pic:cNvPicPr/>
                  </pic:nvPicPr>
                  <pic:blipFill>
                    <a:blip r:embed="rId201"/>
                    <a:stretch>
                      <a:fillRect/>
                    </a:stretch>
                  </pic:blipFill>
                  <pic:spPr>
                    <a:xfrm>
                      <a:off x="0" y="0"/>
                      <a:ext cx="5405648" cy="4541479"/>
                    </a:xfrm>
                    <a:prstGeom prst="rect">
                      <a:avLst/>
                    </a:prstGeom>
                  </pic:spPr>
                </pic:pic>
              </a:graphicData>
            </a:graphic>
          </wp:inline>
        </w:drawing>
      </w:r>
    </w:p>
    <w:p w14:paraId="75BF1365" w14:textId="5DC28C6A" w:rsidR="002A4060" w:rsidRDefault="002A4060" w:rsidP="00093BCB">
      <w:pPr>
        <w:jc w:val="both"/>
      </w:pPr>
      <w:r>
        <w:t>This is a good representation of how diffe</w:t>
      </w:r>
      <w:r w:rsidR="008A5BAB">
        <w:t>rent plots</w:t>
      </w:r>
      <w:r>
        <w:t xml:space="preserve"> convey their information. From the KDE lines</w:t>
      </w:r>
      <w:r w:rsidR="00330FCE">
        <w:t>,</w:t>
      </w:r>
      <w:r>
        <w:t xml:space="preserve"> the information appears more evenly distributed throughout the spectrum of emissions. However, looking at the bar section, reveals that there are specific spots with high concentrations of values while most parts of the x-axis are empty. This conglomeration of data to specific spots </w:t>
      </w:r>
      <w:r w:rsidR="00330FCE">
        <w:t xml:space="preserve">is </w:t>
      </w:r>
      <w:r>
        <w:t xml:space="preserve">most likely a </w:t>
      </w:r>
      <w:r w:rsidR="008A5BAB">
        <w:t xml:space="preserve">side effect of the way the emissions data was collected. The data was calculated by using approximate estimations of gases released during combustion and multiplied by the mass of that fuel in the spaceship. This method isn’t exactly wrong, but it does lead to many entries having the same values of emissions over and over because rockets of the same company and build will all </w:t>
      </w:r>
      <w:r w:rsidR="00330FCE">
        <w:t xml:space="preserve">have </w:t>
      </w:r>
      <w:r w:rsidR="008A5BAB">
        <w:t xml:space="preserve">the same standard specs—meaning they all have </w:t>
      </w:r>
      <w:r w:rsidR="00330FCE">
        <w:t xml:space="preserve">the </w:t>
      </w:r>
      <w:r w:rsidR="008A5BAB">
        <w:lastRenderedPageBreak/>
        <w:t xml:space="preserve">exact same emissions. This uniformity is not reality. Every rocket should have </w:t>
      </w:r>
      <w:r w:rsidR="00330FCE">
        <w:t>its</w:t>
      </w:r>
      <w:r w:rsidR="008A5BAB">
        <w:t xml:space="preserve"> own unique emissions values. But we lack that direct data, so we use our best estimations. </w:t>
      </w:r>
    </w:p>
    <w:p w14:paraId="054A8F4A" w14:textId="77777777" w:rsidR="008A5BAB" w:rsidRDefault="008A5BAB" w:rsidP="00093BCB">
      <w:pPr>
        <w:pStyle w:val="Subtitle"/>
        <w:jc w:val="both"/>
        <w:rPr>
          <w:color w:val="536BF1"/>
          <w:sz w:val="36"/>
          <w:szCs w:val="36"/>
        </w:rPr>
      </w:pPr>
      <w:r>
        <w:rPr>
          <w:color w:val="536BF1"/>
          <w:sz w:val="36"/>
          <w:szCs w:val="36"/>
        </w:rPr>
        <w:t>Decision Trees</w:t>
      </w:r>
    </w:p>
    <w:p w14:paraId="0D77FDFC" w14:textId="49BC49E6" w:rsidR="008A5BAB" w:rsidRDefault="008A5BAB" w:rsidP="00093BCB">
      <w:pPr>
        <w:jc w:val="both"/>
      </w:pPr>
      <w:r w:rsidRPr="008A5BAB">
        <w:rPr>
          <w:noProof/>
        </w:rPr>
        <w:drawing>
          <wp:anchor distT="0" distB="0" distL="114300" distR="114300" simplePos="0" relativeHeight="251678720" behindDoc="0" locked="0" layoutInCell="1" allowOverlap="1" wp14:anchorId="16238F26" wp14:editId="7C4A72F2">
            <wp:simplePos x="0" y="0"/>
            <wp:positionH relativeFrom="column">
              <wp:posOffset>-866583</wp:posOffset>
            </wp:positionH>
            <wp:positionV relativeFrom="paragraph">
              <wp:posOffset>785495</wp:posOffset>
            </wp:positionV>
            <wp:extent cx="7100570" cy="4401820"/>
            <wp:effectExtent l="0" t="0" r="0" b="5080"/>
            <wp:wrapSquare wrapText="bothSides"/>
            <wp:docPr id="1106924430"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24430" name="Picture 1" descr="A diagram of a computer&#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7100570" cy="4401820"/>
                    </a:xfrm>
                    <a:prstGeom prst="rect">
                      <a:avLst/>
                    </a:prstGeom>
                  </pic:spPr>
                </pic:pic>
              </a:graphicData>
            </a:graphic>
            <wp14:sizeRelH relativeFrom="page">
              <wp14:pctWidth>0</wp14:pctWidth>
            </wp14:sizeRelH>
            <wp14:sizeRelV relativeFrom="page">
              <wp14:pctHeight>0</wp14:pctHeight>
            </wp14:sizeRelV>
          </wp:anchor>
        </w:drawing>
      </w:r>
      <w:r>
        <w:t xml:space="preserve">Now we are ready to run the dataset through our Decision Tree algorithm. After setting that up and running it, we get the following tree. </w:t>
      </w:r>
    </w:p>
    <w:p w14:paraId="48536EEE" w14:textId="3164A5E1" w:rsidR="00CC5C6A" w:rsidRDefault="008A5BAB" w:rsidP="00093BCB">
      <w:pPr>
        <w:jc w:val="both"/>
      </w:pPr>
      <w:r>
        <w:t xml:space="preserve">I gave this on another level of </w:t>
      </w:r>
      <w:r w:rsidR="00CC5C6A">
        <w:t>depth since there were some many other factors in this dataset that I wanted to give it more layers to classify everything. Now that we have the tree figured out, we run the testing data through the predict method on the Decision Tree to see how well our accuracy was. Here is the Confusion Matrix.</w:t>
      </w:r>
    </w:p>
    <w:p w14:paraId="12F1E165" w14:textId="6B5B4D65" w:rsidR="00CC5C6A" w:rsidRDefault="00CC5C6A" w:rsidP="00093BCB">
      <w:pPr>
        <w:jc w:val="both"/>
      </w:pPr>
      <w:r w:rsidRPr="00CC5C6A">
        <w:rPr>
          <w:noProof/>
        </w:rPr>
        <w:lastRenderedPageBreak/>
        <w:drawing>
          <wp:inline distT="0" distB="0" distL="0" distR="0" wp14:anchorId="28B506D7" wp14:editId="1BD8DCA4">
            <wp:extent cx="4688958" cy="3757589"/>
            <wp:effectExtent l="0" t="0" r="0" b="1905"/>
            <wp:docPr id="1661369677" name="Picture 1" descr="A red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69677" name="Picture 1" descr="A red squares with white text&#10;&#10;Description automatically generated"/>
                    <pic:cNvPicPr/>
                  </pic:nvPicPr>
                  <pic:blipFill>
                    <a:blip r:embed="rId203"/>
                    <a:stretch>
                      <a:fillRect/>
                    </a:stretch>
                  </pic:blipFill>
                  <pic:spPr>
                    <a:xfrm>
                      <a:off x="0" y="0"/>
                      <a:ext cx="4710509" cy="3774859"/>
                    </a:xfrm>
                    <a:prstGeom prst="rect">
                      <a:avLst/>
                    </a:prstGeom>
                  </pic:spPr>
                </pic:pic>
              </a:graphicData>
            </a:graphic>
          </wp:inline>
        </w:drawing>
      </w:r>
    </w:p>
    <w:p w14:paraId="28E35E47" w14:textId="742EBD01" w:rsidR="00C24DA2" w:rsidRDefault="00CC5C6A" w:rsidP="00093BCB">
      <w:pPr>
        <w:jc w:val="both"/>
      </w:pPr>
      <w:r>
        <w:t>This Decision tree was by far the least accurate of my project</w:t>
      </w:r>
      <w:r w:rsidR="005A6D46">
        <w:t>—with 85% accuracy—but that is still a much better than chance level of accuracy. However, there are some surprising features from this tree that I was not expecting. The first</w:t>
      </w:r>
      <w:r w:rsidR="00330FCE">
        <w:t xml:space="preserve"> </w:t>
      </w:r>
      <w:r w:rsidR="005A6D46">
        <w:t xml:space="preserve">among them is how few splits are using the emissions data. Yes, CO2 is the root element, but after that, many of the large splits are done with </w:t>
      </w:r>
      <w:r w:rsidR="00330FCE">
        <w:t xml:space="preserve">the </w:t>
      </w:r>
      <w:r w:rsidR="005A6D46">
        <w:t>s</w:t>
      </w:r>
      <w:r w:rsidR="00AF59A3">
        <w:t>um</w:t>
      </w:r>
      <w:r w:rsidR="005A6D46">
        <w:t xml:space="preserve"> of mass elements. I would have believed that the emissions data for Mega Constellation and regular launches would have been different enough for the algorithm to focus</w:t>
      </w:r>
      <w:r w:rsidR="00330FCE">
        <w:t xml:space="preserve"> </w:t>
      </w:r>
      <w:r w:rsidR="005A6D46">
        <w:t>on those variables. Instead, it was much more balanced in its variable choices than I would have expected. One explanation could be that the emissions w</w:t>
      </w:r>
      <w:r w:rsidR="00330FCE">
        <w:t>ere</w:t>
      </w:r>
      <w:r w:rsidR="005A6D46">
        <w:t xml:space="preserve"> lacking data. Some of the fuel types used in rockets don’t have all the gas in their combustion byproducts. This means that there </w:t>
      </w:r>
      <w:r w:rsidR="00330FCE">
        <w:t xml:space="preserve">is </w:t>
      </w:r>
      <w:r w:rsidR="005A6D46">
        <w:t xml:space="preserve">a lot of </w:t>
      </w:r>
      <w:proofErr w:type="gramStart"/>
      <w:r w:rsidR="00C24DA2">
        <w:t>variance</w:t>
      </w:r>
      <w:proofErr w:type="gramEnd"/>
      <w:r w:rsidR="005A6D46">
        <w:t xml:space="preserve"> </w:t>
      </w:r>
      <w:r w:rsidR="00330FCE">
        <w:t>in</w:t>
      </w:r>
      <w:r w:rsidR="005A6D46">
        <w:t xml:space="preserve"> totals across the board with them. What I think this model does show, i</w:t>
      </w:r>
      <w:r w:rsidR="00330FCE">
        <w:t>s</w:t>
      </w:r>
      <w:r w:rsidR="005A6D46">
        <w:t xml:space="preserve"> that there are still enough </w:t>
      </w:r>
      <w:r w:rsidR="00C24DA2">
        <w:t xml:space="preserve">discerning factors in the Mega Constellation rockets that they can be identified easily. This could be useful when we want to compare the emission for any new Mega Constellation rocket types that come out to see if they have normal readings for their class. </w:t>
      </w:r>
      <w:r w:rsidR="00C24DA2">
        <w:br w:type="page"/>
      </w:r>
    </w:p>
    <w:p w14:paraId="3D9900E2" w14:textId="5D7420AA" w:rsidR="008F1968" w:rsidRPr="008F1968" w:rsidRDefault="00354DF3" w:rsidP="00354DF3">
      <w:pPr>
        <w:pStyle w:val="Heading1"/>
        <w:spacing w:after="360"/>
      </w:pPr>
      <w:r>
        <w:lastRenderedPageBreak/>
        <w:t>Conclusions</w:t>
      </w:r>
    </w:p>
    <w:p w14:paraId="7FCE2F2D" w14:textId="7D4BE22B" w:rsidR="00817A60" w:rsidRPr="00817A60" w:rsidRDefault="00817A60" w:rsidP="00817A60">
      <w:pPr>
        <w:jc w:val="both"/>
      </w:pPr>
      <w:r>
        <w:t>On</w:t>
      </w:r>
      <w:r w:rsidR="00507367">
        <w:t>e</w:t>
      </w:r>
      <w:r>
        <w:t xml:space="preserve"> of the main </w:t>
      </w:r>
      <w:r w:rsidR="00305244">
        <w:t>take</w:t>
      </w:r>
      <w:r>
        <w:t>aways from this paper is t</w:t>
      </w:r>
      <w:r w:rsidRPr="00817A60">
        <w:t>he dominance of Low Earth Orbit (LEO) satellites</w:t>
      </w:r>
      <w:r>
        <w:t>—a trend that is</w:t>
      </w:r>
      <w:r w:rsidRPr="00817A60">
        <w:t xml:space="preserve"> expected to continue shaping the satellite industry in the coming years. LEO satellites, which orbit much closer to Earth than those in higher orbits, have become essential for services such as global communications, weather forecasting, and Earth observation. Their proximity allows for faster data transmission, lower latency, and more frequent updates, making them ideal for modern applications like internet connectivity and navigation. The growing number of LEO satellites also reflects the increased demand for global connectivity, particularly in remote areas where traditional infrastructure is lacking. However, as more satellites are launched into this already crowded orbit, concerns about space congestion and collision risks are also rising. </w:t>
      </w:r>
      <w:r>
        <w:t xml:space="preserve">However, it was shown how satellite companies have attempted to combat this crowding by the increased Mega-Constellation launches. These launches can get many small orbitals in space with a single rocket, significantly lowering the chance of satellite-to-satellite impacts. </w:t>
      </w:r>
      <w:r w:rsidRPr="00817A60">
        <w:t>Despite these challenges, LEO remains the most practical and cost-effective orbit for new satellite deployments, ensuring its continued dominance in the industry.</w:t>
      </w:r>
    </w:p>
    <w:p w14:paraId="23F4CDF5" w14:textId="56F150A4" w:rsidR="00817A60" w:rsidRPr="00817A60" w:rsidRDefault="00817A60" w:rsidP="00817A60">
      <w:pPr>
        <w:jc w:val="both"/>
      </w:pPr>
      <w:r w:rsidRPr="00817A60">
        <w:t>A major factor driving the growth of satellites</w:t>
      </w:r>
      <w:r w:rsidR="00507367">
        <w:t xml:space="preserve"> </w:t>
      </w:r>
      <w:r w:rsidRPr="00817A60">
        <w:t xml:space="preserve">is the significant reduction in the cost of launching payloads into space. In the past, the high price of launching even a small satellite made space accessible only to governments and well-funded organizations. However, advancements in reusable rocket technology, increased competition among private space companies, and improvements in launch efficiency have dramatically lowered these costs. This decline in price per kilogram of payload has </w:t>
      </w:r>
      <w:r w:rsidRPr="00817A60">
        <w:t>opened</w:t>
      </w:r>
      <w:r w:rsidRPr="00817A60">
        <w:t xml:space="preserve"> space to new players, including smaller businesses, universities, and developing nations. The result is a more diverse and dynamic space industry, where innovation is thriving and new applications for satellites are emerging rapidly. Lower launch costs also mean that companies can </w:t>
      </w:r>
      <w:r w:rsidRPr="00817A60">
        <w:lastRenderedPageBreak/>
        <w:t>afford to send up larger constellations of satellites, improving coverage for internet services, Earth monitoring, and disaster response. As this trend continues,</w:t>
      </w:r>
      <w:r>
        <w:t xml:space="preserve"> it can be</w:t>
      </w:r>
      <w:r w:rsidRPr="00817A60">
        <w:t xml:space="preserve"> expect</w:t>
      </w:r>
      <w:r>
        <w:t>ed that</w:t>
      </w:r>
      <w:r w:rsidRPr="00817A60">
        <w:t xml:space="preserve"> space </w:t>
      </w:r>
      <w:r>
        <w:t>will</w:t>
      </w:r>
      <w:r w:rsidRPr="00817A60">
        <w:t xml:space="preserve"> become even more integrated into everyday life, further reinforcing the importance of satellite technology.</w:t>
      </w:r>
    </w:p>
    <w:p w14:paraId="018DE62E" w14:textId="290E5B39" w:rsidR="00817A60" w:rsidRPr="00817A60" w:rsidRDefault="00F70FF5" w:rsidP="00817A60">
      <w:pPr>
        <w:jc w:val="both"/>
      </w:pPr>
      <w:r>
        <w:rPr>
          <w:noProof/>
        </w:rPr>
        <mc:AlternateContent>
          <mc:Choice Requires="wps">
            <w:drawing>
              <wp:anchor distT="0" distB="0" distL="114300" distR="114300" simplePos="0" relativeHeight="251681792" behindDoc="0" locked="0" layoutInCell="1" allowOverlap="1" wp14:anchorId="26CE701A" wp14:editId="402A4003">
                <wp:simplePos x="0" y="0"/>
                <wp:positionH relativeFrom="column">
                  <wp:posOffset>26035</wp:posOffset>
                </wp:positionH>
                <wp:positionV relativeFrom="paragraph">
                  <wp:posOffset>1383695</wp:posOffset>
                </wp:positionV>
                <wp:extent cx="2500630" cy="137795"/>
                <wp:effectExtent l="0" t="0" r="1270" b="1905"/>
                <wp:wrapSquare wrapText="bothSides"/>
                <wp:docPr id="861893463" name="Text Box 1"/>
                <wp:cNvGraphicFramePr/>
                <a:graphic xmlns:a="http://schemas.openxmlformats.org/drawingml/2006/main">
                  <a:graphicData uri="http://schemas.microsoft.com/office/word/2010/wordprocessingShape">
                    <wps:wsp>
                      <wps:cNvSpPr txBox="1"/>
                      <wps:spPr>
                        <a:xfrm>
                          <a:off x="0" y="0"/>
                          <a:ext cx="2500630" cy="137795"/>
                        </a:xfrm>
                        <a:prstGeom prst="rect">
                          <a:avLst/>
                        </a:prstGeom>
                        <a:solidFill>
                          <a:prstClr val="white"/>
                        </a:solidFill>
                        <a:ln>
                          <a:noFill/>
                        </a:ln>
                      </wps:spPr>
                      <wps:txbx>
                        <w:txbxContent>
                          <w:p w14:paraId="26F9CF69" w14:textId="31567446" w:rsidR="00F70FF5" w:rsidRPr="008219C2" w:rsidRDefault="00F70FF5" w:rsidP="00F70FF5">
                            <w:pPr>
                              <w:pStyle w:val="Caption"/>
                              <w:rPr>
                                <w:noProof/>
                              </w:rPr>
                            </w:pPr>
                            <w:r>
                              <w:t>SpaceX Falcon 9 Booster Reentry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CE701A" id="_x0000_s1029" type="#_x0000_t202" style="position:absolute;left:0;text-align:left;margin-left:2.05pt;margin-top:108.95pt;width:196.9pt;height:10.8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" stroked="f">
                <v:textbox inset="0,0,0,0">
                  <w:txbxContent>
                    <w:p w14:paraId="26F9CF69" w14:textId="31567446" w:rsidR="00F70FF5" w:rsidRPr="008219C2" w:rsidRDefault="00F70FF5" w:rsidP="00F70FF5">
                      <w:pPr>
                        <w:pStyle w:val="Caption"/>
                        <w:rPr>
                          <w:noProof/>
                        </w:rPr>
                      </w:pPr>
                      <w:r>
                        <w:t>SpaceX Falcon 9 Booster Reentry</w:t>
                      </w:r>
                    </w:p>
                  </w:txbxContent>
                </v:textbox>
                <w10:wrap type="square"/>
              </v:shape>
            </w:pict>
          </mc:Fallback>
        </mc:AlternateContent>
      </w:r>
      <w:r>
        <w:rPr>
          <w:noProof/>
        </w:rPr>
        <w:drawing>
          <wp:anchor distT="0" distB="0" distL="114300" distR="114300" simplePos="0" relativeHeight="251679744" behindDoc="0" locked="0" layoutInCell="1" allowOverlap="1" wp14:anchorId="59CF75DB" wp14:editId="2FE6995E">
            <wp:simplePos x="0" y="0"/>
            <wp:positionH relativeFrom="column">
              <wp:posOffset>26035</wp:posOffset>
            </wp:positionH>
            <wp:positionV relativeFrom="paragraph">
              <wp:posOffset>44450</wp:posOffset>
            </wp:positionV>
            <wp:extent cx="2500630" cy="1371600"/>
            <wp:effectExtent l="0" t="0" r="1270" b="0"/>
            <wp:wrapSquare wrapText="bothSides"/>
            <wp:docPr id="943013089" name="Picture 8" descr="SpaceX CEO Elon Musk posts uncut Falcon 9 landing video: reentry burn to  touch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ceX CEO Elon Musk posts uncut Falcon 9 landing video: reentry burn to  touchdown"/>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50063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17A60" w:rsidRPr="00817A60">
        <w:t>While the rapid expansion of satellites brings many benefits, it also raises concerns about environmental impact, particularly in terms of emissions from rocket launches. Each launch releases pollutants into the atmosphere, and with an increasing number of satellites being sent into space, these emissions are becoming a growing issue. However, the rise of mega constellations—large groups of satellites launched together in a single mission—offers a more efficient way to expand satellite coverage while reducing the number of launches. By deploying multiple satellites at once, companies can maximize payload efficiency, leading to fewer overall launches and a smaller environmental footprint. This approach not only makes economic sense but also helps mitigate some of the concerns surrounding space pollution. Nevertheless, as satellite networks grow, industry leaders will need to explore sustainable practices, such as developing greener propulsion systems and designing satellites that can be safely deorbited at the end of their lifespan. Addressing these environmental concerns will be crucial to ensuring that satellite technology remains both beneficial and responsible in the long term.</w:t>
      </w:r>
      <w:r w:rsidRPr="00F70FF5">
        <w:t xml:space="preserve"> </w:t>
      </w:r>
      <w:r>
        <w:fldChar w:fldCharType="begin"/>
      </w:r>
      <w:r>
        <w:instrText xml:space="preserve"> INCLUDEPICTURE "https://www.teslarati.com/wp-content/uploads/2019/07/Cargo-Dragon-C108-CRS-18-Falcon-9-B1056-vertical-SpaceX-landing-LZ-1-1-crop.jpg" \* MERGEFORMATINET </w:instrText>
      </w:r>
      <w:r>
        <w:fldChar w:fldCharType="separate"/>
      </w:r>
      <w:r>
        <w:fldChar w:fldCharType="end"/>
      </w:r>
    </w:p>
    <w:p w14:paraId="3BC432B3" w14:textId="6BEDAED5" w:rsidR="00817A60" w:rsidRPr="00817A60" w:rsidRDefault="00817A60" w:rsidP="00817A60">
      <w:pPr>
        <w:jc w:val="both"/>
      </w:pPr>
      <w:r w:rsidRPr="00817A60">
        <w:t xml:space="preserve">Overall, the future of satellites looks promising, with continued growth, lower costs, and more efficient launch strategies driving progress in the industry. The ability to launch more satellites at a lower price is expanding access to space and fostering new innovations across various fields. At the same time, the industry must balance this rapid growth with responsible environmental practices to ensure sustainability. With </w:t>
      </w:r>
      <w:r w:rsidRPr="00817A60">
        <w:lastRenderedPageBreak/>
        <w:t>careful planning, technological advancements, and international cooperation, satellite technology will continue to shape industries and improve life on Earth. Whether through enhancing global internet access, supporting scientific research, or aiding in disaster response, satellites will remain a cornerstone of modern infrastructure. The challenge will be managing space congestion and environmental impact while continuing to push the boundaries of what satellites can achieve. If these challenges are met with thoughtful solutions, the future of space exploration and satellite deployment will be both exciting and sustainable.</w:t>
      </w:r>
    </w:p>
    <w:p w14:paraId="12395461" w14:textId="0CEC7BE0" w:rsidR="006B6FEA" w:rsidRPr="00354DF3" w:rsidRDefault="006B6FEA" w:rsidP="0084230D"/>
    <w:p w14:paraId="75710A15" w14:textId="77777777" w:rsidR="00B6711D" w:rsidRPr="00F257BF" w:rsidRDefault="00B6711D" w:rsidP="0084230D">
      <w:pPr>
        <w:rPr>
          <w:i/>
          <w:iCs/>
        </w:rPr>
      </w:pPr>
    </w:p>
    <w:sectPr w:rsidR="00B6711D" w:rsidRPr="00F257BF" w:rsidSect="00913D60">
      <w:type w:val="continuous"/>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48949C" w14:textId="77777777" w:rsidR="00EB1AB5" w:rsidRDefault="00EB1AB5">
      <w:pPr>
        <w:spacing w:after="0" w:line="240" w:lineRule="auto"/>
      </w:pPr>
      <w:r>
        <w:separator/>
      </w:r>
    </w:p>
  </w:endnote>
  <w:endnote w:type="continuationSeparator" w:id="0">
    <w:p w14:paraId="1B1D70AC" w14:textId="77777777" w:rsidR="00EB1AB5" w:rsidRDefault="00EB1A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notTrueType/>
    <w:pitch w:val="variable"/>
    <w:sig w:usb0="E4002EFF" w:usb1="C000E47F" w:usb2="00000009" w:usb3="00000000" w:csb0="000001FF" w:csb1="00000000"/>
  </w:font>
  <w:font w:name="Times New Roman (Body C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56216746"/>
      <w:docPartObj>
        <w:docPartGallery w:val="Page Numbers (Bottom of Page)"/>
        <w:docPartUnique/>
      </w:docPartObj>
    </w:sdtPr>
    <w:sdtContent>
      <w:p w14:paraId="5758FC71" w14:textId="2A97CC24" w:rsidR="0070318C" w:rsidRDefault="0070318C" w:rsidP="00F00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014796" w14:textId="77777777" w:rsidR="0070318C" w:rsidRDefault="0070318C" w:rsidP="0070318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06771814"/>
      <w:docPartObj>
        <w:docPartGallery w:val="Page Numbers (Bottom of Page)"/>
        <w:docPartUnique/>
      </w:docPartObj>
    </w:sdtPr>
    <w:sdtContent>
      <w:p w14:paraId="505D1840" w14:textId="5A12BFCB" w:rsidR="00913D60" w:rsidRDefault="00913D60" w:rsidP="002468AE">
        <w:pPr>
          <w:pStyle w:val="Footer"/>
          <w:framePr w:wrap="none" w:vAnchor="text" w:hAnchor="margin" w:xAlign="right" w:y="1"/>
          <w:rPr>
            <w:rStyle w:val="PageNumber"/>
          </w:rPr>
        </w:pPr>
        <w:r w:rsidRPr="00913D60">
          <w:rPr>
            <w:rStyle w:val="PageNumber"/>
            <w:color w:val="536BF0"/>
          </w:rPr>
          <w:fldChar w:fldCharType="begin"/>
        </w:r>
        <w:r w:rsidRPr="00913D60">
          <w:rPr>
            <w:rStyle w:val="PageNumber"/>
            <w:color w:val="536BF0"/>
          </w:rPr>
          <w:instrText xml:space="preserve"> PAGE </w:instrText>
        </w:r>
        <w:r w:rsidRPr="00913D60">
          <w:rPr>
            <w:rStyle w:val="PageNumber"/>
            <w:color w:val="536BF0"/>
          </w:rPr>
          <w:fldChar w:fldCharType="separate"/>
        </w:r>
        <w:r w:rsidRPr="00913D60">
          <w:rPr>
            <w:rStyle w:val="PageNumber"/>
            <w:noProof/>
            <w:color w:val="536BF0"/>
          </w:rPr>
          <w:t>54</w:t>
        </w:r>
        <w:r w:rsidRPr="00913D60">
          <w:rPr>
            <w:rStyle w:val="PageNumber"/>
            <w:color w:val="536BF0"/>
          </w:rPr>
          <w:fldChar w:fldCharType="end"/>
        </w:r>
      </w:p>
    </w:sdtContent>
  </w:sdt>
  <w:p w14:paraId="0D48C916" w14:textId="77777777" w:rsidR="00913D60" w:rsidRDefault="00913D60" w:rsidP="00913D6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20430104"/>
      <w:docPartObj>
        <w:docPartGallery w:val="Page Numbers (Bottom of Page)"/>
        <w:docPartUnique/>
      </w:docPartObj>
    </w:sdtPr>
    <w:sdtContent>
      <w:p w14:paraId="57DEA1A1" w14:textId="78B3C558" w:rsidR="0070318C" w:rsidRDefault="0070318C" w:rsidP="00F00CC7">
        <w:pPr>
          <w:pStyle w:val="Footer"/>
          <w:framePr w:wrap="none" w:vAnchor="text" w:hAnchor="margin" w:xAlign="right" w:y="1"/>
          <w:rPr>
            <w:rStyle w:val="PageNumber"/>
          </w:rPr>
        </w:pPr>
        <w:r w:rsidRPr="0070318C">
          <w:rPr>
            <w:rStyle w:val="PageNumber"/>
            <w:color w:val="536BF0"/>
          </w:rPr>
          <w:fldChar w:fldCharType="begin"/>
        </w:r>
        <w:r w:rsidRPr="0070318C">
          <w:rPr>
            <w:rStyle w:val="PageNumber"/>
            <w:color w:val="536BF0"/>
          </w:rPr>
          <w:instrText xml:space="preserve"> PAGE </w:instrText>
        </w:r>
        <w:r w:rsidRPr="0070318C">
          <w:rPr>
            <w:rStyle w:val="PageNumber"/>
            <w:color w:val="536BF0"/>
          </w:rPr>
          <w:fldChar w:fldCharType="separate"/>
        </w:r>
        <w:r w:rsidRPr="0070318C">
          <w:rPr>
            <w:rStyle w:val="PageNumber"/>
            <w:noProof/>
            <w:color w:val="536BF0"/>
          </w:rPr>
          <w:t>3</w:t>
        </w:r>
        <w:r w:rsidRPr="0070318C">
          <w:rPr>
            <w:rStyle w:val="PageNumber"/>
            <w:color w:val="536BF0"/>
          </w:rPr>
          <w:fldChar w:fldCharType="end"/>
        </w:r>
      </w:p>
    </w:sdtContent>
  </w:sdt>
  <w:p w14:paraId="5322953C" w14:textId="2A21E6D1" w:rsidR="00A73A78" w:rsidRPr="00224191" w:rsidRDefault="00A73A78" w:rsidP="0070318C">
    <w:pPr>
      <w:pStyle w:val="Footer"/>
      <w:ind w:right="360"/>
      <w:rPr>
        <w:rFonts w:cs="Times New Roman (Body CS)"/>
        <w:color w:val="536BF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45965688"/>
      <w:docPartObj>
        <w:docPartGallery w:val="Page Numbers (Bottom of Page)"/>
        <w:docPartUnique/>
      </w:docPartObj>
    </w:sdtPr>
    <w:sdtContent>
      <w:p w14:paraId="634739E2" w14:textId="77777777" w:rsidR="00A73D7C" w:rsidRDefault="00A73D7C" w:rsidP="00F00CC7">
        <w:pPr>
          <w:pStyle w:val="Footer"/>
          <w:framePr w:wrap="none" w:vAnchor="text" w:hAnchor="margin" w:xAlign="right" w:y="1"/>
          <w:rPr>
            <w:rStyle w:val="PageNumber"/>
          </w:rPr>
        </w:pPr>
        <w:r w:rsidRPr="0070318C">
          <w:rPr>
            <w:rStyle w:val="PageNumber"/>
            <w:color w:val="536BF0"/>
          </w:rPr>
          <w:fldChar w:fldCharType="begin"/>
        </w:r>
        <w:r w:rsidRPr="0070318C">
          <w:rPr>
            <w:rStyle w:val="PageNumber"/>
            <w:color w:val="536BF0"/>
          </w:rPr>
          <w:instrText xml:space="preserve"> PAGE </w:instrText>
        </w:r>
        <w:r w:rsidRPr="0070318C">
          <w:rPr>
            <w:rStyle w:val="PageNumber"/>
            <w:color w:val="536BF0"/>
          </w:rPr>
          <w:fldChar w:fldCharType="separate"/>
        </w:r>
        <w:r w:rsidRPr="0070318C">
          <w:rPr>
            <w:rStyle w:val="PageNumber"/>
            <w:noProof/>
            <w:color w:val="536BF0"/>
          </w:rPr>
          <w:t>3</w:t>
        </w:r>
        <w:r w:rsidRPr="0070318C">
          <w:rPr>
            <w:rStyle w:val="PageNumber"/>
            <w:color w:val="536BF0"/>
          </w:rPr>
          <w:fldChar w:fldCharType="end"/>
        </w:r>
      </w:p>
    </w:sdtContent>
  </w:sdt>
  <w:p w14:paraId="3E847B2D" w14:textId="77777777" w:rsidR="00A73D7C" w:rsidRPr="00224191" w:rsidRDefault="00A73D7C" w:rsidP="0070318C">
    <w:pPr>
      <w:pStyle w:val="Footer"/>
      <w:ind w:right="360"/>
      <w:rPr>
        <w:rFonts w:cs="Times New Roman (Body CS)"/>
        <w:color w:val="536BF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9D213B" w14:textId="77777777" w:rsidR="00EB1AB5" w:rsidRDefault="00EB1AB5">
      <w:pPr>
        <w:spacing w:after="0" w:line="240" w:lineRule="auto"/>
      </w:pPr>
      <w:r>
        <w:separator/>
      </w:r>
    </w:p>
  </w:footnote>
  <w:footnote w:type="continuationSeparator" w:id="0">
    <w:p w14:paraId="15F499DA" w14:textId="77777777" w:rsidR="00EB1AB5" w:rsidRDefault="00EB1A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53C32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BD273A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6E131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2E8123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2D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F3202B"/>
    <w:multiLevelType w:val="hybridMultilevel"/>
    <w:tmpl w:val="4C584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624CF5"/>
    <w:multiLevelType w:val="hybridMultilevel"/>
    <w:tmpl w:val="171CEEB0"/>
    <w:lvl w:ilvl="0" w:tplc="DBB400CE">
      <w:numFmt w:val="bullet"/>
      <w:lvlText w:val="-"/>
      <w:lvlJc w:val="left"/>
      <w:pPr>
        <w:ind w:left="720" w:hanging="360"/>
      </w:pPr>
      <w:rPr>
        <w:rFonts w:ascii="Verdana" w:eastAsiaTheme="minorHAnsi"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416D3B"/>
    <w:multiLevelType w:val="hybridMultilevel"/>
    <w:tmpl w:val="389AD68A"/>
    <w:lvl w:ilvl="0" w:tplc="F2D8ECF6">
      <w:numFmt w:val="bullet"/>
      <w:lvlText w:val="-"/>
      <w:lvlJc w:val="left"/>
      <w:pPr>
        <w:ind w:left="720" w:hanging="360"/>
      </w:pPr>
      <w:rPr>
        <w:rFonts w:ascii="Verdana" w:eastAsiaTheme="minorHAnsi"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1F2096"/>
    <w:multiLevelType w:val="hybridMultilevel"/>
    <w:tmpl w:val="A258A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1814193">
    <w:abstractNumId w:val="9"/>
  </w:num>
  <w:num w:numId="2" w16cid:durableId="2141919088">
    <w:abstractNumId w:val="12"/>
  </w:num>
  <w:num w:numId="3" w16cid:durableId="1406298441">
    <w:abstractNumId w:val="12"/>
  </w:num>
  <w:num w:numId="4" w16cid:durableId="1547180253">
    <w:abstractNumId w:val="12"/>
  </w:num>
  <w:num w:numId="5" w16cid:durableId="1563562078">
    <w:abstractNumId w:val="12"/>
  </w:num>
  <w:num w:numId="6" w16cid:durableId="1094475585">
    <w:abstractNumId w:val="8"/>
  </w:num>
  <w:num w:numId="7" w16cid:durableId="1414234004">
    <w:abstractNumId w:val="16"/>
  </w:num>
  <w:num w:numId="8" w16cid:durableId="1217929332">
    <w:abstractNumId w:val="7"/>
  </w:num>
  <w:num w:numId="9" w16cid:durableId="1405369644">
    <w:abstractNumId w:val="6"/>
  </w:num>
  <w:num w:numId="10" w16cid:durableId="610012617">
    <w:abstractNumId w:val="5"/>
  </w:num>
  <w:num w:numId="11" w16cid:durableId="1173836598">
    <w:abstractNumId w:val="4"/>
  </w:num>
  <w:num w:numId="12" w16cid:durableId="1328748861">
    <w:abstractNumId w:val="3"/>
  </w:num>
  <w:num w:numId="13" w16cid:durableId="1595749735">
    <w:abstractNumId w:val="2"/>
  </w:num>
  <w:num w:numId="14" w16cid:durableId="2125079476">
    <w:abstractNumId w:val="1"/>
  </w:num>
  <w:num w:numId="15" w16cid:durableId="610669727">
    <w:abstractNumId w:val="0"/>
  </w:num>
  <w:num w:numId="16" w16cid:durableId="93598898">
    <w:abstractNumId w:val="13"/>
  </w:num>
  <w:num w:numId="17" w16cid:durableId="1295015204">
    <w:abstractNumId w:val="10"/>
  </w:num>
  <w:num w:numId="18" w16cid:durableId="31738077">
    <w:abstractNumId w:val="15"/>
  </w:num>
  <w:num w:numId="19" w16cid:durableId="402027220">
    <w:abstractNumId w:val="11"/>
  </w:num>
  <w:num w:numId="20" w16cid:durableId="86790921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5F5"/>
    <w:rsid w:val="00005B3B"/>
    <w:rsid w:val="0001658D"/>
    <w:rsid w:val="00022466"/>
    <w:rsid w:val="00025F59"/>
    <w:rsid w:val="00055C4E"/>
    <w:rsid w:val="0007785B"/>
    <w:rsid w:val="0008152E"/>
    <w:rsid w:val="000875F2"/>
    <w:rsid w:val="00093BCB"/>
    <w:rsid w:val="000965DD"/>
    <w:rsid w:val="000A3D28"/>
    <w:rsid w:val="000B3F81"/>
    <w:rsid w:val="000C0F7C"/>
    <w:rsid w:val="000C3182"/>
    <w:rsid w:val="000F69CC"/>
    <w:rsid w:val="000F7204"/>
    <w:rsid w:val="001017ED"/>
    <w:rsid w:val="001337EC"/>
    <w:rsid w:val="0014279B"/>
    <w:rsid w:val="00152532"/>
    <w:rsid w:val="00153D3B"/>
    <w:rsid w:val="00156895"/>
    <w:rsid w:val="0016376E"/>
    <w:rsid w:val="00187D29"/>
    <w:rsid w:val="001A290F"/>
    <w:rsid w:val="001E07C2"/>
    <w:rsid w:val="001E13EA"/>
    <w:rsid w:val="001E150E"/>
    <w:rsid w:val="001E32CE"/>
    <w:rsid w:val="001E4F18"/>
    <w:rsid w:val="001F4A2A"/>
    <w:rsid w:val="00204808"/>
    <w:rsid w:val="00222C29"/>
    <w:rsid w:val="00224191"/>
    <w:rsid w:val="00235DFD"/>
    <w:rsid w:val="0024258A"/>
    <w:rsid w:val="00244AAD"/>
    <w:rsid w:val="002520B5"/>
    <w:rsid w:val="00285FCC"/>
    <w:rsid w:val="00294D63"/>
    <w:rsid w:val="002A4060"/>
    <w:rsid w:val="002C6A8F"/>
    <w:rsid w:val="002F1575"/>
    <w:rsid w:val="002F569E"/>
    <w:rsid w:val="002F74E3"/>
    <w:rsid w:val="00300855"/>
    <w:rsid w:val="00305244"/>
    <w:rsid w:val="00330AAC"/>
    <w:rsid w:val="00330FCE"/>
    <w:rsid w:val="003429F0"/>
    <w:rsid w:val="00345C3E"/>
    <w:rsid w:val="00353585"/>
    <w:rsid w:val="00354DF3"/>
    <w:rsid w:val="00355221"/>
    <w:rsid w:val="0036028A"/>
    <w:rsid w:val="00376C93"/>
    <w:rsid w:val="00383323"/>
    <w:rsid w:val="00383E8D"/>
    <w:rsid w:val="003E0672"/>
    <w:rsid w:val="003E3321"/>
    <w:rsid w:val="003E4BD1"/>
    <w:rsid w:val="003F1DDA"/>
    <w:rsid w:val="00404CBF"/>
    <w:rsid w:val="00405155"/>
    <w:rsid w:val="00416504"/>
    <w:rsid w:val="0042103A"/>
    <w:rsid w:val="00424986"/>
    <w:rsid w:val="00445DCF"/>
    <w:rsid w:val="004739AC"/>
    <w:rsid w:val="00484284"/>
    <w:rsid w:val="00486DEB"/>
    <w:rsid w:val="004A29BA"/>
    <w:rsid w:val="004C0380"/>
    <w:rsid w:val="004D6205"/>
    <w:rsid w:val="004E6BF8"/>
    <w:rsid w:val="00507367"/>
    <w:rsid w:val="005212E0"/>
    <w:rsid w:val="00523FBD"/>
    <w:rsid w:val="00527E71"/>
    <w:rsid w:val="00551032"/>
    <w:rsid w:val="00556D76"/>
    <w:rsid w:val="00580ED4"/>
    <w:rsid w:val="0059379A"/>
    <w:rsid w:val="00596EF3"/>
    <w:rsid w:val="005A57ED"/>
    <w:rsid w:val="005A6D46"/>
    <w:rsid w:val="005B32B4"/>
    <w:rsid w:val="005C3ABE"/>
    <w:rsid w:val="005C3D62"/>
    <w:rsid w:val="005D5F0A"/>
    <w:rsid w:val="005E571B"/>
    <w:rsid w:val="00603AFA"/>
    <w:rsid w:val="00606FC9"/>
    <w:rsid w:val="00615C9F"/>
    <w:rsid w:val="00622E1D"/>
    <w:rsid w:val="006368C9"/>
    <w:rsid w:val="00636D00"/>
    <w:rsid w:val="0064103E"/>
    <w:rsid w:val="006551AB"/>
    <w:rsid w:val="006617DA"/>
    <w:rsid w:val="00661CDB"/>
    <w:rsid w:val="00675B97"/>
    <w:rsid w:val="006776B5"/>
    <w:rsid w:val="0068170E"/>
    <w:rsid w:val="0068411A"/>
    <w:rsid w:val="006B436B"/>
    <w:rsid w:val="006B5A3E"/>
    <w:rsid w:val="006B6FEA"/>
    <w:rsid w:val="006E0D7E"/>
    <w:rsid w:val="006E6B19"/>
    <w:rsid w:val="006F35F5"/>
    <w:rsid w:val="00700D57"/>
    <w:rsid w:val="0070318C"/>
    <w:rsid w:val="0070430A"/>
    <w:rsid w:val="00717CE5"/>
    <w:rsid w:val="00726AC6"/>
    <w:rsid w:val="007323AF"/>
    <w:rsid w:val="00762418"/>
    <w:rsid w:val="00762D52"/>
    <w:rsid w:val="0076327E"/>
    <w:rsid w:val="00770365"/>
    <w:rsid w:val="0077054F"/>
    <w:rsid w:val="00773C58"/>
    <w:rsid w:val="007757DA"/>
    <w:rsid w:val="007931F4"/>
    <w:rsid w:val="00793321"/>
    <w:rsid w:val="00796466"/>
    <w:rsid w:val="007B1646"/>
    <w:rsid w:val="007B19D4"/>
    <w:rsid w:val="007B3BB1"/>
    <w:rsid w:val="007C2FF8"/>
    <w:rsid w:val="007D2BF1"/>
    <w:rsid w:val="007D343F"/>
    <w:rsid w:val="007D6A9D"/>
    <w:rsid w:val="007E1E8B"/>
    <w:rsid w:val="007E4D3A"/>
    <w:rsid w:val="0080455E"/>
    <w:rsid w:val="00804E0C"/>
    <w:rsid w:val="00806AA0"/>
    <w:rsid w:val="008110C3"/>
    <w:rsid w:val="00812918"/>
    <w:rsid w:val="00817A60"/>
    <w:rsid w:val="008217D0"/>
    <w:rsid w:val="00832B9C"/>
    <w:rsid w:val="00837A56"/>
    <w:rsid w:val="0084230D"/>
    <w:rsid w:val="00843A12"/>
    <w:rsid w:val="0084417C"/>
    <w:rsid w:val="0086391D"/>
    <w:rsid w:val="008716CD"/>
    <w:rsid w:val="008861C1"/>
    <w:rsid w:val="008A11B3"/>
    <w:rsid w:val="008A5BAB"/>
    <w:rsid w:val="008A66C2"/>
    <w:rsid w:val="008B603D"/>
    <w:rsid w:val="008E19B4"/>
    <w:rsid w:val="008E4B42"/>
    <w:rsid w:val="008E6130"/>
    <w:rsid w:val="008E6DC2"/>
    <w:rsid w:val="008F1968"/>
    <w:rsid w:val="00913D60"/>
    <w:rsid w:val="00920A14"/>
    <w:rsid w:val="00924509"/>
    <w:rsid w:val="00930E07"/>
    <w:rsid w:val="00937317"/>
    <w:rsid w:val="00950F76"/>
    <w:rsid w:val="009608B1"/>
    <w:rsid w:val="00971057"/>
    <w:rsid w:val="00976979"/>
    <w:rsid w:val="00981C80"/>
    <w:rsid w:val="00982C2B"/>
    <w:rsid w:val="00987FD5"/>
    <w:rsid w:val="00990D0E"/>
    <w:rsid w:val="009927E6"/>
    <w:rsid w:val="009A3BA8"/>
    <w:rsid w:val="009B6BAD"/>
    <w:rsid w:val="009B6FDF"/>
    <w:rsid w:val="009C2A8D"/>
    <w:rsid w:val="009F7392"/>
    <w:rsid w:val="00A00AE2"/>
    <w:rsid w:val="00A00FC9"/>
    <w:rsid w:val="00A10490"/>
    <w:rsid w:val="00A10F37"/>
    <w:rsid w:val="00A13472"/>
    <w:rsid w:val="00A221FE"/>
    <w:rsid w:val="00A36514"/>
    <w:rsid w:val="00A52CA8"/>
    <w:rsid w:val="00A535E4"/>
    <w:rsid w:val="00A573DC"/>
    <w:rsid w:val="00A66DA0"/>
    <w:rsid w:val="00A70D89"/>
    <w:rsid w:val="00A73A78"/>
    <w:rsid w:val="00A73D7C"/>
    <w:rsid w:val="00A7590D"/>
    <w:rsid w:val="00A75C20"/>
    <w:rsid w:val="00A81B9C"/>
    <w:rsid w:val="00A83A44"/>
    <w:rsid w:val="00A96FB5"/>
    <w:rsid w:val="00AA5310"/>
    <w:rsid w:val="00AB0126"/>
    <w:rsid w:val="00AB1D71"/>
    <w:rsid w:val="00AC3D17"/>
    <w:rsid w:val="00AD154A"/>
    <w:rsid w:val="00AE5BFF"/>
    <w:rsid w:val="00AF59A3"/>
    <w:rsid w:val="00B1754C"/>
    <w:rsid w:val="00B2140B"/>
    <w:rsid w:val="00B32EA0"/>
    <w:rsid w:val="00B35933"/>
    <w:rsid w:val="00B569E3"/>
    <w:rsid w:val="00B62377"/>
    <w:rsid w:val="00B6711D"/>
    <w:rsid w:val="00B73B55"/>
    <w:rsid w:val="00B76AA4"/>
    <w:rsid w:val="00B85DE9"/>
    <w:rsid w:val="00BA2AC6"/>
    <w:rsid w:val="00BA43A0"/>
    <w:rsid w:val="00BB0659"/>
    <w:rsid w:val="00BC2F2D"/>
    <w:rsid w:val="00BD088A"/>
    <w:rsid w:val="00BE4023"/>
    <w:rsid w:val="00BE52F0"/>
    <w:rsid w:val="00BF112F"/>
    <w:rsid w:val="00BF33F6"/>
    <w:rsid w:val="00C06DA4"/>
    <w:rsid w:val="00C17308"/>
    <w:rsid w:val="00C22E3C"/>
    <w:rsid w:val="00C24DA2"/>
    <w:rsid w:val="00C250DE"/>
    <w:rsid w:val="00C30EE5"/>
    <w:rsid w:val="00C33843"/>
    <w:rsid w:val="00C348BC"/>
    <w:rsid w:val="00C40138"/>
    <w:rsid w:val="00C406BD"/>
    <w:rsid w:val="00C556EC"/>
    <w:rsid w:val="00C64700"/>
    <w:rsid w:val="00C746CC"/>
    <w:rsid w:val="00C77DF5"/>
    <w:rsid w:val="00CA019D"/>
    <w:rsid w:val="00CB5B2D"/>
    <w:rsid w:val="00CC4752"/>
    <w:rsid w:val="00CC4CE5"/>
    <w:rsid w:val="00CC5C6A"/>
    <w:rsid w:val="00D01804"/>
    <w:rsid w:val="00D04515"/>
    <w:rsid w:val="00D10011"/>
    <w:rsid w:val="00D171D3"/>
    <w:rsid w:val="00D176B4"/>
    <w:rsid w:val="00D4436A"/>
    <w:rsid w:val="00D63C41"/>
    <w:rsid w:val="00D71CE9"/>
    <w:rsid w:val="00D8012D"/>
    <w:rsid w:val="00DD1D35"/>
    <w:rsid w:val="00DD2C63"/>
    <w:rsid w:val="00DE0350"/>
    <w:rsid w:val="00E1099C"/>
    <w:rsid w:val="00E27563"/>
    <w:rsid w:val="00E416A9"/>
    <w:rsid w:val="00E60FB6"/>
    <w:rsid w:val="00E63635"/>
    <w:rsid w:val="00E65882"/>
    <w:rsid w:val="00EB106B"/>
    <w:rsid w:val="00EB1AB5"/>
    <w:rsid w:val="00EE1A7F"/>
    <w:rsid w:val="00EE2EB2"/>
    <w:rsid w:val="00EE4B10"/>
    <w:rsid w:val="00EF472E"/>
    <w:rsid w:val="00F10C88"/>
    <w:rsid w:val="00F132B3"/>
    <w:rsid w:val="00F202ED"/>
    <w:rsid w:val="00F22EE6"/>
    <w:rsid w:val="00F257BF"/>
    <w:rsid w:val="00F26479"/>
    <w:rsid w:val="00F41DDD"/>
    <w:rsid w:val="00F4465B"/>
    <w:rsid w:val="00F65BF1"/>
    <w:rsid w:val="00F67339"/>
    <w:rsid w:val="00F70FF5"/>
    <w:rsid w:val="00F72DAD"/>
    <w:rsid w:val="00F82A55"/>
    <w:rsid w:val="00FA3A2C"/>
    <w:rsid w:val="00FD1A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D5BC0F"/>
  <w15:chartTrackingRefBased/>
  <w15:docId w15:val="{447C1FF9-2368-5E4B-9A0F-0D2FA2FE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4191"/>
    <w:pPr>
      <w:keepNext/>
      <w:keepLines/>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Heading2">
    <w:name w:val="heading 2"/>
    <w:basedOn w:val="Normal"/>
    <w:next w:val="Normal"/>
    <w:link w:val="Heading2Char"/>
    <w:uiPriority w:val="9"/>
    <w:unhideWhenUsed/>
    <w:qFormat/>
    <w:pPr>
      <w:keepNext/>
      <w:keepLines/>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Heading3">
    <w:name w:val="heading 3"/>
    <w:basedOn w:val="Normal"/>
    <w:next w:val="Normal"/>
    <w:link w:val="Heading3Char"/>
    <w:uiPriority w:val="9"/>
    <w:semiHidden/>
    <w:unhideWhenUsed/>
    <w:qFormat/>
    <w:pPr>
      <w:keepNext/>
      <w:keepLines/>
      <w:spacing w:before="317" w:after="317"/>
      <w:contextualSpacing/>
      <w:outlineLvl w:val="2"/>
    </w:pPr>
    <w:rPr>
      <w:rFonts w:asciiTheme="majorHAnsi" w:eastAsiaTheme="majorEastAsia" w:hAnsiTheme="majorHAnsi" w:cstheme="majorBidi"/>
      <w:b/>
      <w:color w:val="F75952" w:themeColor="accent1"/>
    </w:rPr>
  </w:style>
  <w:style w:type="paragraph" w:styleId="Heading4">
    <w:name w:val="heading 4"/>
    <w:basedOn w:val="Normal"/>
    <w:next w:val="Normal"/>
    <w:link w:val="Heading4Char"/>
    <w:uiPriority w:val="9"/>
    <w:semiHidden/>
    <w:unhideWhenUsed/>
    <w:qFormat/>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pPr>
      <w:keepNext/>
      <w:keepLines/>
      <w:spacing w:before="317" w:after="317"/>
      <w:contextualSpacing/>
      <w:outlineLvl w:val="6"/>
    </w:pPr>
    <w:rPr>
      <w:rFonts w:asciiTheme="majorHAnsi" w:eastAsiaTheme="majorEastAsia" w:hAnsiTheme="majorHAnsi" w:cstheme="majorBidi"/>
      <w:b/>
      <w:iCs/>
      <w:color w:val="F75952" w:themeColor="accent1"/>
      <w:sz w:val="20"/>
    </w:rPr>
  </w:style>
  <w:style w:type="paragraph" w:styleId="Heading8">
    <w:name w:val="heading 8"/>
    <w:basedOn w:val="Normal"/>
    <w:next w:val="Normal"/>
    <w:link w:val="Heading8Char"/>
    <w:uiPriority w:val="9"/>
    <w:semiHidden/>
    <w:unhideWhenUsed/>
    <w:qFormat/>
    <w:pPr>
      <w:keepNext/>
      <w:keepLines/>
      <w:spacing w:before="317" w:after="317"/>
      <w:contextualSpacing/>
      <w:outlineLvl w:val="7"/>
    </w:pPr>
    <w:rPr>
      <w:rFonts w:asciiTheme="majorHAnsi" w:eastAsiaTheme="majorEastAsia" w:hAnsiTheme="majorHAnsi" w:cstheme="majorBidi"/>
      <w:b/>
      <w:i/>
      <w:color w:val="2A2A2A" w:themeColor="text2"/>
      <w:sz w:val="20"/>
      <w:szCs w:val="21"/>
    </w:rPr>
  </w:style>
  <w:style w:type="paragraph" w:styleId="Heading9">
    <w:name w:val="heading 9"/>
    <w:basedOn w:val="Normal"/>
    <w:next w:val="Normal"/>
    <w:link w:val="Heading9Char"/>
    <w:uiPriority w:val="9"/>
    <w:semiHidden/>
    <w:unhideWhenUsed/>
    <w:qFormat/>
    <w:pPr>
      <w:keepNext/>
      <w:keepLines/>
      <w:spacing w:before="317" w:after="317"/>
      <w:contextualSpacing/>
      <w:outlineLvl w:val="8"/>
    </w:pPr>
    <w:rPr>
      <w:rFonts w:asciiTheme="majorHAnsi" w:eastAsiaTheme="majorEastAsia" w:hAnsiTheme="majorHAnsi" w:cstheme="majorBidi"/>
      <w:b/>
      <w:i/>
      <w:iCs/>
      <w:sz w:val="20"/>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4191"/>
    <w:rPr>
      <w:rFonts w:asciiTheme="majorHAnsi" w:eastAsiaTheme="majorEastAsia" w:hAnsiTheme="majorHAnsi" w:cstheme="majorBidi"/>
      <w:b/>
      <w:caps/>
      <w:color w:val="2A2A2A" w:themeColor="text2"/>
      <w:sz w:val="90"/>
      <w:szCs w:val="32"/>
    </w:rPr>
  </w:style>
  <w:style w:type="character" w:customStyle="1" w:styleId="Heading2Char">
    <w:name w:val="Heading 2 Char"/>
    <w:basedOn w:val="DefaultParagraphFont"/>
    <w:link w:val="Heading2"/>
    <w:uiPriority w:val="9"/>
    <w:rPr>
      <w:rFonts w:asciiTheme="majorHAnsi" w:hAnsiTheme="majorHAnsi" w:cstheme="majorBidi"/>
      <w:b/>
      <w:caps/>
      <w:color w:val="2A2A2A" w:themeColor="text2"/>
      <w:sz w:val="28"/>
      <w:szCs w:val="26"/>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10"/>
    <w:qFormat/>
    <w:pPr>
      <w:spacing w:before="320" w:after="320" w:line="264" w:lineRule="auto"/>
      <w:contextualSpacing/>
    </w:pPr>
    <w:rPr>
      <w:b/>
      <w:iCs/>
      <w:color w:val="F75952" w:themeColor="accent1"/>
      <w:sz w:val="54"/>
    </w:rPr>
  </w:style>
  <w:style w:type="character" w:customStyle="1" w:styleId="QuoteChar">
    <w:name w:val="Quote Char"/>
    <w:basedOn w:val="DefaultParagraphFont"/>
    <w:link w:val="Quote"/>
    <w:uiPriority w:val="10"/>
    <w:rPr>
      <w:b/>
      <w:iCs/>
      <w:color w:val="F75952" w:themeColor="accent1"/>
      <w:sz w:val="54"/>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color w:val="F75952" w:themeColor="accen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olor w:val="F75952"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color w:val="2A2A2A" w:themeColor="text2"/>
      <w:sz w:val="20"/>
      <w:szCs w:val="21"/>
    </w:rPr>
  </w:style>
  <w:style w:type="paragraph" w:styleId="Index3">
    <w:name w:val="index 3"/>
    <w:basedOn w:val="Normal"/>
    <w:next w:val="Normal"/>
    <w:autoRedefine/>
    <w:uiPriority w:val="99"/>
    <w:semiHidden/>
    <w:unhideWhenUsed/>
    <w:pPr>
      <w:spacing w:before="317" w:after="317" w:line="240" w:lineRule="auto"/>
      <w:ind w:left="720" w:hanging="245"/>
      <w:contextualSpacing/>
    </w:pPr>
    <w:rPr>
      <w:b/>
      <w:color w:val="F75952" w:themeColor="accen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
      <w:iCs/>
      <w:sz w:val="20"/>
      <w:szCs w:val="21"/>
    </w:rPr>
  </w:style>
  <w:style w:type="character" w:styleId="Emphasis">
    <w:name w:val="Emphasis"/>
    <w:basedOn w:val="DefaultParagraphFont"/>
    <w:uiPriority w:val="10"/>
    <w:qFormat/>
    <w:rPr>
      <w:b w:val="0"/>
      <w:i w:val="0"/>
      <w:iCs/>
      <w:color w:val="F75952" w:themeColor="accent1"/>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unhideWhenUsed/>
    <w:qFormat/>
    <w:pPr>
      <w:contextualSpacing/>
    </w:pPr>
    <w:rPr>
      <w:i/>
    </w:rPr>
  </w:style>
  <w:style w:type="paragraph" w:styleId="Caption">
    <w:name w:val="caption"/>
    <w:basedOn w:val="Normal"/>
    <w:next w:val="Normal"/>
    <w:uiPriority w:val="35"/>
    <w:unhideWhenUsed/>
    <w:qFormat/>
    <w:pPr>
      <w:spacing w:line="240" w:lineRule="auto"/>
    </w:pPr>
    <w:rPr>
      <w:i/>
      <w:iCs/>
      <w:sz w:val="20"/>
      <w:szCs w:val="18"/>
    </w:rPr>
  </w:style>
  <w:style w:type="paragraph" w:styleId="TOCHeading">
    <w:name w:val="TOC Heading"/>
    <w:basedOn w:val="Heading1"/>
    <w:next w:val="Normal"/>
    <w:uiPriority w:val="39"/>
    <w:qFormat/>
    <w:pPr>
      <w:spacing w:after="1320"/>
      <w:outlineLvl w:val="9"/>
    </w:pPr>
  </w:style>
  <w:style w:type="paragraph" w:styleId="Footer">
    <w:name w:val="footer"/>
    <w:basedOn w:val="Normal"/>
    <w:link w:val="FooterChar"/>
    <w:uiPriority w:val="99"/>
    <w:unhideWhenUsed/>
    <w:qFormat/>
    <w:pPr>
      <w:spacing w:after="0" w:line="240" w:lineRule="auto"/>
    </w:pPr>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basedOn w:val="DefaultParagraphFont"/>
    <w:uiPriority w:val="21"/>
    <w:semiHidden/>
    <w:unhideWhenUsed/>
    <w:qFormat/>
    <w:rPr>
      <w:b/>
      <w:i/>
      <w:iCs/>
      <w:caps/>
      <w:smallCaps w:val="0"/>
      <w:color w:val="F75952" w:themeColor="accent1"/>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uthor"/>
    <w:link w:val="SubtitleChar"/>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autoRedefine/>
    <w:uiPriority w:val="39"/>
    <w:unhideWhenUsed/>
    <w:qFormat/>
    <w:pPr>
      <w:spacing w:before="240" w:after="120"/>
    </w:pPr>
    <w:rPr>
      <w:b/>
      <w:bCs/>
      <w:sz w:val="20"/>
      <w:szCs w:val="20"/>
    </w:rPr>
  </w:style>
  <w:style w:type="paragraph" w:styleId="TOC2">
    <w:name w:val="toc 2"/>
    <w:basedOn w:val="Normal"/>
    <w:next w:val="Normal"/>
    <w:autoRedefine/>
    <w:uiPriority w:val="39"/>
    <w:unhideWhenUsed/>
    <w:qFormat/>
    <w:pPr>
      <w:spacing w:before="120" w:after="0"/>
      <w:ind w:left="240"/>
    </w:pPr>
    <w:rPr>
      <w:i/>
      <w:iCs/>
      <w:sz w:val="20"/>
      <w:szCs w:val="20"/>
    </w:rPr>
  </w:style>
  <w:style w:type="table" w:customStyle="1" w:styleId="Generaltable">
    <w:name w:val="General table"/>
    <w:basedOn w:val="TableNormal"/>
    <w:uiPriority w:val="99"/>
    <w:pPr>
      <w:spacing w:after="0" w:line="240" w:lineRule="auto"/>
    </w:pPr>
    <w:tblPr>
      <w:tblStyleRowBandSize w:val="1"/>
      <w:tblStyleColBandSize w:val="1"/>
      <w:tblBorders>
        <w:insideH w:val="single" w:sz="8" w:space="0" w:color="C9C9C9" w:themeColor="text2" w:themeTint="40"/>
      </w:tblBorders>
      <w:tblCellMar>
        <w:left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2A2A2A" w:themeColor="text2"/>
      <w:sz w:val="3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16"/>
      </w:numPr>
    </w:pPr>
    <w:rPr>
      <w:i/>
    </w:rPr>
  </w:style>
  <w:style w:type="character" w:styleId="Hyperlink">
    <w:name w:val="Hyperlink"/>
    <w:basedOn w:val="DefaultParagraphFont"/>
    <w:uiPriority w:val="99"/>
    <w:unhideWhenUsed/>
    <w:rsid w:val="006F35F5"/>
    <w:rPr>
      <w:color w:val="B67AC3" w:themeColor="hyperlink"/>
      <w:u w:val="single"/>
    </w:rPr>
  </w:style>
  <w:style w:type="character" w:styleId="UnresolvedMention">
    <w:name w:val="Unresolved Mention"/>
    <w:basedOn w:val="DefaultParagraphFont"/>
    <w:uiPriority w:val="99"/>
    <w:semiHidden/>
    <w:unhideWhenUsed/>
    <w:rsid w:val="006F35F5"/>
    <w:rPr>
      <w:color w:val="605E5C"/>
      <w:shd w:val="clear" w:color="auto" w:fill="E1DFDD"/>
    </w:rPr>
  </w:style>
  <w:style w:type="character" w:styleId="PageNumber">
    <w:name w:val="page number"/>
    <w:basedOn w:val="DefaultParagraphFont"/>
    <w:uiPriority w:val="99"/>
    <w:semiHidden/>
    <w:unhideWhenUsed/>
    <w:rsid w:val="0070318C"/>
  </w:style>
  <w:style w:type="paragraph" w:styleId="TOC3">
    <w:name w:val="toc 3"/>
    <w:basedOn w:val="Normal"/>
    <w:next w:val="Normal"/>
    <w:autoRedefine/>
    <w:uiPriority w:val="39"/>
    <w:semiHidden/>
    <w:unhideWhenUsed/>
    <w:rsid w:val="00661CDB"/>
    <w:pPr>
      <w:spacing w:after="0"/>
      <w:ind w:left="480"/>
    </w:pPr>
    <w:rPr>
      <w:sz w:val="20"/>
      <w:szCs w:val="20"/>
    </w:rPr>
  </w:style>
  <w:style w:type="paragraph" w:styleId="TOC4">
    <w:name w:val="toc 4"/>
    <w:basedOn w:val="Normal"/>
    <w:next w:val="Normal"/>
    <w:autoRedefine/>
    <w:uiPriority w:val="39"/>
    <w:semiHidden/>
    <w:unhideWhenUsed/>
    <w:rsid w:val="00661CDB"/>
    <w:pPr>
      <w:spacing w:after="0"/>
      <w:ind w:left="720"/>
    </w:pPr>
    <w:rPr>
      <w:sz w:val="20"/>
      <w:szCs w:val="20"/>
    </w:rPr>
  </w:style>
  <w:style w:type="paragraph" w:styleId="TOC5">
    <w:name w:val="toc 5"/>
    <w:basedOn w:val="Normal"/>
    <w:next w:val="Normal"/>
    <w:autoRedefine/>
    <w:uiPriority w:val="39"/>
    <w:semiHidden/>
    <w:unhideWhenUsed/>
    <w:rsid w:val="00661CDB"/>
    <w:pPr>
      <w:spacing w:after="0"/>
      <w:ind w:left="960"/>
    </w:pPr>
    <w:rPr>
      <w:sz w:val="20"/>
      <w:szCs w:val="20"/>
    </w:rPr>
  </w:style>
  <w:style w:type="paragraph" w:styleId="TOC6">
    <w:name w:val="toc 6"/>
    <w:basedOn w:val="Normal"/>
    <w:next w:val="Normal"/>
    <w:autoRedefine/>
    <w:uiPriority w:val="39"/>
    <w:semiHidden/>
    <w:unhideWhenUsed/>
    <w:rsid w:val="00661CDB"/>
    <w:pPr>
      <w:spacing w:after="0"/>
      <w:ind w:left="1200"/>
    </w:pPr>
    <w:rPr>
      <w:sz w:val="20"/>
      <w:szCs w:val="20"/>
    </w:rPr>
  </w:style>
  <w:style w:type="paragraph" w:styleId="TOC7">
    <w:name w:val="toc 7"/>
    <w:basedOn w:val="Normal"/>
    <w:next w:val="Normal"/>
    <w:autoRedefine/>
    <w:uiPriority w:val="39"/>
    <w:semiHidden/>
    <w:unhideWhenUsed/>
    <w:rsid w:val="00661CDB"/>
    <w:pPr>
      <w:spacing w:after="0"/>
      <w:ind w:left="1440"/>
    </w:pPr>
    <w:rPr>
      <w:sz w:val="20"/>
      <w:szCs w:val="20"/>
    </w:rPr>
  </w:style>
  <w:style w:type="paragraph" w:styleId="TOC8">
    <w:name w:val="toc 8"/>
    <w:basedOn w:val="Normal"/>
    <w:next w:val="Normal"/>
    <w:autoRedefine/>
    <w:uiPriority w:val="39"/>
    <w:semiHidden/>
    <w:unhideWhenUsed/>
    <w:rsid w:val="00661CDB"/>
    <w:pPr>
      <w:spacing w:after="0"/>
      <w:ind w:left="1680"/>
    </w:pPr>
    <w:rPr>
      <w:sz w:val="20"/>
      <w:szCs w:val="20"/>
    </w:rPr>
  </w:style>
  <w:style w:type="paragraph" w:styleId="TOC9">
    <w:name w:val="toc 9"/>
    <w:basedOn w:val="Normal"/>
    <w:next w:val="Normal"/>
    <w:autoRedefine/>
    <w:uiPriority w:val="39"/>
    <w:semiHidden/>
    <w:unhideWhenUsed/>
    <w:rsid w:val="00661CDB"/>
    <w:pPr>
      <w:spacing w:after="0"/>
      <w:ind w:left="1920"/>
    </w:pPr>
    <w:rPr>
      <w:sz w:val="20"/>
      <w:szCs w:val="20"/>
    </w:rPr>
  </w:style>
  <w:style w:type="character" w:styleId="FollowedHyperlink">
    <w:name w:val="FollowedHyperlink"/>
    <w:basedOn w:val="DefaultParagraphFont"/>
    <w:uiPriority w:val="99"/>
    <w:semiHidden/>
    <w:unhideWhenUsed/>
    <w:rsid w:val="006B6FEA"/>
    <w:rPr>
      <w:color w:val="6AC7C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813188">
      <w:bodyDiv w:val="1"/>
      <w:marLeft w:val="0"/>
      <w:marRight w:val="0"/>
      <w:marTop w:val="0"/>
      <w:marBottom w:val="0"/>
      <w:divBdr>
        <w:top w:val="none" w:sz="0" w:space="0" w:color="auto"/>
        <w:left w:val="none" w:sz="0" w:space="0" w:color="auto"/>
        <w:bottom w:val="none" w:sz="0" w:space="0" w:color="auto"/>
        <w:right w:val="none" w:sz="0" w:space="0" w:color="auto"/>
      </w:divBdr>
    </w:div>
    <w:div w:id="221019428">
      <w:bodyDiv w:val="1"/>
      <w:marLeft w:val="0"/>
      <w:marRight w:val="0"/>
      <w:marTop w:val="0"/>
      <w:marBottom w:val="0"/>
      <w:divBdr>
        <w:top w:val="none" w:sz="0" w:space="0" w:color="auto"/>
        <w:left w:val="none" w:sz="0" w:space="0" w:color="auto"/>
        <w:bottom w:val="none" w:sz="0" w:space="0" w:color="auto"/>
        <w:right w:val="none" w:sz="0" w:space="0" w:color="auto"/>
      </w:divBdr>
    </w:div>
    <w:div w:id="548879906">
      <w:bodyDiv w:val="1"/>
      <w:marLeft w:val="0"/>
      <w:marRight w:val="0"/>
      <w:marTop w:val="0"/>
      <w:marBottom w:val="0"/>
      <w:divBdr>
        <w:top w:val="none" w:sz="0" w:space="0" w:color="auto"/>
        <w:left w:val="none" w:sz="0" w:space="0" w:color="auto"/>
        <w:bottom w:val="none" w:sz="0" w:space="0" w:color="auto"/>
        <w:right w:val="none" w:sz="0" w:space="0" w:color="auto"/>
      </w:divBdr>
    </w:div>
    <w:div w:id="845291001">
      <w:bodyDiv w:val="1"/>
      <w:marLeft w:val="0"/>
      <w:marRight w:val="0"/>
      <w:marTop w:val="0"/>
      <w:marBottom w:val="0"/>
      <w:divBdr>
        <w:top w:val="none" w:sz="0" w:space="0" w:color="auto"/>
        <w:left w:val="none" w:sz="0" w:space="0" w:color="auto"/>
        <w:bottom w:val="none" w:sz="0" w:space="0" w:color="auto"/>
        <w:right w:val="none" w:sz="0" w:space="0" w:color="auto"/>
      </w:divBdr>
    </w:div>
    <w:div w:id="1240560534">
      <w:bodyDiv w:val="1"/>
      <w:marLeft w:val="0"/>
      <w:marRight w:val="0"/>
      <w:marTop w:val="0"/>
      <w:marBottom w:val="0"/>
      <w:divBdr>
        <w:top w:val="none" w:sz="0" w:space="0" w:color="auto"/>
        <w:left w:val="none" w:sz="0" w:space="0" w:color="auto"/>
        <w:bottom w:val="none" w:sz="0" w:space="0" w:color="auto"/>
        <w:right w:val="none" w:sz="0" w:space="0" w:color="auto"/>
      </w:divBdr>
    </w:div>
    <w:div w:id="1332217980">
      <w:bodyDiv w:val="1"/>
      <w:marLeft w:val="0"/>
      <w:marRight w:val="0"/>
      <w:marTop w:val="0"/>
      <w:marBottom w:val="0"/>
      <w:divBdr>
        <w:top w:val="none" w:sz="0" w:space="0" w:color="auto"/>
        <w:left w:val="none" w:sz="0" w:space="0" w:color="auto"/>
        <w:bottom w:val="none" w:sz="0" w:space="0" w:color="auto"/>
        <w:right w:val="none" w:sz="0" w:space="0" w:color="auto"/>
      </w:divBdr>
    </w:div>
    <w:div w:id="153865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fontTable" Target="fontTable.xml"/><Relationship Id="rId107" Type="http://schemas.openxmlformats.org/officeDocument/2006/relationships/image" Target="media/image85.png"/><Relationship Id="rId11" Type="http://schemas.openxmlformats.org/officeDocument/2006/relationships/endnotes" Target="endnotes.xm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customXml" Target="../customXml/item5.xml"/><Relationship Id="rId95" Type="http://schemas.openxmlformats.org/officeDocument/2006/relationships/image" Target="media/image74.png"/><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hyperlink" Target="https://middlebury.figshare.com/articles/dataset/Calculating_Launch_Price_Indices_1957-2023/23992431?file=42076353" TargetMode="Externa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6.png"/><Relationship Id="rId139" Type="http://schemas.openxmlformats.org/officeDocument/2006/relationships/image" Target="media/image116.png"/><Relationship Id="rId85" Type="http://schemas.openxmlformats.org/officeDocument/2006/relationships/image" Target="media/image64.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206" Type="http://schemas.openxmlformats.org/officeDocument/2006/relationships/theme" Target="theme/theme1.xml"/><Relationship Id="rId12" Type="http://schemas.openxmlformats.org/officeDocument/2006/relationships/image" Target="media/image1.jpeg"/><Relationship Id="rId33" Type="http://schemas.openxmlformats.org/officeDocument/2006/relationships/hyperlink" Target="https://www.kaggle.com/api/v1/datasets/list" TargetMode="External"/><Relationship Id="rId108" Type="http://schemas.openxmlformats.org/officeDocument/2006/relationships/image" Target="media/image86.png"/><Relationship Id="rId129" Type="http://schemas.openxmlformats.org/officeDocument/2006/relationships/image" Target="media/image106.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numbering" Target="numbering.xml"/><Relationship Id="rId23" Type="http://schemas.openxmlformats.org/officeDocument/2006/relationships/image" Target="media/image7.png"/><Relationship Id="rId119" Type="http://schemas.openxmlformats.org/officeDocument/2006/relationships/image" Target="media/image97.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13" Type="http://schemas.openxmlformats.org/officeDocument/2006/relationships/hyperlink" Target="mailto:jonewile@oregonstate.edu" TargetMode="External"/><Relationship Id="rId109" Type="http://schemas.openxmlformats.org/officeDocument/2006/relationships/image" Target="media/image87.png"/><Relationship Id="rId34" Type="http://schemas.openxmlformats.org/officeDocument/2006/relationships/hyperlink" Target="https://wileyalanjones:e1ba1ef1524d589752d2f17bcf8cb92e@www.kaggle.com/api/v1/datasets/list?search=space+missions" TargetMode="External"/><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8.png"/><Relationship Id="rId141" Type="http://schemas.openxmlformats.org/officeDocument/2006/relationships/image" Target="media/image118.png"/><Relationship Id="rId7" Type="http://schemas.openxmlformats.org/officeDocument/2006/relationships/styles" Target="styles.xml"/><Relationship Id="rId162" Type="http://schemas.openxmlformats.org/officeDocument/2006/relationships/image" Target="media/image139.png"/><Relationship Id="rId183" Type="http://schemas.openxmlformats.org/officeDocument/2006/relationships/image" Target="media/image160.png"/><Relationship Id="rId24" Type="http://schemas.openxmlformats.org/officeDocument/2006/relationships/hyperlink" Target="https://rdr.ucl.ac.uk/articles/dataset/Rocket_emissions_impact_dataset/16974166"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hyperlink" Target="https://www.ucsusa.org/resources/satellite-database" TargetMode="External"/><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4.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5.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190" Type="http://schemas.openxmlformats.org/officeDocument/2006/relationships/image" Target="media/image167.png"/><Relationship Id="rId204" Type="http://schemas.openxmlformats.org/officeDocument/2006/relationships/image" Target="media/image181.jpeg"/><Relationship Id="rId15" Type="http://schemas.openxmlformats.org/officeDocument/2006/relationships/footer" Target="footer2.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footnotes" Target="footnotes.xml"/><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footer" Target="footer3.xml"/><Relationship Id="rId122" Type="http://schemas.openxmlformats.org/officeDocument/2006/relationships/image" Target="media/image100.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7.png"/><Relationship Id="rId26" Type="http://schemas.openxmlformats.org/officeDocument/2006/relationships/hyperlink" Target="https://www.nature.com/articles/s41597-024-03910-z" TargetMode="Externa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2.jpe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69.png"/><Relationship Id="rId165" Type="http://schemas.openxmlformats.org/officeDocument/2006/relationships/image" Target="media/image142.png"/><Relationship Id="rId186" Type="http://schemas.openxmlformats.org/officeDocument/2006/relationships/image" Target="media/image163.png"/><Relationship Id="rId27" Type="http://schemas.openxmlformats.org/officeDocument/2006/relationships/image" Target="media/image9.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1.png"/><Relationship Id="rId134" Type="http://schemas.openxmlformats.org/officeDocument/2006/relationships/image" Target="media/image111.png"/><Relationship Id="rId80" Type="http://schemas.openxmlformats.org/officeDocument/2006/relationships/image" Target="media/image59.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17" Type="http://schemas.openxmlformats.org/officeDocument/2006/relationships/image" Target="media/image3.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footer" Target="footer4.xml"/><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hyperlink" Target="https://drive.google.com/file/d/15ChPXfLOOt56btpf6rJsH-i3UmPJ0RD2/view?usp=sharing" TargetMode="External"/><Relationship Id="rId49" Type="http://schemas.openxmlformats.org/officeDocument/2006/relationships/image" Target="media/image28.png"/><Relationship Id="rId114" Type="http://schemas.openxmlformats.org/officeDocument/2006/relationships/image" Target="media/image92.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18" Type="http://schemas.openxmlformats.org/officeDocument/2006/relationships/image" Target="media/image4.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82.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wileyjones/Library/Containers/com.microsoft.Word/Data/Library/Application%20Support/Microsoft/Office/16.0/DTS/en-US%7b1F64FCCF-D148-4A4C-BAF1-3CCB4DB5A037%7d/%7bD2A2CEFA-2015-814B-8B94-2284ED3DD88D%7dtf10002071.dotx" TargetMode="External"/></Relationships>
</file>

<file path=word/theme/theme1.xml><?xml version="1.0" encoding="utf-8"?>
<a:theme xmlns:a="http://schemas.openxmlformats.org/drawingml/2006/main" name="Office Theme">
  <a:themeElements>
    <a:clrScheme name="Custom 38">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6AC7C9"/>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00063FA-3B0D-4842-94F0-9D9F5E4A8B77}">
  <we:reference id="wa200001482" version="1.0.5.0" store="en-US" storeType="OMEX"/>
  <we:alternateReferences>
    <we:reference id="wa200001482" version="1.0.5.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Props1.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2.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3.xml><?xml version="1.0" encoding="utf-8"?>
<ds:datastoreItem xmlns:ds="http://schemas.openxmlformats.org/officeDocument/2006/customXml" ds:itemID="{9A131541-2DE1-47E4-B02C-C56562F5FA5C}">
  <ds:schemaRefs>
    <ds:schemaRef ds:uri="http://schemas.openxmlformats.org/officeDocument/2006/bibliography"/>
  </ds:schemaRefs>
</ds:datastoreItem>
</file>

<file path=customXml/itemProps4.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docProps/app.xml><?xml version="1.0" encoding="utf-8"?>
<Properties xmlns="http://schemas.openxmlformats.org/officeDocument/2006/extended-properties" xmlns:vt="http://schemas.openxmlformats.org/officeDocument/2006/docPropsVTypes">
  <Template>{D2A2CEFA-2015-814B-8B94-2284ED3DD88D}tf10002071.dotx</Template>
  <TotalTime>3</TotalTime>
  <Pages>104</Pages>
  <Words>11228</Words>
  <Characters>64006</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Wiley Jones</dc:creator>
  <cp:keywords/>
  <dc:description/>
  <cp:lastModifiedBy>Jones, Wiley</cp:lastModifiedBy>
  <cp:revision>9</cp:revision>
  <dcterms:created xsi:type="dcterms:W3CDTF">2025-03-14T03:41:00Z</dcterms:created>
  <dcterms:modified xsi:type="dcterms:W3CDTF">2025-03-14T23:41:00Z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40c25c02-a5e0-48a4-913c-93e0d5121f72</vt:lpwstr>
  </property>
  <property fmtid="{D5CDD505-2E9C-101B-9397-08002B2CF9AE}" pid="3" name="ContentTypeId">
    <vt:lpwstr>0x010100012E2E405031D74DB051ADDB3D34E572</vt:lpwstr>
  </property>
  <property fmtid="{D5CDD505-2E9C-101B-9397-08002B2CF9AE}" pid="4" name="AssetID">
    <vt:lpwstr>TF10002005</vt:lpwstr>
  </property>
</Properties>
</file>